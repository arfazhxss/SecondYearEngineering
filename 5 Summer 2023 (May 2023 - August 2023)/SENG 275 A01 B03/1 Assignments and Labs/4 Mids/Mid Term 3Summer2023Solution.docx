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F6928" w14:textId="38F253E3" w:rsidR="00963FB6" w:rsidRPr="00963FB6" w:rsidRDefault="00963FB6" w:rsidP="00963FB6">
      <w:pPr>
        <w:spacing w:after="160" w:line="259" w:lineRule="auto"/>
        <w:ind w:left="360"/>
        <w:rPr>
          <w:rFonts w:eastAsia="Calibri"/>
          <w:szCs w:val="22"/>
          <w:lang w:val="en-CA"/>
        </w:rPr>
      </w:pPr>
      <w:r w:rsidRPr="00963FB6">
        <w:rPr>
          <w:rFonts w:eastAsia="Calibri"/>
          <w:szCs w:val="22"/>
          <w:lang w:val="en-CA"/>
        </w:rPr>
        <w:t xml:space="preserve">    </w:t>
      </w:r>
      <w:r>
        <w:rPr>
          <w:rFonts w:eastAsia="Calibri"/>
          <w:szCs w:val="22"/>
          <w:lang w:val="en-CA"/>
        </w:rPr>
        <w:t xml:space="preserve">                                                  </w:t>
      </w:r>
      <w:r w:rsidRPr="00963FB6">
        <w:rPr>
          <w:rFonts w:eastAsia="Calibri"/>
          <w:szCs w:val="22"/>
          <w:lang w:val="en-CA"/>
        </w:rPr>
        <w:t xml:space="preserve">  </w:t>
      </w:r>
      <w:r w:rsidRPr="00963FB6">
        <w:rPr>
          <w:noProof/>
        </w:rPr>
        <w:drawing>
          <wp:inline distT="0" distB="0" distL="0" distR="0" wp14:anchorId="736286D1" wp14:editId="7A25C88A">
            <wp:extent cx="1661823" cy="67955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8026" cy="694360"/>
                    </a:xfrm>
                    <a:prstGeom prst="rect">
                      <a:avLst/>
                    </a:prstGeom>
                  </pic:spPr>
                </pic:pic>
              </a:graphicData>
            </a:graphic>
          </wp:inline>
        </w:drawing>
      </w:r>
    </w:p>
    <w:p w14:paraId="68A1FFC4" w14:textId="009BCCCF" w:rsidR="00963FB6" w:rsidRPr="00963FB6" w:rsidRDefault="00963FB6" w:rsidP="00963FB6">
      <w:pPr>
        <w:spacing w:after="160" w:line="259" w:lineRule="auto"/>
        <w:ind w:left="360"/>
        <w:jc w:val="center"/>
        <w:rPr>
          <w:rFonts w:eastAsia="Calibri"/>
          <w:b/>
          <w:bCs/>
          <w:sz w:val="40"/>
          <w:szCs w:val="40"/>
          <w:u w:val="single"/>
          <w:lang w:val="en-CA"/>
        </w:rPr>
      </w:pPr>
      <w:r w:rsidRPr="00963FB6">
        <w:rPr>
          <w:rFonts w:eastAsia="Calibri"/>
          <w:b/>
          <w:bCs/>
          <w:sz w:val="40"/>
          <w:szCs w:val="40"/>
          <w:u w:val="single"/>
          <w:lang w:val="en-CA"/>
        </w:rPr>
        <w:t xml:space="preserve">SENG </w:t>
      </w:r>
      <w:r w:rsidR="004A4D2E">
        <w:rPr>
          <w:rFonts w:eastAsia="Calibri"/>
          <w:b/>
          <w:bCs/>
          <w:sz w:val="40"/>
          <w:szCs w:val="40"/>
          <w:u w:val="single"/>
          <w:lang w:val="en-CA"/>
        </w:rPr>
        <w:t>275</w:t>
      </w:r>
      <w:r w:rsidRPr="00963FB6">
        <w:rPr>
          <w:rFonts w:eastAsia="Calibri"/>
          <w:b/>
          <w:bCs/>
          <w:sz w:val="40"/>
          <w:szCs w:val="40"/>
          <w:u w:val="single"/>
          <w:lang w:val="en-CA"/>
        </w:rPr>
        <w:t xml:space="preserve"> </w:t>
      </w:r>
      <w:r w:rsidR="007011B1">
        <w:rPr>
          <w:rFonts w:eastAsia="Calibri"/>
          <w:b/>
          <w:bCs/>
          <w:sz w:val="40"/>
          <w:szCs w:val="40"/>
          <w:u w:val="single"/>
          <w:lang w:val="en-CA"/>
        </w:rPr>
        <w:t>MID TERM EXAM</w:t>
      </w:r>
      <w:r w:rsidR="009625ED">
        <w:rPr>
          <w:rFonts w:eastAsia="Calibri"/>
          <w:b/>
          <w:bCs/>
          <w:sz w:val="40"/>
          <w:szCs w:val="40"/>
          <w:u w:val="single"/>
          <w:lang w:val="en-CA"/>
        </w:rPr>
        <w:t xml:space="preserve"> 3</w:t>
      </w:r>
      <w:r w:rsidR="0097545B">
        <w:rPr>
          <w:rFonts w:eastAsia="Calibri"/>
          <w:b/>
          <w:bCs/>
          <w:sz w:val="40"/>
          <w:szCs w:val="40"/>
          <w:u w:val="single"/>
          <w:lang w:val="en-CA"/>
        </w:rPr>
        <w:t xml:space="preserve"> </w:t>
      </w:r>
      <w:r w:rsidR="004E18D2">
        <w:rPr>
          <w:rFonts w:eastAsia="Calibri"/>
          <w:b/>
          <w:bCs/>
          <w:sz w:val="40"/>
          <w:szCs w:val="40"/>
          <w:u w:val="single"/>
          <w:lang w:val="en-CA"/>
        </w:rPr>
        <w:t xml:space="preserve">(10%) </w:t>
      </w:r>
      <w:r w:rsidR="0097545B">
        <w:rPr>
          <w:rFonts w:eastAsia="Calibri"/>
          <w:b/>
          <w:bCs/>
          <w:sz w:val="40"/>
          <w:szCs w:val="40"/>
          <w:u w:val="single"/>
          <w:lang w:val="en-CA"/>
        </w:rPr>
        <w:t>Solution</w:t>
      </w:r>
      <w:r w:rsidR="000611D0">
        <w:rPr>
          <w:rFonts w:eastAsia="Calibri"/>
          <w:b/>
          <w:bCs/>
          <w:sz w:val="40"/>
          <w:szCs w:val="40"/>
          <w:u w:val="single"/>
          <w:lang w:val="en-CA"/>
        </w:rPr>
        <w:t>-O</w:t>
      </w:r>
      <w:r w:rsidR="003D6286">
        <w:rPr>
          <w:rFonts w:eastAsia="Calibri"/>
          <w:b/>
          <w:bCs/>
          <w:sz w:val="40"/>
          <w:szCs w:val="40"/>
          <w:u w:val="single"/>
          <w:lang w:val="en-CA"/>
        </w:rPr>
        <w:t>6</w:t>
      </w:r>
    </w:p>
    <w:p w14:paraId="53054D2E" w14:textId="77777777" w:rsidR="004E18D2" w:rsidRDefault="004E18D2" w:rsidP="004E18D2">
      <w:pPr>
        <w:spacing w:line="259" w:lineRule="auto"/>
        <w:ind w:left="360"/>
        <w:jc w:val="center"/>
        <w:rPr>
          <w:rFonts w:eastAsia="Calibri"/>
          <w:szCs w:val="22"/>
          <w:lang w:val="en-CA"/>
        </w:rPr>
      </w:pPr>
      <w:r>
        <w:rPr>
          <w:rFonts w:eastAsia="Calibri"/>
          <w:szCs w:val="22"/>
          <w:lang w:val="en-CA"/>
        </w:rPr>
        <w:t>Instructor: Dr. Navneet Kaur Popli, Date: 23 Mar 2023, Time: 11:30-12:20 PM PST</w:t>
      </w:r>
    </w:p>
    <w:p w14:paraId="0D6EB8E7" w14:textId="77777777" w:rsidR="004E18D2" w:rsidRDefault="004E18D2" w:rsidP="004E18D2">
      <w:pPr>
        <w:spacing w:line="259" w:lineRule="auto"/>
        <w:ind w:left="360"/>
        <w:jc w:val="center"/>
        <w:rPr>
          <w:rFonts w:eastAsia="Calibri"/>
          <w:szCs w:val="22"/>
          <w:lang w:val="en-CA"/>
        </w:rPr>
      </w:pPr>
      <w:r>
        <w:rPr>
          <w:rFonts w:eastAsia="Calibri"/>
          <w:szCs w:val="22"/>
          <w:lang w:val="en-CA"/>
        </w:rPr>
        <w:t>Mode: Pen-Paper, Synchronous, Timed, closed book, to be done in the question paper</w:t>
      </w:r>
    </w:p>
    <w:p w14:paraId="6BB82B90" w14:textId="77777777" w:rsidR="004E18D2" w:rsidRDefault="004E18D2" w:rsidP="004E18D2">
      <w:pPr>
        <w:spacing w:line="259" w:lineRule="auto"/>
        <w:ind w:left="360"/>
        <w:jc w:val="center"/>
        <w:rPr>
          <w:rFonts w:eastAsia="Calibri"/>
          <w:szCs w:val="22"/>
          <w:lang w:val="en-CA"/>
        </w:rPr>
      </w:pPr>
      <w:r>
        <w:rPr>
          <w:rFonts w:eastAsia="Calibri"/>
          <w:szCs w:val="22"/>
          <w:lang w:val="en-CA"/>
        </w:rPr>
        <w:t>Total Marks: 31, Total Pages: 5, Total questions</w:t>
      </w:r>
    </w:p>
    <w:p w14:paraId="136C359E" w14:textId="77777777" w:rsidR="004E18D2" w:rsidRDefault="004E18D2" w:rsidP="004E18D2">
      <w:pPr>
        <w:spacing w:line="259" w:lineRule="auto"/>
        <w:ind w:left="360"/>
        <w:jc w:val="center"/>
        <w:rPr>
          <w:rFonts w:eastAsia="Calibri"/>
          <w:szCs w:val="22"/>
          <w:lang w:val="en-CA"/>
        </w:rPr>
      </w:pPr>
      <w:r>
        <w:rPr>
          <w:rFonts w:eastAsia="Calibri"/>
          <w:b/>
          <w:bCs/>
          <w:szCs w:val="22"/>
          <w:lang w:val="en-CA"/>
        </w:rPr>
        <w:t>Note</w:t>
      </w:r>
      <w:r>
        <w:rPr>
          <w:rFonts w:eastAsia="Calibri"/>
          <w:szCs w:val="22"/>
          <w:lang w:val="en-CA"/>
        </w:rPr>
        <w:t>: This is an individual activity. Copying or cheating of any kind is not allowed.</w:t>
      </w:r>
      <w:bookmarkStart w:id="0" w:name="_Hlk107707831"/>
      <w:bookmarkEnd w:id="0"/>
    </w:p>
    <w:p w14:paraId="503AA636" w14:textId="77777777" w:rsidR="004E18D2" w:rsidRDefault="004E18D2" w:rsidP="002E0B06">
      <w:pPr>
        <w:spacing w:line="259" w:lineRule="auto"/>
        <w:ind w:left="360"/>
        <w:rPr>
          <w:rFonts w:ascii="Times New Roman" w:eastAsia="Calibri" w:hAnsi="Times New Roman"/>
          <w:sz w:val="24"/>
          <w:lang w:val="en-CA"/>
        </w:rPr>
      </w:pPr>
    </w:p>
    <w:p w14:paraId="7B4C0786" w14:textId="6B66D28F" w:rsidR="006F385F" w:rsidRPr="00700CE2" w:rsidRDefault="006F385F" w:rsidP="006F385F">
      <w:pPr>
        <w:pStyle w:val="NormalWeb"/>
        <w:rPr>
          <w:rFonts w:eastAsia="Times New Roman"/>
          <w:lang w:eastAsia="en-CA"/>
        </w:rPr>
      </w:pPr>
      <w:r w:rsidRPr="00700CE2">
        <w:rPr>
          <w:rFonts w:eastAsia="Times New Roman"/>
          <w:lang w:eastAsia="en-CA"/>
        </w:rPr>
        <w:t>Q</w:t>
      </w:r>
      <w:r w:rsidR="00061D4F">
        <w:rPr>
          <w:rFonts w:eastAsia="Times New Roman"/>
          <w:lang w:eastAsia="en-CA"/>
        </w:rPr>
        <w:t>1</w:t>
      </w:r>
      <w:r w:rsidRPr="00700CE2">
        <w:rPr>
          <w:rFonts w:eastAsia="Times New Roman"/>
          <w:lang w:eastAsia="en-CA"/>
        </w:rPr>
        <w:t xml:space="preserve">) Consider a Travel website using a </w:t>
      </w:r>
      <w:proofErr w:type="spellStart"/>
      <w:r w:rsidRPr="00700CE2">
        <w:rPr>
          <w:rFonts w:eastAsia="Times New Roman"/>
          <w:lang w:eastAsia="en-CA"/>
        </w:rPr>
        <w:t>UserService</w:t>
      </w:r>
      <w:proofErr w:type="spellEnd"/>
      <w:r w:rsidRPr="00700CE2">
        <w:rPr>
          <w:rFonts w:eastAsia="Times New Roman"/>
          <w:lang w:eastAsia="en-CA"/>
        </w:rPr>
        <w:t xml:space="preserve">. The </w:t>
      </w:r>
      <w:proofErr w:type="spellStart"/>
      <w:r w:rsidRPr="00700CE2">
        <w:rPr>
          <w:rFonts w:eastAsia="Times New Roman"/>
          <w:lang w:eastAsia="en-CA"/>
        </w:rPr>
        <w:t>UserService</w:t>
      </w:r>
      <w:proofErr w:type="spellEnd"/>
      <w:r w:rsidRPr="00700CE2">
        <w:rPr>
          <w:rFonts w:eastAsia="Times New Roman"/>
          <w:lang w:eastAsia="en-CA"/>
        </w:rPr>
        <w:t xml:space="preserve"> is responsible for adding, deleting, and modifying user records. It is also responsible for travel planning for the users.  The </w:t>
      </w:r>
      <w:proofErr w:type="spellStart"/>
      <w:r w:rsidRPr="00700CE2">
        <w:rPr>
          <w:rFonts w:eastAsia="Times New Roman"/>
          <w:lang w:eastAsia="en-CA"/>
        </w:rPr>
        <w:t>UserService</w:t>
      </w:r>
      <w:proofErr w:type="spellEnd"/>
      <w:r w:rsidRPr="00700CE2">
        <w:rPr>
          <w:rFonts w:eastAsia="Times New Roman"/>
          <w:lang w:eastAsia="en-CA"/>
        </w:rPr>
        <w:t xml:space="preserve"> keeps the user data in a </w:t>
      </w:r>
      <w:proofErr w:type="spellStart"/>
      <w:r w:rsidRPr="00700CE2">
        <w:rPr>
          <w:rFonts w:eastAsia="Times New Roman"/>
          <w:lang w:eastAsia="en-CA"/>
        </w:rPr>
        <w:t>UserRepository</w:t>
      </w:r>
      <w:proofErr w:type="spellEnd"/>
      <w:r w:rsidRPr="00700CE2">
        <w:rPr>
          <w:rFonts w:eastAsia="Times New Roman"/>
          <w:lang w:eastAsia="en-CA"/>
        </w:rPr>
        <w:t xml:space="preserve">. The </w:t>
      </w:r>
      <w:proofErr w:type="spellStart"/>
      <w:r w:rsidRPr="00700CE2">
        <w:rPr>
          <w:rFonts w:eastAsia="Times New Roman"/>
          <w:lang w:eastAsia="en-CA"/>
        </w:rPr>
        <w:t>UserRepository</w:t>
      </w:r>
      <w:proofErr w:type="spellEnd"/>
      <w:r w:rsidRPr="00700CE2">
        <w:rPr>
          <w:rFonts w:eastAsia="Times New Roman"/>
          <w:lang w:eastAsia="en-CA"/>
        </w:rPr>
        <w:t xml:space="preserve"> is implemented using MongoDB and is implemented in the following manner: (Total 12M)</w:t>
      </w:r>
    </w:p>
    <w:p w14:paraId="2EC99FE2" w14:textId="77777777" w:rsidR="006F385F" w:rsidRPr="00700CE2" w:rsidRDefault="006F385F" w:rsidP="006F385F">
      <w:pPr>
        <w:pStyle w:val="NormalWeb"/>
        <w:rPr>
          <w:rFonts w:eastAsia="Times New Roman"/>
          <w:lang w:eastAsia="en-CA"/>
        </w:rPr>
      </w:pPr>
      <w:r w:rsidRPr="00700CE2">
        <w:rPr>
          <w:rFonts w:eastAsia="Times New Roman"/>
          <w:lang w:eastAsia="en-CA"/>
        </w:rPr>
        <w:t xml:space="preserve">public class </w:t>
      </w:r>
      <w:proofErr w:type="spellStart"/>
      <w:r w:rsidRPr="00700CE2">
        <w:rPr>
          <w:rFonts w:eastAsia="Times New Roman"/>
          <w:lang w:eastAsia="en-CA"/>
        </w:rPr>
        <w:t>UserService</w:t>
      </w:r>
      <w:proofErr w:type="spellEnd"/>
    </w:p>
    <w:p w14:paraId="080772DA" w14:textId="77777777" w:rsidR="006F385F" w:rsidRPr="00700CE2" w:rsidRDefault="006F385F" w:rsidP="006F385F">
      <w:pPr>
        <w:pStyle w:val="NormalWeb"/>
        <w:rPr>
          <w:rFonts w:eastAsia="Times New Roman"/>
          <w:lang w:eastAsia="en-CA"/>
        </w:rPr>
      </w:pPr>
      <w:r w:rsidRPr="00700CE2">
        <w:rPr>
          <w:rFonts w:eastAsia="Times New Roman"/>
          <w:lang w:eastAsia="en-CA"/>
        </w:rPr>
        <w:t>{</w:t>
      </w:r>
    </w:p>
    <w:p w14:paraId="20CDCF31" w14:textId="77777777" w:rsidR="006F385F" w:rsidRPr="00700CE2" w:rsidRDefault="006F385F" w:rsidP="006F385F">
      <w:pPr>
        <w:pStyle w:val="NormalWeb"/>
        <w:rPr>
          <w:rFonts w:eastAsia="Times New Roman"/>
          <w:lang w:eastAsia="en-CA"/>
        </w:rPr>
      </w:pPr>
      <w:r w:rsidRPr="00700CE2">
        <w:rPr>
          <w:rFonts w:eastAsia="Times New Roman"/>
          <w:lang w:eastAsia="en-CA"/>
        </w:rPr>
        <w:t xml:space="preserve"> </w:t>
      </w:r>
      <w:r w:rsidRPr="00700CE2">
        <w:rPr>
          <w:rFonts w:eastAsia="Times New Roman"/>
          <w:lang w:eastAsia="en-CA"/>
        </w:rPr>
        <w:tab/>
        <w:t xml:space="preserve">private </w:t>
      </w:r>
      <w:proofErr w:type="spellStart"/>
      <w:r w:rsidRPr="00700CE2">
        <w:rPr>
          <w:rFonts w:eastAsia="Times New Roman"/>
          <w:lang w:eastAsia="en-CA"/>
        </w:rPr>
        <w:t>UserRepository</w:t>
      </w:r>
      <w:proofErr w:type="spellEnd"/>
      <w:r w:rsidRPr="00700CE2">
        <w:rPr>
          <w:rFonts w:eastAsia="Times New Roman"/>
          <w:lang w:eastAsia="en-CA"/>
        </w:rPr>
        <w:t xml:space="preserve"> </w:t>
      </w:r>
      <w:proofErr w:type="spellStart"/>
      <w:proofErr w:type="gramStart"/>
      <w:r w:rsidRPr="00700CE2">
        <w:rPr>
          <w:rFonts w:eastAsia="Times New Roman"/>
          <w:lang w:eastAsia="en-CA"/>
        </w:rPr>
        <w:t>ur</w:t>
      </w:r>
      <w:proofErr w:type="spellEnd"/>
      <w:r w:rsidRPr="00700CE2">
        <w:rPr>
          <w:rFonts w:eastAsia="Times New Roman"/>
          <w:lang w:eastAsia="en-CA"/>
        </w:rPr>
        <w:t>;</w:t>
      </w:r>
      <w:proofErr w:type="gramEnd"/>
    </w:p>
    <w:p w14:paraId="129254E8" w14:textId="77777777" w:rsidR="006F385F" w:rsidRPr="00700CE2" w:rsidRDefault="006F385F" w:rsidP="006F385F">
      <w:pPr>
        <w:pStyle w:val="NormalWeb"/>
        <w:rPr>
          <w:rFonts w:eastAsia="Times New Roman"/>
          <w:lang w:eastAsia="en-CA"/>
        </w:rPr>
      </w:pPr>
      <w:r w:rsidRPr="00700CE2">
        <w:rPr>
          <w:rFonts w:eastAsia="Times New Roman"/>
          <w:lang w:eastAsia="en-CA"/>
        </w:rPr>
        <w:tab/>
        <w:t xml:space="preserve">public </w:t>
      </w:r>
      <w:proofErr w:type="spellStart"/>
      <w:proofErr w:type="gramStart"/>
      <w:r w:rsidRPr="00700CE2">
        <w:rPr>
          <w:rFonts w:eastAsia="Times New Roman"/>
          <w:lang w:eastAsia="en-CA"/>
        </w:rPr>
        <w:t>UserService</w:t>
      </w:r>
      <w:proofErr w:type="spellEnd"/>
      <w:r w:rsidRPr="00700CE2">
        <w:rPr>
          <w:rFonts w:eastAsia="Times New Roman"/>
          <w:lang w:eastAsia="en-CA"/>
        </w:rPr>
        <w:t>(</w:t>
      </w:r>
      <w:proofErr w:type="gramEnd"/>
      <w:r w:rsidRPr="00700CE2">
        <w:rPr>
          <w:rFonts w:eastAsia="Times New Roman"/>
          <w:lang w:eastAsia="en-CA"/>
        </w:rPr>
        <w:t>)</w:t>
      </w:r>
    </w:p>
    <w:p w14:paraId="12D01469" w14:textId="77777777" w:rsidR="006F385F" w:rsidRPr="00700CE2" w:rsidRDefault="006F385F" w:rsidP="006F385F">
      <w:pPr>
        <w:pStyle w:val="NormalWeb"/>
        <w:rPr>
          <w:rFonts w:eastAsia="Times New Roman"/>
          <w:lang w:eastAsia="en-CA"/>
        </w:rPr>
      </w:pPr>
      <w:r w:rsidRPr="00700CE2">
        <w:rPr>
          <w:rFonts w:eastAsia="Times New Roman"/>
          <w:lang w:eastAsia="en-CA"/>
        </w:rPr>
        <w:tab/>
      </w:r>
      <w:r w:rsidRPr="00700CE2">
        <w:rPr>
          <w:rFonts w:eastAsia="Times New Roman"/>
          <w:lang w:eastAsia="en-CA"/>
        </w:rPr>
        <w:tab/>
      </w:r>
      <w:proofErr w:type="gramStart"/>
      <w:r w:rsidRPr="00700CE2">
        <w:rPr>
          <w:rFonts w:eastAsia="Times New Roman"/>
          <w:lang w:eastAsia="en-CA"/>
        </w:rPr>
        <w:t xml:space="preserve">{ </w:t>
      </w:r>
      <w:proofErr w:type="spellStart"/>
      <w:r w:rsidRPr="00700CE2">
        <w:rPr>
          <w:rFonts w:eastAsia="Times New Roman"/>
          <w:lang w:eastAsia="en-CA"/>
        </w:rPr>
        <w:t>ur</w:t>
      </w:r>
      <w:proofErr w:type="spellEnd"/>
      <w:proofErr w:type="gramEnd"/>
      <w:r w:rsidRPr="00700CE2">
        <w:rPr>
          <w:rFonts w:eastAsia="Times New Roman"/>
          <w:lang w:eastAsia="en-CA"/>
        </w:rPr>
        <w:t xml:space="preserve">=new </w:t>
      </w:r>
      <w:proofErr w:type="spellStart"/>
      <w:r w:rsidRPr="00700CE2">
        <w:rPr>
          <w:rFonts w:eastAsia="Times New Roman"/>
          <w:lang w:eastAsia="en-CA"/>
        </w:rPr>
        <w:t>UserRepository</w:t>
      </w:r>
      <w:proofErr w:type="spellEnd"/>
      <w:r w:rsidRPr="00700CE2">
        <w:rPr>
          <w:rFonts w:eastAsia="Times New Roman"/>
          <w:lang w:eastAsia="en-CA"/>
        </w:rPr>
        <w:t>();}</w:t>
      </w:r>
    </w:p>
    <w:p w14:paraId="53ABC899" w14:textId="77777777" w:rsidR="006F385F" w:rsidRPr="00700CE2" w:rsidRDefault="006F385F" w:rsidP="006F385F">
      <w:pPr>
        <w:pStyle w:val="NormalWeb"/>
        <w:rPr>
          <w:rFonts w:eastAsia="Times New Roman"/>
          <w:lang w:eastAsia="en-CA"/>
        </w:rPr>
      </w:pPr>
      <w:r w:rsidRPr="00700CE2">
        <w:rPr>
          <w:rFonts w:eastAsia="Times New Roman"/>
          <w:lang w:eastAsia="en-CA"/>
        </w:rPr>
        <w:tab/>
      </w:r>
      <w:proofErr w:type="spellStart"/>
      <w:proofErr w:type="gramStart"/>
      <w:r w:rsidRPr="00700CE2">
        <w:rPr>
          <w:rFonts w:eastAsia="Times New Roman"/>
          <w:lang w:eastAsia="en-CA"/>
        </w:rPr>
        <w:t>ur.addUser</w:t>
      </w:r>
      <w:proofErr w:type="spellEnd"/>
      <w:proofErr w:type="gramEnd"/>
      <w:r w:rsidRPr="00700CE2">
        <w:rPr>
          <w:rFonts w:eastAsia="Times New Roman"/>
          <w:lang w:eastAsia="en-CA"/>
        </w:rPr>
        <w:t>();</w:t>
      </w:r>
    </w:p>
    <w:p w14:paraId="003B883A" w14:textId="77777777" w:rsidR="006F385F" w:rsidRPr="00700CE2" w:rsidRDefault="006F385F" w:rsidP="006F385F">
      <w:pPr>
        <w:pStyle w:val="NormalWeb"/>
        <w:rPr>
          <w:rFonts w:eastAsia="Times New Roman"/>
          <w:lang w:eastAsia="en-CA"/>
        </w:rPr>
      </w:pPr>
      <w:r w:rsidRPr="00700CE2">
        <w:rPr>
          <w:rFonts w:eastAsia="Times New Roman"/>
          <w:lang w:eastAsia="en-CA"/>
        </w:rPr>
        <w:t>}</w:t>
      </w:r>
    </w:p>
    <w:p w14:paraId="06E5C91A" w14:textId="77777777" w:rsidR="006F385F" w:rsidRPr="00700CE2" w:rsidRDefault="006F385F" w:rsidP="006F385F">
      <w:pPr>
        <w:pStyle w:val="NormalWeb"/>
        <w:rPr>
          <w:rFonts w:eastAsia="Times New Roman"/>
          <w:lang w:eastAsia="en-CA"/>
        </w:rPr>
      </w:pPr>
      <w:r w:rsidRPr="00700CE2">
        <w:rPr>
          <w:rFonts w:eastAsia="Times New Roman"/>
          <w:lang w:eastAsia="en-CA"/>
        </w:rPr>
        <w:t>A tester looks at the code and points out that this code has low testability.</w:t>
      </w:r>
    </w:p>
    <w:p w14:paraId="22E73D1A" w14:textId="2717EEB6" w:rsidR="006F385F" w:rsidRPr="00700CE2" w:rsidRDefault="006F385F" w:rsidP="006F385F">
      <w:pPr>
        <w:pStyle w:val="NormalWeb"/>
        <w:numPr>
          <w:ilvl w:val="0"/>
          <w:numId w:val="15"/>
        </w:numPr>
        <w:suppressAutoHyphens/>
        <w:rPr>
          <w:rFonts w:eastAsia="Times New Roman"/>
          <w:lang w:eastAsia="en-CA"/>
        </w:rPr>
      </w:pPr>
      <w:r w:rsidRPr="00700CE2">
        <w:rPr>
          <w:rFonts w:eastAsia="Times New Roman"/>
          <w:lang w:eastAsia="en-CA"/>
        </w:rPr>
        <w:t xml:space="preserve">Why does the tester think this code is less testable? Explain. (2M) </w:t>
      </w:r>
    </w:p>
    <w:p w14:paraId="3860AE7C" w14:textId="1C1FE225" w:rsidR="006F385F" w:rsidRPr="00700CE2" w:rsidRDefault="006F385F" w:rsidP="006F385F">
      <w:pPr>
        <w:pStyle w:val="NormalWeb"/>
        <w:suppressAutoHyphens/>
        <w:ind w:left="720"/>
        <w:rPr>
          <w:rFonts w:eastAsia="Times New Roman"/>
          <w:lang w:eastAsia="en-CA"/>
        </w:rPr>
      </w:pPr>
      <w:r w:rsidRPr="00700CE2">
        <w:rPr>
          <w:rFonts w:eastAsia="Times New Roman"/>
          <w:lang w:eastAsia="en-CA"/>
        </w:rPr>
        <w:t>T</w:t>
      </w:r>
      <w:r w:rsidRPr="00700CE2">
        <w:rPr>
          <w:rFonts w:eastAsia="Times New Roman"/>
          <w:lang w:eastAsia="en-CA"/>
        </w:rPr>
        <w:t xml:space="preserve">his code is less testable because there is tight coupling between the </w:t>
      </w:r>
      <w:proofErr w:type="spellStart"/>
      <w:r w:rsidRPr="00700CE2">
        <w:rPr>
          <w:rFonts w:eastAsia="Times New Roman"/>
          <w:lang w:eastAsia="en-CA"/>
        </w:rPr>
        <w:t>UserService</w:t>
      </w:r>
      <w:proofErr w:type="spellEnd"/>
      <w:r w:rsidRPr="00700CE2">
        <w:rPr>
          <w:rFonts w:eastAsia="Times New Roman"/>
          <w:lang w:eastAsia="en-CA"/>
        </w:rPr>
        <w:t xml:space="preserve"> and the </w:t>
      </w:r>
      <w:proofErr w:type="spellStart"/>
      <w:r w:rsidRPr="00700CE2">
        <w:rPr>
          <w:rFonts w:eastAsia="Times New Roman"/>
          <w:lang w:eastAsia="en-CA"/>
        </w:rPr>
        <w:t>UserRepository</w:t>
      </w:r>
      <w:proofErr w:type="spellEnd"/>
      <w:r w:rsidRPr="00700CE2">
        <w:rPr>
          <w:rFonts w:eastAsia="Times New Roman"/>
          <w:lang w:eastAsia="en-CA"/>
        </w:rPr>
        <w:t xml:space="preserve">. The instance of the </w:t>
      </w:r>
      <w:proofErr w:type="spellStart"/>
      <w:r w:rsidRPr="00700CE2">
        <w:rPr>
          <w:rFonts w:eastAsia="Times New Roman"/>
          <w:lang w:eastAsia="en-CA"/>
        </w:rPr>
        <w:t>UserRepository</w:t>
      </w:r>
      <w:proofErr w:type="spellEnd"/>
      <w:r w:rsidRPr="00700CE2">
        <w:rPr>
          <w:rFonts w:eastAsia="Times New Roman"/>
          <w:lang w:eastAsia="en-CA"/>
        </w:rPr>
        <w:t xml:space="preserve"> is created inside the </w:t>
      </w:r>
      <w:proofErr w:type="spellStart"/>
      <w:r w:rsidRPr="00700CE2">
        <w:rPr>
          <w:rFonts w:eastAsia="Times New Roman"/>
          <w:lang w:eastAsia="en-CA"/>
        </w:rPr>
        <w:t>UserService</w:t>
      </w:r>
      <w:proofErr w:type="spellEnd"/>
      <w:r w:rsidRPr="00700CE2">
        <w:rPr>
          <w:rFonts w:eastAsia="Times New Roman"/>
          <w:lang w:eastAsia="en-CA"/>
        </w:rPr>
        <w:t xml:space="preserve"> therefore both </w:t>
      </w:r>
      <w:proofErr w:type="spellStart"/>
      <w:r w:rsidRPr="00700CE2">
        <w:rPr>
          <w:rFonts w:eastAsia="Times New Roman"/>
          <w:lang w:eastAsia="en-CA"/>
        </w:rPr>
        <w:t>UserRepositoryand</w:t>
      </w:r>
      <w:proofErr w:type="spellEnd"/>
      <w:r w:rsidRPr="00700CE2">
        <w:rPr>
          <w:rFonts w:eastAsia="Times New Roman"/>
          <w:lang w:eastAsia="en-CA"/>
        </w:rPr>
        <w:t xml:space="preserve"> </w:t>
      </w:r>
      <w:proofErr w:type="spellStart"/>
      <w:r w:rsidRPr="00700CE2">
        <w:rPr>
          <w:rFonts w:eastAsia="Times New Roman"/>
          <w:lang w:eastAsia="en-CA"/>
        </w:rPr>
        <w:t>UserService</w:t>
      </w:r>
      <w:proofErr w:type="spellEnd"/>
      <w:r w:rsidRPr="00700CE2">
        <w:rPr>
          <w:rFonts w:eastAsia="Times New Roman"/>
          <w:lang w:eastAsia="en-CA"/>
        </w:rPr>
        <w:t xml:space="preserve"> cannot be tested independently or in isolation of each other. </w:t>
      </w:r>
    </w:p>
    <w:p w14:paraId="70128A33" w14:textId="5EBCAD44" w:rsidR="006F385F" w:rsidRPr="00700CE2" w:rsidRDefault="006F385F" w:rsidP="006F385F">
      <w:pPr>
        <w:pStyle w:val="NormalWeb"/>
        <w:numPr>
          <w:ilvl w:val="0"/>
          <w:numId w:val="15"/>
        </w:numPr>
        <w:suppressAutoHyphens/>
        <w:rPr>
          <w:rFonts w:eastAsia="Times New Roman"/>
          <w:lang w:eastAsia="en-CA"/>
        </w:rPr>
      </w:pPr>
      <w:r w:rsidRPr="00700CE2">
        <w:rPr>
          <w:rFonts w:eastAsia="Times New Roman"/>
          <w:lang w:eastAsia="en-CA"/>
        </w:rPr>
        <w:t>The tester also says that the testability can be increased using dependency injection and inversion of control. What are these two concepts</w:t>
      </w:r>
      <w:r w:rsidR="00A9078B" w:rsidRPr="00700CE2">
        <w:rPr>
          <w:rFonts w:eastAsia="Times New Roman"/>
          <w:lang w:eastAsia="en-CA"/>
        </w:rPr>
        <w:t xml:space="preserve"> </w:t>
      </w:r>
      <w:r w:rsidR="00A9078B" w:rsidRPr="00700CE2">
        <w:rPr>
          <w:rFonts w:eastAsia="Times New Roman"/>
          <w:lang w:eastAsia="en-CA"/>
        </w:rPr>
        <w:t>and explain how they increase testability in an application.</w:t>
      </w:r>
      <w:r w:rsidRPr="00700CE2">
        <w:rPr>
          <w:rFonts w:eastAsia="Times New Roman"/>
          <w:lang w:eastAsia="en-CA"/>
        </w:rPr>
        <w:t>? (2+2=4M)</w:t>
      </w:r>
    </w:p>
    <w:p w14:paraId="05675201" w14:textId="77777777" w:rsidR="00F961E0" w:rsidRPr="00F961E0" w:rsidRDefault="00F961E0" w:rsidP="00F961E0">
      <w:pPr>
        <w:pStyle w:val="NormalWeb"/>
        <w:suppressAutoHyphens/>
        <w:ind w:left="720"/>
        <w:rPr>
          <w:rFonts w:eastAsia="Times New Roman"/>
          <w:lang w:eastAsia="en-CA"/>
        </w:rPr>
      </w:pPr>
      <w:r w:rsidRPr="00F961E0">
        <w:rPr>
          <w:rFonts w:eastAsia="Times New Roman"/>
          <w:lang w:eastAsia="en-CA"/>
        </w:rPr>
        <w:t xml:space="preserve">Dependency injection: the entities should not have dependencies as the concrete implementations, instead they should be injected from outside. </w:t>
      </w:r>
    </w:p>
    <w:p w14:paraId="67C1A749" w14:textId="77777777" w:rsidR="00F961E0" w:rsidRPr="00F961E0" w:rsidRDefault="00F961E0" w:rsidP="00F961E0">
      <w:pPr>
        <w:pStyle w:val="NormalWeb"/>
        <w:suppressAutoHyphens/>
        <w:ind w:left="720"/>
        <w:rPr>
          <w:rFonts w:eastAsia="Times New Roman"/>
          <w:lang w:eastAsia="en-CA"/>
        </w:rPr>
      </w:pPr>
      <w:r w:rsidRPr="00F961E0">
        <w:rPr>
          <w:rFonts w:eastAsia="Times New Roman"/>
          <w:lang w:eastAsia="en-CA"/>
        </w:rPr>
        <w:t xml:space="preserve">The entities will get these dependencies when we inject them through constructor or </w:t>
      </w:r>
      <w:proofErr w:type="gramStart"/>
      <w:r w:rsidRPr="00F961E0">
        <w:rPr>
          <w:rFonts w:eastAsia="Times New Roman"/>
          <w:lang w:eastAsia="en-CA"/>
        </w:rPr>
        <w:t>setter(</w:t>
      </w:r>
      <w:proofErr w:type="gramEnd"/>
      <w:r w:rsidRPr="00F961E0">
        <w:rPr>
          <w:rFonts w:eastAsia="Times New Roman"/>
          <w:lang w:eastAsia="en-CA"/>
        </w:rPr>
        <w:t>) methods.</w:t>
      </w:r>
    </w:p>
    <w:p w14:paraId="0B3B7AD5" w14:textId="77777777" w:rsidR="00F961E0" w:rsidRPr="00F961E0" w:rsidRDefault="00F961E0" w:rsidP="00F961E0">
      <w:pPr>
        <w:pStyle w:val="NormalWeb"/>
        <w:suppressAutoHyphens/>
        <w:ind w:left="720"/>
        <w:rPr>
          <w:rFonts w:eastAsia="Times New Roman"/>
          <w:lang w:eastAsia="en-CA"/>
        </w:rPr>
      </w:pPr>
      <w:r w:rsidRPr="00F961E0">
        <w:rPr>
          <w:rFonts w:eastAsia="Times New Roman"/>
          <w:lang w:eastAsia="en-CA"/>
        </w:rPr>
        <w:lastRenderedPageBreak/>
        <w:t>Inversion of control: create the dependencies first and then create the instance of the entity that will be used in those dependencies.</w:t>
      </w:r>
    </w:p>
    <w:p w14:paraId="03E3F2A8" w14:textId="4ED643CC" w:rsidR="00F961E0" w:rsidRPr="00F961E0" w:rsidRDefault="00C607E7" w:rsidP="00F961E0">
      <w:pPr>
        <w:pStyle w:val="NormalWeb"/>
        <w:suppressAutoHyphens/>
        <w:ind w:left="720"/>
        <w:rPr>
          <w:rFonts w:eastAsia="Times New Roman"/>
          <w:lang w:eastAsia="en-CA"/>
        </w:rPr>
      </w:pPr>
      <w:r w:rsidRPr="00700CE2">
        <w:rPr>
          <w:rFonts w:eastAsia="Times New Roman"/>
          <w:lang w:eastAsia="en-CA"/>
        </w:rPr>
        <w:t>This</w:t>
      </w:r>
      <w:r w:rsidR="00F961E0" w:rsidRPr="00F961E0">
        <w:rPr>
          <w:rFonts w:eastAsia="Times New Roman"/>
          <w:lang w:eastAsia="en-CA"/>
        </w:rPr>
        <w:t xml:space="preserve"> makes our code loosely coupled, and eventually easily testable.</w:t>
      </w:r>
    </w:p>
    <w:p w14:paraId="027763C7" w14:textId="5AE0D020" w:rsidR="00F961E0" w:rsidRPr="00700CE2" w:rsidRDefault="00F961E0" w:rsidP="00F961E0">
      <w:pPr>
        <w:pStyle w:val="NormalWeb"/>
        <w:suppressAutoHyphens/>
        <w:ind w:left="720"/>
        <w:rPr>
          <w:rFonts w:eastAsia="Times New Roman"/>
          <w:lang w:eastAsia="en-CA"/>
        </w:rPr>
      </w:pPr>
      <w:r w:rsidRPr="00700CE2">
        <w:rPr>
          <w:rFonts w:eastAsia="Times New Roman"/>
          <w:lang w:val="en-US" w:eastAsia="en-CA"/>
        </w:rPr>
        <w:t>Also, dependencies can be easily replaced by mocks.</w:t>
      </w:r>
    </w:p>
    <w:p w14:paraId="124CBC2B" w14:textId="3D977CC4" w:rsidR="006F385F" w:rsidRPr="00700CE2" w:rsidRDefault="006F385F" w:rsidP="006F385F">
      <w:pPr>
        <w:pStyle w:val="NormalWeb"/>
        <w:numPr>
          <w:ilvl w:val="0"/>
          <w:numId w:val="15"/>
        </w:numPr>
        <w:suppressAutoHyphens/>
        <w:rPr>
          <w:rFonts w:eastAsia="Times New Roman"/>
          <w:lang w:eastAsia="en-CA"/>
        </w:rPr>
      </w:pPr>
      <w:r w:rsidRPr="00700CE2">
        <w:rPr>
          <w:rFonts w:eastAsia="Times New Roman"/>
          <w:lang w:eastAsia="en-CA"/>
        </w:rPr>
        <w:t xml:space="preserve">Refactor the above code to implement the </w:t>
      </w:r>
      <w:r w:rsidR="00A9078B" w:rsidRPr="00700CE2">
        <w:rPr>
          <w:rFonts w:eastAsia="Times New Roman"/>
          <w:lang w:eastAsia="en-CA"/>
        </w:rPr>
        <w:t xml:space="preserve">dependency injection </w:t>
      </w:r>
      <w:r w:rsidRPr="00700CE2">
        <w:rPr>
          <w:rFonts w:eastAsia="Times New Roman"/>
          <w:lang w:eastAsia="en-CA"/>
        </w:rPr>
        <w:t>concept. (2M)</w:t>
      </w:r>
    </w:p>
    <w:p w14:paraId="694E0B6F" w14:textId="77777777" w:rsidR="00A9078B" w:rsidRPr="00700CE2" w:rsidRDefault="00A9078B" w:rsidP="00A96FC5">
      <w:pPr>
        <w:pStyle w:val="NormalWeb"/>
        <w:rPr>
          <w:rFonts w:eastAsia="Times New Roman"/>
          <w:lang w:eastAsia="en-CA"/>
        </w:rPr>
      </w:pPr>
    </w:p>
    <w:p w14:paraId="456D3CA7" w14:textId="3CDF9B1A" w:rsidR="00A96FC5" w:rsidRPr="00700CE2" w:rsidRDefault="00A96FC5" w:rsidP="00A96FC5">
      <w:pPr>
        <w:pStyle w:val="NormalWeb"/>
        <w:rPr>
          <w:rFonts w:eastAsia="Times New Roman"/>
          <w:lang w:eastAsia="en-CA"/>
        </w:rPr>
      </w:pPr>
      <w:r w:rsidRPr="00700CE2">
        <w:rPr>
          <w:rFonts w:eastAsia="Times New Roman"/>
          <w:lang w:eastAsia="en-CA"/>
        </w:rPr>
        <w:t xml:space="preserve">public class </w:t>
      </w:r>
      <w:proofErr w:type="spellStart"/>
      <w:r w:rsidRPr="00700CE2">
        <w:rPr>
          <w:rFonts w:eastAsia="Times New Roman"/>
          <w:lang w:eastAsia="en-CA"/>
        </w:rPr>
        <w:t>UserService</w:t>
      </w:r>
      <w:proofErr w:type="spellEnd"/>
    </w:p>
    <w:p w14:paraId="0ABCB9BC" w14:textId="77777777" w:rsidR="00A96FC5" w:rsidRPr="00700CE2" w:rsidRDefault="00A96FC5" w:rsidP="00A96FC5">
      <w:pPr>
        <w:pStyle w:val="NormalWeb"/>
        <w:rPr>
          <w:rFonts w:eastAsia="Times New Roman"/>
          <w:lang w:eastAsia="en-CA"/>
        </w:rPr>
      </w:pPr>
      <w:r w:rsidRPr="00700CE2">
        <w:rPr>
          <w:rFonts w:eastAsia="Times New Roman"/>
          <w:lang w:eastAsia="en-CA"/>
        </w:rPr>
        <w:t>{</w:t>
      </w:r>
    </w:p>
    <w:p w14:paraId="052E220A" w14:textId="77777777" w:rsidR="00A96FC5" w:rsidRPr="00700CE2" w:rsidRDefault="00A96FC5" w:rsidP="00A96FC5">
      <w:pPr>
        <w:pStyle w:val="NormalWeb"/>
        <w:rPr>
          <w:rFonts w:eastAsia="Times New Roman"/>
          <w:lang w:eastAsia="en-CA"/>
        </w:rPr>
      </w:pPr>
      <w:r w:rsidRPr="00700CE2">
        <w:rPr>
          <w:rFonts w:eastAsia="Times New Roman"/>
          <w:lang w:eastAsia="en-CA"/>
        </w:rPr>
        <w:t xml:space="preserve"> </w:t>
      </w:r>
      <w:r w:rsidRPr="00700CE2">
        <w:rPr>
          <w:rFonts w:eastAsia="Times New Roman"/>
          <w:lang w:eastAsia="en-CA"/>
        </w:rPr>
        <w:tab/>
        <w:t xml:space="preserve">private </w:t>
      </w:r>
      <w:proofErr w:type="spellStart"/>
      <w:r w:rsidRPr="00700CE2">
        <w:rPr>
          <w:rFonts w:eastAsia="Times New Roman"/>
          <w:lang w:eastAsia="en-CA"/>
        </w:rPr>
        <w:t>UserRepository</w:t>
      </w:r>
      <w:proofErr w:type="spellEnd"/>
      <w:r w:rsidRPr="00700CE2">
        <w:rPr>
          <w:rFonts w:eastAsia="Times New Roman"/>
          <w:lang w:eastAsia="en-CA"/>
        </w:rPr>
        <w:t xml:space="preserve"> </w:t>
      </w:r>
      <w:proofErr w:type="spellStart"/>
      <w:proofErr w:type="gramStart"/>
      <w:r w:rsidRPr="00700CE2">
        <w:rPr>
          <w:rFonts w:eastAsia="Times New Roman"/>
          <w:lang w:eastAsia="en-CA"/>
        </w:rPr>
        <w:t>ur</w:t>
      </w:r>
      <w:proofErr w:type="spellEnd"/>
      <w:r w:rsidRPr="00700CE2">
        <w:rPr>
          <w:rFonts w:eastAsia="Times New Roman"/>
          <w:lang w:eastAsia="en-CA"/>
        </w:rPr>
        <w:t>;</w:t>
      </w:r>
      <w:proofErr w:type="gramEnd"/>
    </w:p>
    <w:p w14:paraId="55DC8AB6" w14:textId="6369B16D" w:rsidR="00A96FC5" w:rsidRPr="00700CE2" w:rsidRDefault="00A96FC5" w:rsidP="00A96FC5">
      <w:pPr>
        <w:pStyle w:val="NormalWeb"/>
        <w:rPr>
          <w:rFonts w:eastAsia="Times New Roman"/>
          <w:lang w:eastAsia="en-CA"/>
        </w:rPr>
      </w:pPr>
      <w:r w:rsidRPr="00700CE2">
        <w:rPr>
          <w:rFonts w:eastAsia="Times New Roman"/>
          <w:lang w:eastAsia="en-CA"/>
        </w:rPr>
        <w:tab/>
        <w:t xml:space="preserve">public </w:t>
      </w:r>
      <w:proofErr w:type="spellStart"/>
      <w:proofErr w:type="gramStart"/>
      <w:r w:rsidRPr="00700CE2">
        <w:rPr>
          <w:rFonts w:eastAsia="Times New Roman"/>
          <w:lang w:eastAsia="en-CA"/>
        </w:rPr>
        <w:t>UserService</w:t>
      </w:r>
      <w:proofErr w:type="spellEnd"/>
      <w:r w:rsidRPr="00700CE2">
        <w:rPr>
          <w:rFonts w:eastAsia="Times New Roman"/>
          <w:lang w:eastAsia="en-CA"/>
        </w:rPr>
        <w:t>(</w:t>
      </w:r>
      <w:proofErr w:type="spellStart"/>
      <w:proofErr w:type="gramEnd"/>
      <w:r w:rsidR="00631888" w:rsidRPr="00700CE2">
        <w:rPr>
          <w:rFonts w:eastAsia="Times New Roman"/>
          <w:lang w:eastAsia="en-CA"/>
        </w:rPr>
        <w:t>UserRepository</w:t>
      </w:r>
      <w:proofErr w:type="spellEnd"/>
      <w:r w:rsidR="00631888" w:rsidRPr="00700CE2">
        <w:rPr>
          <w:rFonts w:eastAsia="Times New Roman"/>
          <w:lang w:eastAsia="en-CA"/>
        </w:rPr>
        <w:t xml:space="preserve"> </w:t>
      </w:r>
      <w:proofErr w:type="spellStart"/>
      <w:r w:rsidR="00631888" w:rsidRPr="00700CE2">
        <w:rPr>
          <w:rFonts w:eastAsia="Times New Roman"/>
          <w:lang w:eastAsia="en-CA"/>
        </w:rPr>
        <w:t>ur</w:t>
      </w:r>
      <w:proofErr w:type="spellEnd"/>
      <w:r w:rsidRPr="00700CE2">
        <w:rPr>
          <w:rFonts w:eastAsia="Times New Roman"/>
          <w:lang w:eastAsia="en-CA"/>
        </w:rPr>
        <w:t>)</w:t>
      </w:r>
    </w:p>
    <w:p w14:paraId="08C240FC" w14:textId="50E9E372" w:rsidR="00A96FC5" w:rsidRPr="00700CE2" w:rsidRDefault="00A96FC5" w:rsidP="00A96FC5">
      <w:pPr>
        <w:pStyle w:val="NormalWeb"/>
        <w:rPr>
          <w:rFonts w:eastAsia="Times New Roman"/>
          <w:lang w:eastAsia="en-CA"/>
        </w:rPr>
      </w:pPr>
      <w:r w:rsidRPr="00700CE2">
        <w:rPr>
          <w:rFonts w:eastAsia="Times New Roman"/>
          <w:lang w:eastAsia="en-CA"/>
        </w:rPr>
        <w:tab/>
      </w:r>
      <w:r w:rsidRPr="00700CE2">
        <w:rPr>
          <w:rFonts w:eastAsia="Times New Roman"/>
          <w:lang w:eastAsia="en-CA"/>
        </w:rPr>
        <w:tab/>
      </w:r>
      <w:proofErr w:type="gramStart"/>
      <w:r w:rsidRPr="00700CE2">
        <w:rPr>
          <w:rFonts w:eastAsia="Times New Roman"/>
          <w:lang w:eastAsia="en-CA"/>
        </w:rPr>
        <w:t xml:space="preserve">{ </w:t>
      </w:r>
      <w:proofErr w:type="spellStart"/>
      <w:r w:rsidR="00631888" w:rsidRPr="00700CE2">
        <w:rPr>
          <w:rFonts w:eastAsia="Times New Roman"/>
          <w:lang w:eastAsia="en-CA"/>
        </w:rPr>
        <w:t>this</w:t>
      </w:r>
      <w:proofErr w:type="gramEnd"/>
      <w:r w:rsidR="00631888" w:rsidRPr="00700CE2">
        <w:rPr>
          <w:rFonts w:eastAsia="Times New Roman"/>
          <w:lang w:eastAsia="en-CA"/>
        </w:rPr>
        <w:t>.</w:t>
      </w:r>
      <w:r w:rsidRPr="00700CE2">
        <w:rPr>
          <w:rFonts w:eastAsia="Times New Roman"/>
          <w:lang w:eastAsia="en-CA"/>
        </w:rPr>
        <w:t>ur</w:t>
      </w:r>
      <w:proofErr w:type="spellEnd"/>
      <w:r w:rsidRPr="00700CE2">
        <w:rPr>
          <w:rFonts w:eastAsia="Times New Roman"/>
          <w:lang w:eastAsia="en-CA"/>
        </w:rPr>
        <w:t>=</w:t>
      </w:r>
      <w:proofErr w:type="spellStart"/>
      <w:r w:rsidR="00631888" w:rsidRPr="00700CE2">
        <w:rPr>
          <w:rFonts w:eastAsia="Times New Roman"/>
          <w:lang w:eastAsia="en-CA"/>
        </w:rPr>
        <w:t>ur</w:t>
      </w:r>
      <w:proofErr w:type="spellEnd"/>
      <w:r w:rsidRPr="00700CE2">
        <w:rPr>
          <w:rFonts w:eastAsia="Times New Roman"/>
          <w:lang w:eastAsia="en-CA"/>
        </w:rPr>
        <w:t>;}</w:t>
      </w:r>
    </w:p>
    <w:p w14:paraId="1F43C75C" w14:textId="336C5409" w:rsidR="00A96FC5" w:rsidRPr="00700CE2" w:rsidRDefault="00A96FC5" w:rsidP="00A96FC5">
      <w:pPr>
        <w:pStyle w:val="NormalWeb"/>
        <w:rPr>
          <w:rFonts w:eastAsia="Times New Roman"/>
          <w:lang w:eastAsia="en-CA"/>
        </w:rPr>
      </w:pPr>
      <w:r w:rsidRPr="00700CE2">
        <w:rPr>
          <w:rFonts w:eastAsia="Times New Roman"/>
          <w:lang w:eastAsia="en-CA"/>
        </w:rPr>
        <w:tab/>
      </w:r>
      <w:proofErr w:type="spellStart"/>
      <w:proofErr w:type="gramStart"/>
      <w:r w:rsidRPr="00700CE2">
        <w:rPr>
          <w:rFonts w:eastAsia="Times New Roman"/>
          <w:lang w:eastAsia="en-CA"/>
        </w:rPr>
        <w:t>ur.addUser</w:t>
      </w:r>
      <w:proofErr w:type="spellEnd"/>
      <w:proofErr w:type="gramEnd"/>
      <w:r w:rsidRPr="00700CE2">
        <w:rPr>
          <w:rFonts w:eastAsia="Times New Roman"/>
          <w:lang w:eastAsia="en-CA"/>
        </w:rPr>
        <w:t>();</w:t>
      </w:r>
      <w:r w:rsidR="00DC5E3D" w:rsidRPr="00700CE2">
        <w:rPr>
          <w:rFonts w:eastAsia="Times New Roman"/>
          <w:lang w:eastAsia="en-CA"/>
        </w:rPr>
        <w:t xml:space="preserve"> </w:t>
      </w:r>
      <w:proofErr w:type="spellStart"/>
      <w:r w:rsidR="00DC5E3D" w:rsidRPr="00700CE2">
        <w:rPr>
          <w:rFonts w:eastAsia="Times New Roman"/>
          <w:lang w:eastAsia="en-CA"/>
        </w:rPr>
        <w:t>ur.userPlan</w:t>
      </w:r>
      <w:proofErr w:type="spellEnd"/>
      <w:r w:rsidR="00DC5E3D" w:rsidRPr="00700CE2">
        <w:rPr>
          <w:rFonts w:eastAsia="Times New Roman"/>
          <w:lang w:eastAsia="en-CA"/>
        </w:rPr>
        <w:t>();</w:t>
      </w:r>
    </w:p>
    <w:p w14:paraId="0643D6AA" w14:textId="77777777" w:rsidR="00A96FC5" w:rsidRPr="00700CE2" w:rsidRDefault="00A96FC5" w:rsidP="00A96FC5">
      <w:pPr>
        <w:pStyle w:val="NormalWeb"/>
        <w:rPr>
          <w:rFonts w:eastAsia="Times New Roman"/>
          <w:lang w:eastAsia="en-CA"/>
        </w:rPr>
      </w:pPr>
      <w:r w:rsidRPr="00700CE2">
        <w:rPr>
          <w:rFonts w:eastAsia="Times New Roman"/>
          <w:lang w:eastAsia="en-CA"/>
        </w:rPr>
        <w:t>}</w:t>
      </w:r>
    </w:p>
    <w:p w14:paraId="5CB09960" w14:textId="77777777" w:rsidR="00A9078B" w:rsidRPr="00700CE2" w:rsidRDefault="00A9078B" w:rsidP="00B341C7">
      <w:pPr>
        <w:pStyle w:val="NormalWeb"/>
        <w:numPr>
          <w:ilvl w:val="0"/>
          <w:numId w:val="15"/>
        </w:numPr>
        <w:suppressAutoHyphens/>
        <w:rPr>
          <w:rFonts w:eastAsia="Times New Roman"/>
          <w:lang w:eastAsia="en-CA"/>
        </w:rPr>
      </w:pPr>
      <w:r w:rsidRPr="00700CE2">
        <w:rPr>
          <w:rFonts w:eastAsia="Times New Roman"/>
          <w:lang w:eastAsia="en-CA"/>
        </w:rPr>
        <w:t>Explain how this refactoring increased the testability of the code? (2M)</w:t>
      </w:r>
    </w:p>
    <w:p w14:paraId="129711DC" w14:textId="22904BBA" w:rsidR="006F385F" w:rsidRPr="00700CE2" w:rsidRDefault="00A9078B" w:rsidP="006F385F">
      <w:pPr>
        <w:pStyle w:val="NormalWeb"/>
        <w:rPr>
          <w:rFonts w:eastAsia="Times New Roman"/>
          <w:lang w:eastAsia="en-CA"/>
        </w:rPr>
      </w:pPr>
      <w:r w:rsidRPr="00700CE2">
        <w:rPr>
          <w:rFonts w:eastAsia="Times New Roman"/>
          <w:lang w:eastAsia="en-CA"/>
        </w:rPr>
        <w:t xml:space="preserve">By injecting the dependency in the constructor of the code and not having it inside the class as a concrete implementation, the testability increases because the </w:t>
      </w:r>
      <w:proofErr w:type="spellStart"/>
      <w:r w:rsidRPr="00700CE2">
        <w:rPr>
          <w:rFonts w:eastAsia="Times New Roman"/>
          <w:lang w:eastAsia="en-CA"/>
        </w:rPr>
        <w:t>UserService</w:t>
      </w:r>
      <w:proofErr w:type="spellEnd"/>
      <w:r w:rsidRPr="00700CE2">
        <w:rPr>
          <w:rFonts w:eastAsia="Times New Roman"/>
          <w:lang w:eastAsia="en-CA"/>
        </w:rPr>
        <w:t xml:space="preserve"> and the </w:t>
      </w:r>
      <w:proofErr w:type="spellStart"/>
      <w:r w:rsidRPr="00700CE2">
        <w:rPr>
          <w:rFonts w:eastAsia="Times New Roman"/>
          <w:lang w:eastAsia="en-CA"/>
        </w:rPr>
        <w:t>UserRepository</w:t>
      </w:r>
      <w:proofErr w:type="spellEnd"/>
      <w:r w:rsidRPr="00700CE2">
        <w:rPr>
          <w:rFonts w:eastAsia="Times New Roman"/>
          <w:lang w:eastAsia="en-CA"/>
        </w:rPr>
        <w:t xml:space="preserve"> can be tested in isolation and the </w:t>
      </w:r>
      <w:proofErr w:type="spellStart"/>
      <w:r w:rsidRPr="00700CE2">
        <w:rPr>
          <w:rFonts w:eastAsia="Times New Roman"/>
          <w:lang w:eastAsia="en-CA"/>
        </w:rPr>
        <w:t>UserRepository</w:t>
      </w:r>
      <w:proofErr w:type="spellEnd"/>
      <w:r w:rsidRPr="00700CE2">
        <w:rPr>
          <w:rFonts w:eastAsia="Times New Roman"/>
          <w:lang w:eastAsia="en-CA"/>
        </w:rPr>
        <w:t xml:space="preserve"> dependency can easily be mocked.</w:t>
      </w:r>
      <w:r w:rsidR="006F385F" w:rsidRPr="00700CE2">
        <w:rPr>
          <w:rFonts w:eastAsia="Times New Roman"/>
          <w:lang w:eastAsia="en-CA"/>
        </w:rPr>
        <w:tab/>
      </w:r>
    </w:p>
    <w:p w14:paraId="74E8ED0E" w14:textId="77777777" w:rsidR="00B341C7" w:rsidRPr="00700CE2" w:rsidRDefault="00B341C7" w:rsidP="00B341C7">
      <w:pPr>
        <w:pStyle w:val="NormalWeb"/>
        <w:numPr>
          <w:ilvl w:val="0"/>
          <w:numId w:val="15"/>
        </w:numPr>
        <w:suppressAutoHyphens/>
        <w:rPr>
          <w:rFonts w:eastAsia="Times New Roman"/>
          <w:lang w:eastAsia="en-CA"/>
        </w:rPr>
      </w:pPr>
      <w:r w:rsidRPr="00700CE2">
        <w:rPr>
          <w:rFonts w:eastAsia="Times New Roman"/>
          <w:lang w:eastAsia="en-CA"/>
        </w:rPr>
        <w:t xml:space="preserve">How does this refactoring improve the controllability of the test for the </w:t>
      </w:r>
      <w:proofErr w:type="spellStart"/>
      <w:r w:rsidRPr="00700CE2">
        <w:rPr>
          <w:rFonts w:eastAsia="Times New Roman"/>
          <w:lang w:eastAsia="en-CA"/>
        </w:rPr>
        <w:t>UserService</w:t>
      </w:r>
      <w:proofErr w:type="spellEnd"/>
      <w:r w:rsidRPr="00700CE2">
        <w:rPr>
          <w:rFonts w:eastAsia="Times New Roman"/>
          <w:lang w:eastAsia="en-CA"/>
        </w:rPr>
        <w:t>? (2M)</w:t>
      </w:r>
    </w:p>
    <w:p w14:paraId="1FAF8F54" w14:textId="7CDB65BC" w:rsidR="00B341C7" w:rsidRPr="00700CE2" w:rsidRDefault="00B341C7" w:rsidP="00B341C7">
      <w:pPr>
        <w:pStyle w:val="NormalWeb"/>
        <w:suppressAutoHyphens/>
        <w:ind w:left="720"/>
        <w:rPr>
          <w:rFonts w:eastAsia="Times New Roman"/>
          <w:lang w:eastAsia="en-CA"/>
        </w:rPr>
      </w:pPr>
      <w:r w:rsidRPr="00700CE2">
        <w:rPr>
          <w:rFonts w:eastAsia="Times New Roman"/>
          <w:lang w:eastAsia="en-CA"/>
        </w:rPr>
        <w:t xml:space="preserve">This refactoring improves the controllability of the test for the </w:t>
      </w:r>
      <w:proofErr w:type="spellStart"/>
      <w:r w:rsidRPr="00700CE2">
        <w:rPr>
          <w:rFonts w:eastAsia="Times New Roman"/>
          <w:lang w:eastAsia="en-CA"/>
        </w:rPr>
        <w:t>UserService</w:t>
      </w:r>
      <w:proofErr w:type="spellEnd"/>
      <w:r w:rsidRPr="00700CE2">
        <w:rPr>
          <w:rFonts w:eastAsia="Times New Roman"/>
          <w:lang w:eastAsia="en-CA"/>
        </w:rPr>
        <w:t xml:space="preserve"> because we can mock and thus control the </w:t>
      </w:r>
      <w:proofErr w:type="spellStart"/>
      <w:r w:rsidRPr="00700CE2">
        <w:rPr>
          <w:rFonts w:eastAsia="Times New Roman"/>
          <w:lang w:eastAsia="en-CA"/>
        </w:rPr>
        <w:t>UserRepository</w:t>
      </w:r>
      <w:proofErr w:type="spellEnd"/>
      <w:r w:rsidRPr="00700CE2">
        <w:rPr>
          <w:rFonts w:eastAsia="Times New Roman"/>
          <w:lang w:eastAsia="en-CA"/>
        </w:rPr>
        <w:t xml:space="preserve"> dependency and thus increase the controllability of the test.</w:t>
      </w:r>
    </w:p>
    <w:p w14:paraId="2315EAEA" w14:textId="7BADD8EE" w:rsidR="00D81E70" w:rsidRPr="00700CE2" w:rsidRDefault="00D81E70" w:rsidP="00D81E70">
      <w:pPr>
        <w:pStyle w:val="NormalWeb"/>
        <w:rPr>
          <w:rFonts w:eastAsia="Times New Roman"/>
          <w:lang w:eastAsia="en-CA"/>
        </w:rPr>
      </w:pPr>
      <w:r w:rsidRPr="00700CE2">
        <w:rPr>
          <w:rFonts w:eastAsia="Times New Roman"/>
          <w:lang w:eastAsia="en-CA"/>
        </w:rPr>
        <w:t>Q</w:t>
      </w:r>
      <w:r w:rsidR="00061D4F">
        <w:rPr>
          <w:rFonts w:eastAsia="Times New Roman"/>
          <w:lang w:eastAsia="en-CA"/>
        </w:rPr>
        <w:t>2</w:t>
      </w:r>
      <w:r w:rsidRPr="00700CE2">
        <w:rPr>
          <w:rFonts w:eastAsia="Times New Roman"/>
          <w:lang w:eastAsia="en-CA"/>
        </w:rPr>
        <w:t>) Consider the java code for an e-commerce application with various user, product, order, and other functionalities. Identify any two technical debts in the code and explain ways to reduce those debts. (4M)</w:t>
      </w:r>
    </w:p>
    <w:p w14:paraId="1AE1D2B3"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public class </w:t>
      </w:r>
      <w:proofErr w:type="spellStart"/>
      <w:r w:rsidRPr="00061D4F">
        <w:rPr>
          <w:rFonts w:ascii="Courier New" w:eastAsia="Times New Roman" w:hAnsi="Courier New" w:cs="Courier New"/>
          <w:szCs w:val="22"/>
          <w:lang w:val="en-CA" w:eastAsia="en-CA"/>
        </w:rPr>
        <w:t>ECommerce</w:t>
      </w:r>
      <w:r w:rsidRPr="00E036A8">
        <w:rPr>
          <w:rFonts w:ascii="Courier New" w:eastAsia="Times New Roman" w:hAnsi="Courier New" w:cs="Courier New"/>
          <w:szCs w:val="22"/>
          <w:lang w:val="en-CA" w:eastAsia="en-CA"/>
        </w:rPr>
        <w:t>Application</w:t>
      </w:r>
      <w:proofErr w:type="spellEnd"/>
      <w:r w:rsidRPr="00E036A8">
        <w:rPr>
          <w:rFonts w:ascii="Courier New" w:eastAsia="Times New Roman" w:hAnsi="Courier New" w:cs="Courier New"/>
          <w:szCs w:val="22"/>
          <w:lang w:val="en-CA" w:eastAsia="en-CA"/>
        </w:rPr>
        <w:t xml:space="preserve"> {</w:t>
      </w:r>
    </w:p>
    <w:p w14:paraId="645CDFA3"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 User-related functionalities</w:t>
      </w:r>
    </w:p>
    <w:p w14:paraId="59FC5C69"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public void </w:t>
      </w:r>
      <w:proofErr w:type="spellStart"/>
      <w:proofErr w:type="gramStart"/>
      <w:r w:rsidRPr="00E036A8">
        <w:rPr>
          <w:rFonts w:ascii="Courier New" w:eastAsia="Times New Roman" w:hAnsi="Courier New" w:cs="Courier New"/>
          <w:szCs w:val="22"/>
          <w:lang w:val="en-CA" w:eastAsia="en-CA"/>
        </w:rPr>
        <w:t>createUser</w:t>
      </w:r>
      <w:proofErr w:type="spellEnd"/>
      <w:r w:rsidRPr="00E036A8">
        <w:rPr>
          <w:rFonts w:ascii="Courier New" w:eastAsia="Times New Roman" w:hAnsi="Courier New" w:cs="Courier New"/>
          <w:szCs w:val="22"/>
          <w:lang w:val="en-CA" w:eastAsia="en-CA"/>
        </w:rPr>
        <w:t>(</w:t>
      </w:r>
      <w:proofErr w:type="gramEnd"/>
      <w:r w:rsidRPr="00E036A8">
        <w:rPr>
          <w:rFonts w:ascii="Courier New" w:eastAsia="Times New Roman" w:hAnsi="Courier New" w:cs="Courier New"/>
          <w:szCs w:val="22"/>
          <w:lang w:val="en-CA" w:eastAsia="en-CA"/>
        </w:rPr>
        <w:t>String username, String password) {</w:t>
      </w:r>
    </w:p>
    <w:p w14:paraId="41720D13"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 Code to create a new user in the database</w:t>
      </w:r>
    </w:p>
    <w:p w14:paraId="4F6C5F14"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 ... (database operations)</w:t>
      </w:r>
    </w:p>
    <w:p w14:paraId="0B885F8E"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w:t>
      </w:r>
    </w:p>
    <w:p w14:paraId="09C68389"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p>
    <w:p w14:paraId="1FB0D40C"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public User </w:t>
      </w:r>
      <w:proofErr w:type="spellStart"/>
      <w:proofErr w:type="gramStart"/>
      <w:r w:rsidRPr="00E036A8">
        <w:rPr>
          <w:rFonts w:ascii="Courier New" w:eastAsia="Times New Roman" w:hAnsi="Courier New" w:cs="Courier New"/>
          <w:szCs w:val="22"/>
          <w:lang w:val="en-CA" w:eastAsia="en-CA"/>
        </w:rPr>
        <w:t>getUserById</w:t>
      </w:r>
      <w:proofErr w:type="spellEnd"/>
      <w:r w:rsidRPr="00E036A8">
        <w:rPr>
          <w:rFonts w:ascii="Courier New" w:eastAsia="Times New Roman" w:hAnsi="Courier New" w:cs="Courier New"/>
          <w:szCs w:val="22"/>
          <w:lang w:val="en-CA" w:eastAsia="en-CA"/>
        </w:rPr>
        <w:t>(</w:t>
      </w:r>
      <w:proofErr w:type="gramEnd"/>
      <w:r w:rsidRPr="00E036A8">
        <w:rPr>
          <w:rFonts w:ascii="Courier New" w:eastAsia="Times New Roman" w:hAnsi="Courier New" w:cs="Courier New"/>
          <w:szCs w:val="22"/>
          <w:lang w:val="en-CA" w:eastAsia="en-CA"/>
        </w:rPr>
        <w:t xml:space="preserve">int </w:t>
      </w:r>
      <w:proofErr w:type="spellStart"/>
      <w:r w:rsidRPr="00E036A8">
        <w:rPr>
          <w:rFonts w:ascii="Courier New" w:eastAsia="Times New Roman" w:hAnsi="Courier New" w:cs="Courier New"/>
          <w:szCs w:val="22"/>
          <w:lang w:val="en-CA" w:eastAsia="en-CA"/>
        </w:rPr>
        <w:t>userId</w:t>
      </w:r>
      <w:proofErr w:type="spellEnd"/>
      <w:r w:rsidRPr="00E036A8">
        <w:rPr>
          <w:rFonts w:ascii="Courier New" w:eastAsia="Times New Roman" w:hAnsi="Courier New" w:cs="Courier New"/>
          <w:szCs w:val="22"/>
          <w:lang w:val="en-CA" w:eastAsia="en-CA"/>
        </w:rPr>
        <w:t>) {</w:t>
      </w:r>
    </w:p>
    <w:p w14:paraId="5DC38974"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 Code to fetch user from the database</w:t>
      </w:r>
    </w:p>
    <w:p w14:paraId="317D10B7"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 ... (database operations)</w:t>
      </w:r>
    </w:p>
    <w:p w14:paraId="25F713B3"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return </w:t>
      </w:r>
      <w:proofErr w:type="gramStart"/>
      <w:r w:rsidRPr="00E036A8">
        <w:rPr>
          <w:rFonts w:ascii="Courier New" w:eastAsia="Times New Roman" w:hAnsi="Courier New" w:cs="Courier New"/>
          <w:szCs w:val="22"/>
          <w:lang w:val="en-CA" w:eastAsia="en-CA"/>
        </w:rPr>
        <w:t>user;</w:t>
      </w:r>
      <w:proofErr w:type="gramEnd"/>
    </w:p>
    <w:p w14:paraId="12BB7DFE"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w:t>
      </w:r>
    </w:p>
    <w:p w14:paraId="3DDD2315"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p>
    <w:p w14:paraId="6797C41A"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 Product-related functionalities</w:t>
      </w:r>
    </w:p>
    <w:p w14:paraId="444B13BA"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public void </w:t>
      </w:r>
      <w:proofErr w:type="spellStart"/>
      <w:proofErr w:type="gramStart"/>
      <w:r w:rsidRPr="00E036A8">
        <w:rPr>
          <w:rFonts w:ascii="Courier New" w:eastAsia="Times New Roman" w:hAnsi="Courier New" w:cs="Courier New"/>
          <w:szCs w:val="22"/>
          <w:lang w:val="en-CA" w:eastAsia="en-CA"/>
        </w:rPr>
        <w:t>createProduct</w:t>
      </w:r>
      <w:proofErr w:type="spellEnd"/>
      <w:r w:rsidRPr="00E036A8">
        <w:rPr>
          <w:rFonts w:ascii="Courier New" w:eastAsia="Times New Roman" w:hAnsi="Courier New" w:cs="Courier New"/>
          <w:szCs w:val="22"/>
          <w:lang w:val="en-CA" w:eastAsia="en-CA"/>
        </w:rPr>
        <w:t>(</w:t>
      </w:r>
      <w:proofErr w:type="gramEnd"/>
      <w:r w:rsidRPr="00E036A8">
        <w:rPr>
          <w:rFonts w:ascii="Courier New" w:eastAsia="Times New Roman" w:hAnsi="Courier New" w:cs="Courier New"/>
          <w:szCs w:val="22"/>
          <w:lang w:val="en-CA" w:eastAsia="en-CA"/>
        </w:rPr>
        <w:t xml:space="preserve">String </w:t>
      </w:r>
      <w:proofErr w:type="spellStart"/>
      <w:r w:rsidRPr="00E036A8">
        <w:rPr>
          <w:rFonts w:ascii="Courier New" w:eastAsia="Times New Roman" w:hAnsi="Courier New" w:cs="Courier New"/>
          <w:szCs w:val="22"/>
          <w:lang w:val="en-CA" w:eastAsia="en-CA"/>
        </w:rPr>
        <w:t>productName</w:t>
      </w:r>
      <w:proofErr w:type="spellEnd"/>
      <w:r w:rsidRPr="00E036A8">
        <w:rPr>
          <w:rFonts w:ascii="Courier New" w:eastAsia="Times New Roman" w:hAnsi="Courier New" w:cs="Courier New"/>
          <w:szCs w:val="22"/>
          <w:lang w:val="en-CA" w:eastAsia="en-CA"/>
        </w:rPr>
        <w:t>, double price) {</w:t>
      </w:r>
    </w:p>
    <w:p w14:paraId="0F40B132"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 Code to create a new product in the database</w:t>
      </w:r>
    </w:p>
    <w:p w14:paraId="3FDA90D9"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 ... (database operations)</w:t>
      </w:r>
    </w:p>
    <w:p w14:paraId="3EF3ABD3"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w:t>
      </w:r>
    </w:p>
    <w:p w14:paraId="25139313"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p>
    <w:p w14:paraId="7AFDF612"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public Product </w:t>
      </w:r>
      <w:proofErr w:type="spellStart"/>
      <w:proofErr w:type="gramStart"/>
      <w:r w:rsidRPr="00E036A8">
        <w:rPr>
          <w:rFonts w:ascii="Courier New" w:eastAsia="Times New Roman" w:hAnsi="Courier New" w:cs="Courier New"/>
          <w:szCs w:val="22"/>
          <w:lang w:val="en-CA" w:eastAsia="en-CA"/>
        </w:rPr>
        <w:t>getProductById</w:t>
      </w:r>
      <w:proofErr w:type="spellEnd"/>
      <w:r w:rsidRPr="00E036A8">
        <w:rPr>
          <w:rFonts w:ascii="Courier New" w:eastAsia="Times New Roman" w:hAnsi="Courier New" w:cs="Courier New"/>
          <w:szCs w:val="22"/>
          <w:lang w:val="en-CA" w:eastAsia="en-CA"/>
        </w:rPr>
        <w:t>(</w:t>
      </w:r>
      <w:proofErr w:type="gramEnd"/>
      <w:r w:rsidRPr="00E036A8">
        <w:rPr>
          <w:rFonts w:ascii="Courier New" w:eastAsia="Times New Roman" w:hAnsi="Courier New" w:cs="Courier New"/>
          <w:szCs w:val="22"/>
          <w:lang w:val="en-CA" w:eastAsia="en-CA"/>
        </w:rPr>
        <w:t xml:space="preserve">int </w:t>
      </w:r>
      <w:proofErr w:type="spellStart"/>
      <w:r w:rsidRPr="00E036A8">
        <w:rPr>
          <w:rFonts w:ascii="Courier New" w:eastAsia="Times New Roman" w:hAnsi="Courier New" w:cs="Courier New"/>
          <w:szCs w:val="22"/>
          <w:lang w:val="en-CA" w:eastAsia="en-CA"/>
        </w:rPr>
        <w:t>productId</w:t>
      </w:r>
      <w:proofErr w:type="spellEnd"/>
      <w:r w:rsidRPr="00E036A8">
        <w:rPr>
          <w:rFonts w:ascii="Courier New" w:eastAsia="Times New Roman" w:hAnsi="Courier New" w:cs="Courier New"/>
          <w:szCs w:val="22"/>
          <w:lang w:val="en-CA" w:eastAsia="en-CA"/>
        </w:rPr>
        <w:t>) {</w:t>
      </w:r>
    </w:p>
    <w:p w14:paraId="7BD61D40"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 Code to fetch product from the database</w:t>
      </w:r>
    </w:p>
    <w:p w14:paraId="602D253F"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 ... (database operations)</w:t>
      </w:r>
    </w:p>
    <w:p w14:paraId="3EFACB9C"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return </w:t>
      </w:r>
      <w:proofErr w:type="gramStart"/>
      <w:r w:rsidRPr="00E036A8">
        <w:rPr>
          <w:rFonts w:ascii="Courier New" w:eastAsia="Times New Roman" w:hAnsi="Courier New" w:cs="Courier New"/>
          <w:szCs w:val="22"/>
          <w:lang w:val="en-CA" w:eastAsia="en-CA"/>
        </w:rPr>
        <w:t>product;</w:t>
      </w:r>
      <w:proofErr w:type="gramEnd"/>
    </w:p>
    <w:p w14:paraId="366204D3"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w:t>
      </w:r>
    </w:p>
    <w:p w14:paraId="695FF4BB"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p>
    <w:p w14:paraId="213CA139"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 Order-related functionalities</w:t>
      </w:r>
    </w:p>
    <w:p w14:paraId="2E01C1C7"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public void </w:t>
      </w:r>
      <w:proofErr w:type="spellStart"/>
      <w:proofErr w:type="gramStart"/>
      <w:r w:rsidRPr="00E036A8">
        <w:rPr>
          <w:rFonts w:ascii="Courier New" w:eastAsia="Times New Roman" w:hAnsi="Courier New" w:cs="Courier New"/>
          <w:szCs w:val="22"/>
          <w:lang w:val="en-CA" w:eastAsia="en-CA"/>
        </w:rPr>
        <w:t>createOrder</w:t>
      </w:r>
      <w:proofErr w:type="spellEnd"/>
      <w:r w:rsidRPr="00E036A8">
        <w:rPr>
          <w:rFonts w:ascii="Courier New" w:eastAsia="Times New Roman" w:hAnsi="Courier New" w:cs="Courier New"/>
          <w:szCs w:val="22"/>
          <w:lang w:val="en-CA" w:eastAsia="en-CA"/>
        </w:rPr>
        <w:t>(</w:t>
      </w:r>
      <w:proofErr w:type="gramEnd"/>
      <w:r w:rsidRPr="00E036A8">
        <w:rPr>
          <w:rFonts w:ascii="Courier New" w:eastAsia="Times New Roman" w:hAnsi="Courier New" w:cs="Courier New"/>
          <w:szCs w:val="22"/>
          <w:lang w:val="en-CA" w:eastAsia="en-CA"/>
        </w:rPr>
        <w:t xml:space="preserve">int </w:t>
      </w:r>
      <w:proofErr w:type="spellStart"/>
      <w:r w:rsidRPr="00E036A8">
        <w:rPr>
          <w:rFonts w:ascii="Courier New" w:eastAsia="Times New Roman" w:hAnsi="Courier New" w:cs="Courier New"/>
          <w:szCs w:val="22"/>
          <w:lang w:val="en-CA" w:eastAsia="en-CA"/>
        </w:rPr>
        <w:t>userId</w:t>
      </w:r>
      <w:proofErr w:type="spellEnd"/>
      <w:r w:rsidRPr="00E036A8">
        <w:rPr>
          <w:rFonts w:ascii="Courier New" w:eastAsia="Times New Roman" w:hAnsi="Courier New" w:cs="Courier New"/>
          <w:szCs w:val="22"/>
          <w:lang w:val="en-CA" w:eastAsia="en-CA"/>
        </w:rPr>
        <w:t xml:space="preserve">, List&lt;Integer&gt; </w:t>
      </w:r>
      <w:proofErr w:type="spellStart"/>
      <w:r w:rsidRPr="00E036A8">
        <w:rPr>
          <w:rFonts w:ascii="Courier New" w:eastAsia="Times New Roman" w:hAnsi="Courier New" w:cs="Courier New"/>
          <w:szCs w:val="22"/>
          <w:lang w:val="en-CA" w:eastAsia="en-CA"/>
        </w:rPr>
        <w:t>productIds</w:t>
      </w:r>
      <w:proofErr w:type="spellEnd"/>
      <w:r w:rsidRPr="00E036A8">
        <w:rPr>
          <w:rFonts w:ascii="Courier New" w:eastAsia="Times New Roman" w:hAnsi="Courier New" w:cs="Courier New"/>
          <w:szCs w:val="22"/>
          <w:lang w:val="en-CA" w:eastAsia="en-CA"/>
        </w:rPr>
        <w:t>) {</w:t>
      </w:r>
    </w:p>
    <w:p w14:paraId="1473C05E"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 Code to create an order for the user in the database</w:t>
      </w:r>
    </w:p>
    <w:p w14:paraId="37A79E28"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 ... (database operations)</w:t>
      </w:r>
    </w:p>
    <w:p w14:paraId="346B2D5D"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w:t>
      </w:r>
    </w:p>
    <w:p w14:paraId="0EB8118B"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p>
    <w:p w14:paraId="4685C348"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public Order </w:t>
      </w:r>
      <w:proofErr w:type="spellStart"/>
      <w:proofErr w:type="gramStart"/>
      <w:r w:rsidRPr="00E036A8">
        <w:rPr>
          <w:rFonts w:ascii="Courier New" w:eastAsia="Times New Roman" w:hAnsi="Courier New" w:cs="Courier New"/>
          <w:szCs w:val="22"/>
          <w:lang w:val="en-CA" w:eastAsia="en-CA"/>
        </w:rPr>
        <w:t>getOrderById</w:t>
      </w:r>
      <w:proofErr w:type="spellEnd"/>
      <w:r w:rsidRPr="00E036A8">
        <w:rPr>
          <w:rFonts w:ascii="Courier New" w:eastAsia="Times New Roman" w:hAnsi="Courier New" w:cs="Courier New"/>
          <w:szCs w:val="22"/>
          <w:lang w:val="en-CA" w:eastAsia="en-CA"/>
        </w:rPr>
        <w:t>(</w:t>
      </w:r>
      <w:proofErr w:type="gramEnd"/>
      <w:r w:rsidRPr="00E036A8">
        <w:rPr>
          <w:rFonts w:ascii="Courier New" w:eastAsia="Times New Roman" w:hAnsi="Courier New" w:cs="Courier New"/>
          <w:szCs w:val="22"/>
          <w:lang w:val="en-CA" w:eastAsia="en-CA"/>
        </w:rPr>
        <w:t xml:space="preserve">int </w:t>
      </w:r>
      <w:proofErr w:type="spellStart"/>
      <w:r w:rsidRPr="00E036A8">
        <w:rPr>
          <w:rFonts w:ascii="Courier New" w:eastAsia="Times New Roman" w:hAnsi="Courier New" w:cs="Courier New"/>
          <w:szCs w:val="22"/>
          <w:lang w:val="en-CA" w:eastAsia="en-CA"/>
        </w:rPr>
        <w:t>orderId</w:t>
      </w:r>
      <w:proofErr w:type="spellEnd"/>
      <w:r w:rsidRPr="00E036A8">
        <w:rPr>
          <w:rFonts w:ascii="Courier New" w:eastAsia="Times New Roman" w:hAnsi="Courier New" w:cs="Courier New"/>
          <w:szCs w:val="22"/>
          <w:lang w:val="en-CA" w:eastAsia="en-CA"/>
        </w:rPr>
        <w:t>) {</w:t>
      </w:r>
    </w:p>
    <w:p w14:paraId="14A18D6E"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 Code to fetch order from the database</w:t>
      </w:r>
    </w:p>
    <w:p w14:paraId="14BB7A7F"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 ... (database operations)</w:t>
      </w:r>
    </w:p>
    <w:p w14:paraId="77572330"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return </w:t>
      </w:r>
      <w:proofErr w:type="gramStart"/>
      <w:r w:rsidRPr="00E036A8">
        <w:rPr>
          <w:rFonts w:ascii="Courier New" w:eastAsia="Times New Roman" w:hAnsi="Courier New" w:cs="Courier New"/>
          <w:szCs w:val="22"/>
          <w:lang w:val="en-CA" w:eastAsia="en-CA"/>
        </w:rPr>
        <w:t>order;</w:t>
      </w:r>
      <w:proofErr w:type="gramEnd"/>
    </w:p>
    <w:p w14:paraId="64EDEC76"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w:t>
      </w:r>
    </w:p>
    <w:p w14:paraId="169546CF"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p>
    <w:p w14:paraId="77CA21CD"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 xml:space="preserve">    // Other functionalities...</w:t>
      </w:r>
    </w:p>
    <w:p w14:paraId="207FB4EE" w14:textId="77777777" w:rsidR="00D81E70" w:rsidRPr="00E036A8" w:rsidRDefault="00D81E70" w:rsidP="00D81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E036A8">
        <w:rPr>
          <w:rFonts w:ascii="Courier New" w:eastAsia="Times New Roman" w:hAnsi="Courier New" w:cs="Courier New"/>
          <w:szCs w:val="22"/>
          <w:lang w:val="en-CA" w:eastAsia="en-CA"/>
        </w:rPr>
        <w:t>}</w:t>
      </w:r>
    </w:p>
    <w:p w14:paraId="5E4CC0E3" w14:textId="77777777" w:rsidR="00D81E70" w:rsidRPr="00700CE2" w:rsidRDefault="00D81E70" w:rsidP="00D81E70">
      <w:pPr>
        <w:pStyle w:val="NormalWeb"/>
        <w:rPr>
          <w:rFonts w:eastAsia="Times New Roman"/>
          <w:lang w:eastAsia="en-CA"/>
        </w:rPr>
      </w:pPr>
    </w:p>
    <w:p w14:paraId="36F6B92D" w14:textId="3600E80F" w:rsidR="00A52A62" w:rsidRPr="00A52A62" w:rsidRDefault="00A52A62" w:rsidP="00061D4F">
      <w:pPr>
        <w:pStyle w:val="NormalWeb"/>
        <w:rPr>
          <w:rFonts w:eastAsia="Times New Roman"/>
          <w:lang w:eastAsia="en-CA"/>
        </w:rPr>
      </w:pPr>
      <w:r w:rsidRPr="00700CE2">
        <w:rPr>
          <w:rFonts w:eastAsia="Times New Roman"/>
          <w:lang w:eastAsia="en-CA"/>
        </w:rPr>
        <w:t>A</w:t>
      </w:r>
      <w:proofErr w:type="gramStart"/>
      <w:r w:rsidR="00061D4F">
        <w:rPr>
          <w:rFonts w:eastAsia="Times New Roman"/>
          <w:lang w:eastAsia="en-CA"/>
        </w:rPr>
        <w:t>2</w:t>
      </w:r>
      <w:r w:rsidRPr="00700CE2">
        <w:rPr>
          <w:rFonts w:eastAsia="Times New Roman"/>
          <w:lang w:eastAsia="en-CA"/>
        </w:rPr>
        <w:t>)</w:t>
      </w:r>
      <w:r w:rsidRPr="00A52A62">
        <w:rPr>
          <w:rFonts w:eastAsia="Times New Roman"/>
          <w:lang w:eastAsia="en-CA"/>
        </w:rPr>
        <w:t>The</w:t>
      </w:r>
      <w:proofErr w:type="gramEnd"/>
      <w:r w:rsidRPr="00A52A62">
        <w:rPr>
          <w:rFonts w:eastAsia="Times New Roman"/>
          <w:lang w:eastAsia="en-CA"/>
        </w:rPr>
        <w:t xml:space="preserve"> class tightly couples these functionalities with database operations and lacks proper separation of concerns. As the application grows, adding new features or fixing bugs becomes challenging due to the code's tangled nature.</w:t>
      </w:r>
    </w:p>
    <w:p w14:paraId="322ABBF4" w14:textId="77777777" w:rsidR="00A52A62" w:rsidRPr="00A52A62" w:rsidRDefault="00A52A62" w:rsidP="00A52A62">
      <w:pPr>
        <w:spacing w:before="100" w:beforeAutospacing="1" w:after="100" w:afterAutospacing="1"/>
        <w:rPr>
          <w:rFonts w:ascii="Times New Roman" w:eastAsia="Times New Roman" w:hAnsi="Times New Roman"/>
          <w:sz w:val="24"/>
          <w:lang w:val="en-CA" w:eastAsia="en-CA"/>
        </w:rPr>
      </w:pPr>
      <w:r w:rsidRPr="00A52A62">
        <w:rPr>
          <w:rFonts w:ascii="Times New Roman" w:eastAsia="Times New Roman" w:hAnsi="Times New Roman"/>
          <w:sz w:val="24"/>
          <w:lang w:val="en-CA" w:eastAsia="en-CA"/>
        </w:rPr>
        <w:t>Issues and Technical Debt:</w:t>
      </w:r>
    </w:p>
    <w:p w14:paraId="2C7959DB" w14:textId="77777777" w:rsidR="00A52A62" w:rsidRPr="00A52A62" w:rsidRDefault="00A52A62" w:rsidP="00A52A62">
      <w:pPr>
        <w:numPr>
          <w:ilvl w:val="0"/>
          <w:numId w:val="18"/>
        </w:numPr>
        <w:spacing w:before="100" w:beforeAutospacing="1" w:after="100" w:afterAutospacing="1"/>
        <w:rPr>
          <w:rFonts w:ascii="Times New Roman" w:eastAsia="Times New Roman" w:hAnsi="Times New Roman"/>
          <w:sz w:val="24"/>
          <w:lang w:val="en-CA" w:eastAsia="en-CA"/>
        </w:rPr>
      </w:pPr>
      <w:r w:rsidRPr="00A52A62">
        <w:rPr>
          <w:rFonts w:ascii="Times New Roman" w:eastAsia="Times New Roman" w:hAnsi="Times New Roman"/>
          <w:b/>
          <w:bCs/>
          <w:sz w:val="24"/>
          <w:lang w:val="en-CA" w:eastAsia="en-CA"/>
        </w:rPr>
        <w:t>Tight Coupling</w:t>
      </w:r>
      <w:r w:rsidRPr="00A52A62">
        <w:rPr>
          <w:rFonts w:ascii="Times New Roman" w:eastAsia="Times New Roman" w:hAnsi="Times New Roman"/>
          <w:sz w:val="24"/>
          <w:lang w:val="en-CA" w:eastAsia="en-CA"/>
        </w:rPr>
        <w:t>: The class combines unrelated functionalities, leading to high coupling between different parts of the application. This makes it difficult to change or update one part without affecting others.</w:t>
      </w:r>
    </w:p>
    <w:p w14:paraId="4678F4B5" w14:textId="77777777" w:rsidR="00A52A62" w:rsidRPr="00A52A62" w:rsidRDefault="00A52A62" w:rsidP="00A52A62">
      <w:pPr>
        <w:numPr>
          <w:ilvl w:val="0"/>
          <w:numId w:val="18"/>
        </w:numPr>
        <w:spacing w:before="100" w:beforeAutospacing="1" w:after="100" w:afterAutospacing="1"/>
        <w:rPr>
          <w:rFonts w:ascii="Times New Roman" w:eastAsia="Times New Roman" w:hAnsi="Times New Roman"/>
          <w:sz w:val="24"/>
          <w:lang w:val="en-CA" w:eastAsia="en-CA"/>
        </w:rPr>
      </w:pPr>
      <w:r w:rsidRPr="00A52A62">
        <w:rPr>
          <w:rFonts w:ascii="Times New Roman" w:eastAsia="Times New Roman" w:hAnsi="Times New Roman"/>
          <w:b/>
          <w:bCs/>
          <w:sz w:val="24"/>
          <w:lang w:val="en-CA" w:eastAsia="en-CA"/>
        </w:rPr>
        <w:t>Lack of Modularity</w:t>
      </w:r>
      <w:r w:rsidRPr="00A52A62">
        <w:rPr>
          <w:rFonts w:ascii="Times New Roman" w:eastAsia="Times New Roman" w:hAnsi="Times New Roman"/>
          <w:sz w:val="24"/>
          <w:lang w:val="en-CA" w:eastAsia="en-CA"/>
        </w:rPr>
        <w:t>: The monolithic design lacks proper module separation, making the codebase harder to maintain, understand, and navigate.</w:t>
      </w:r>
    </w:p>
    <w:p w14:paraId="2950AEE7" w14:textId="77777777" w:rsidR="00A52A62" w:rsidRPr="00A52A62" w:rsidRDefault="00A52A62" w:rsidP="00A52A62">
      <w:pPr>
        <w:numPr>
          <w:ilvl w:val="0"/>
          <w:numId w:val="18"/>
        </w:numPr>
        <w:spacing w:before="100" w:beforeAutospacing="1" w:after="100" w:afterAutospacing="1"/>
        <w:rPr>
          <w:rFonts w:ascii="Times New Roman" w:eastAsia="Times New Roman" w:hAnsi="Times New Roman"/>
          <w:sz w:val="24"/>
          <w:lang w:val="en-CA" w:eastAsia="en-CA"/>
        </w:rPr>
      </w:pPr>
      <w:r w:rsidRPr="00A52A62">
        <w:rPr>
          <w:rFonts w:ascii="Times New Roman" w:eastAsia="Times New Roman" w:hAnsi="Times New Roman"/>
          <w:b/>
          <w:bCs/>
          <w:sz w:val="24"/>
          <w:lang w:val="en-CA" w:eastAsia="en-CA"/>
        </w:rPr>
        <w:t>Scalability</w:t>
      </w:r>
      <w:r w:rsidRPr="00A52A62">
        <w:rPr>
          <w:rFonts w:ascii="Times New Roman" w:eastAsia="Times New Roman" w:hAnsi="Times New Roman"/>
          <w:sz w:val="24"/>
          <w:lang w:val="en-CA" w:eastAsia="en-CA"/>
        </w:rPr>
        <w:t>: As the application grows, the monolithic design can become a bottleneck, limiting the application's scalability and performance.</w:t>
      </w:r>
    </w:p>
    <w:p w14:paraId="1752A405" w14:textId="77777777" w:rsidR="00A52A62" w:rsidRPr="00A52A62" w:rsidRDefault="00A52A62" w:rsidP="00A52A62">
      <w:pPr>
        <w:numPr>
          <w:ilvl w:val="0"/>
          <w:numId w:val="18"/>
        </w:numPr>
        <w:spacing w:before="100" w:beforeAutospacing="1" w:after="100" w:afterAutospacing="1"/>
        <w:rPr>
          <w:rFonts w:ascii="Times New Roman" w:eastAsia="Times New Roman" w:hAnsi="Times New Roman"/>
          <w:sz w:val="24"/>
          <w:lang w:val="en-CA" w:eastAsia="en-CA"/>
        </w:rPr>
      </w:pPr>
      <w:r w:rsidRPr="00A52A62">
        <w:rPr>
          <w:rFonts w:ascii="Times New Roman" w:eastAsia="Times New Roman" w:hAnsi="Times New Roman"/>
          <w:b/>
          <w:bCs/>
          <w:sz w:val="24"/>
          <w:lang w:val="en-CA" w:eastAsia="en-CA"/>
        </w:rPr>
        <w:t>Code Duplication</w:t>
      </w:r>
      <w:r w:rsidRPr="00A52A62">
        <w:rPr>
          <w:rFonts w:ascii="Times New Roman" w:eastAsia="Times New Roman" w:hAnsi="Times New Roman"/>
          <w:sz w:val="24"/>
          <w:lang w:val="en-CA" w:eastAsia="en-CA"/>
        </w:rPr>
        <w:t>: Without proper modularization, code duplication can occur when similar functionality is implemented multiple times in different parts of the application.</w:t>
      </w:r>
    </w:p>
    <w:p w14:paraId="586B0DF6" w14:textId="77777777" w:rsidR="00A52A62" w:rsidRPr="00A52A62" w:rsidRDefault="00A52A62" w:rsidP="00A52A62">
      <w:pPr>
        <w:spacing w:before="100" w:beforeAutospacing="1" w:after="100" w:afterAutospacing="1"/>
        <w:rPr>
          <w:rFonts w:ascii="Times New Roman" w:eastAsia="Times New Roman" w:hAnsi="Times New Roman"/>
          <w:sz w:val="24"/>
          <w:lang w:val="en-CA" w:eastAsia="en-CA"/>
        </w:rPr>
      </w:pPr>
      <w:r w:rsidRPr="00A52A62">
        <w:rPr>
          <w:rFonts w:ascii="Times New Roman" w:eastAsia="Times New Roman" w:hAnsi="Times New Roman"/>
          <w:sz w:val="24"/>
          <w:lang w:val="en-CA" w:eastAsia="en-CA"/>
        </w:rPr>
        <w:t>Addressing Technical Debt:</w:t>
      </w:r>
    </w:p>
    <w:p w14:paraId="1E036E69" w14:textId="77777777" w:rsidR="00A52A62" w:rsidRPr="00A52A62" w:rsidRDefault="00A52A62" w:rsidP="00A52A62">
      <w:pPr>
        <w:spacing w:before="100" w:beforeAutospacing="1" w:after="100" w:afterAutospacing="1"/>
        <w:rPr>
          <w:rFonts w:ascii="Times New Roman" w:eastAsia="Times New Roman" w:hAnsi="Times New Roman"/>
          <w:sz w:val="24"/>
          <w:lang w:val="en-CA" w:eastAsia="en-CA"/>
        </w:rPr>
      </w:pPr>
      <w:r w:rsidRPr="00A52A62">
        <w:rPr>
          <w:rFonts w:ascii="Times New Roman" w:eastAsia="Times New Roman" w:hAnsi="Times New Roman"/>
          <w:sz w:val="24"/>
          <w:lang w:val="en-CA" w:eastAsia="en-CA"/>
        </w:rPr>
        <w:t>To address the technical debt and improve the maintainability of the application, you can refactor the code by adopting a more modular architecture, such as a microservices-based approach. Here are the steps you might take:</w:t>
      </w:r>
    </w:p>
    <w:p w14:paraId="04AF7609" w14:textId="77777777" w:rsidR="00A52A62" w:rsidRPr="00A52A62" w:rsidRDefault="00A52A62" w:rsidP="00A52A62">
      <w:pPr>
        <w:numPr>
          <w:ilvl w:val="0"/>
          <w:numId w:val="19"/>
        </w:numPr>
        <w:spacing w:before="100" w:beforeAutospacing="1" w:after="100" w:afterAutospacing="1"/>
        <w:rPr>
          <w:rFonts w:ascii="Times New Roman" w:eastAsia="Times New Roman" w:hAnsi="Times New Roman"/>
          <w:sz w:val="24"/>
          <w:lang w:val="en-CA" w:eastAsia="en-CA"/>
        </w:rPr>
      </w:pPr>
      <w:r w:rsidRPr="00A52A62">
        <w:rPr>
          <w:rFonts w:ascii="Times New Roman" w:eastAsia="Times New Roman" w:hAnsi="Times New Roman"/>
          <w:b/>
          <w:bCs/>
          <w:sz w:val="24"/>
          <w:lang w:val="en-CA" w:eastAsia="en-CA"/>
        </w:rPr>
        <w:lastRenderedPageBreak/>
        <w:t>Identify Microservices</w:t>
      </w:r>
      <w:r w:rsidRPr="00A52A62">
        <w:rPr>
          <w:rFonts w:ascii="Times New Roman" w:eastAsia="Times New Roman" w:hAnsi="Times New Roman"/>
          <w:sz w:val="24"/>
          <w:lang w:val="en-CA" w:eastAsia="en-CA"/>
        </w:rPr>
        <w:t>: Identify distinct functionalities and extract them into separate microservices. For example, create separate services for users, products, and orders.</w:t>
      </w:r>
    </w:p>
    <w:p w14:paraId="5A4FDA1C" w14:textId="77777777" w:rsidR="00A52A62" w:rsidRPr="00A52A62" w:rsidRDefault="00A52A62" w:rsidP="00A52A62">
      <w:pPr>
        <w:numPr>
          <w:ilvl w:val="0"/>
          <w:numId w:val="19"/>
        </w:numPr>
        <w:spacing w:before="100" w:beforeAutospacing="1" w:after="100" w:afterAutospacing="1"/>
        <w:rPr>
          <w:rFonts w:ascii="Times New Roman" w:eastAsia="Times New Roman" w:hAnsi="Times New Roman"/>
          <w:sz w:val="24"/>
          <w:lang w:val="en-CA" w:eastAsia="en-CA"/>
        </w:rPr>
      </w:pPr>
      <w:r w:rsidRPr="00A52A62">
        <w:rPr>
          <w:rFonts w:ascii="Times New Roman" w:eastAsia="Times New Roman" w:hAnsi="Times New Roman"/>
          <w:b/>
          <w:bCs/>
          <w:sz w:val="24"/>
          <w:lang w:val="en-CA" w:eastAsia="en-CA"/>
        </w:rPr>
        <w:t>Use Dependency Injection</w:t>
      </w:r>
      <w:r w:rsidRPr="00A52A62">
        <w:rPr>
          <w:rFonts w:ascii="Times New Roman" w:eastAsia="Times New Roman" w:hAnsi="Times New Roman"/>
          <w:sz w:val="24"/>
          <w:lang w:val="en-CA" w:eastAsia="en-CA"/>
        </w:rPr>
        <w:t>: Refactor the code to use dependency injection to decouple components and enable better unit testing.</w:t>
      </w:r>
    </w:p>
    <w:p w14:paraId="446F4FC5" w14:textId="77777777" w:rsidR="00A52A62" w:rsidRPr="00A52A62" w:rsidRDefault="00A52A62" w:rsidP="00A52A62">
      <w:pPr>
        <w:numPr>
          <w:ilvl w:val="0"/>
          <w:numId w:val="19"/>
        </w:numPr>
        <w:spacing w:before="100" w:beforeAutospacing="1" w:after="100" w:afterAutospacing="1"/>
        <w:rPr>
          <w:rFonts w:ascii="Times New Roman" w:eastAsia="Times New Roman" w:hAnsi="Times New Roman"/>
          <w:sz w:val="24"/>
          <w:lang w:val="en-CA" w:eastAsia="en-CA"/>
        </w:rPr>
      </w:pPr>
      <w:r w:rsidRPr="00A52A62">
        <w:rPr>
          <w:rFonts w:ascii="Times New Roman" w:eastAsia="Times New Roman" w:hAnsi="Times New Roman"/>
          <w:b/>
          <w:bCs/>
          <w:sz w:val="24"/>
          <w:lang w:val="en-CA" w:eastAsia="en-CA"/>
        </w:rPr>
        <w:t>Encapsulate Data Access</w:t>
      </w:r>
      <w:r w:rsidRPr="00A52A62">
        <w:rPr>
          <w:rFonts w:ascii="Times New Roman" w:eastAsia="Times New Roman" w:hAnsi="Times New Roman"/>
          <w:sz w:val="24"/>
          <w:lang w:val="en-CA" w:eastAsia="en-CA"/>
        </w:rPr>
        <w:t>: Separate database operations into dedicated Data Access Objects (DAOs) or repositories to abstract the database interaction.</w:t>
      </w:r>
    </w:p>
    <w:p w14:paraId="7D540C1C" w14:textId="77777777" w:rsidR="00A52A62" w:rsidRPr="00A52A62" w:rsidRDefault="00A52A62" w:rsidP="00A52A62">
      <w:pPr>
        <w:numPr>
          <w:ilvl w:val="0"/>
          <w:numId w:val="19"/>
        </w:numPr>
        <w:spacing w:before="100" w:beforeAutospacing="1" w:after="100" w:afterAutospacing="1"/>
        <w:rPr>
          <w:rFonts w:ascii="Times New Roman" w:eastAsia="Times New Roman" w:hAnsi="Times New Roman"/>
          <w:sz w:val="24"/>
          <w:lang w:val="en-CA" w:eastAsia="en-CA"/>
        </w:rPr>
      </w:pPr>
      <w:r w:rsidRPr="00A52A62">
        <w:rPr>
          <w:rFonts w:ascii="Times New Roman" w:eastAsia="Times New Roman" w:hAnsi="Times New Roman"/>
          <w:b/>
          <w:bCs/>
          <w:sz w:val="24"/>
          <w:lang w:val="en-CA" w:eastAsia="en-CA"/>
        </w:rPr>
        <w:t>Implement API Gateways</w:t>
      </w:r>
      <w:r w:rsidRPr="00A52A62">
        <w:rPr>
          <w:rFonts w:ascii="Times New Roman" w:eastAsia="Times New Roman" w:hAnsi="Times New Roman"/>
          <w:sz w:val="24"/>
          <w:lang w:val="en-CA" w:eastAsia="en-CA"/>
        </w:rPr>
        <w:t>: Use API gateways to provide a unified entry point for clients to interact with the microservices.</w:t>
      </w:r>
    </w:p>
    <w:p w14:paraId="1C617C52" w14:textId="77777777" w:rsidR="00A52A62" w:rsidRPr="00A52A62" w:rsidRDefault="00A52A62" w:rsidP="00A52A62">
      <w:pPr>
        <w:numPr>
          <w:ilvl w:val="0"/>
          <w:numId w:val="19"/>
        </w:numPr>
        <w:spacing w:before="100" w:beforeAutospacing="1" w:after="100" w:afterAutospacing="1"/>
        <w:rPr>
          <w:rFonts w:ascii="Times New Roman" w:eastAsia="Times New Roman" w:hAnsi="Times New Roman"/>
          <w:sz w:val="24"/>
          <w:lang w:val="en-CA" w:eastAsia="en-CA"/>
        </w:rPr>
      </w:pPr>
      <w:r w:rsidRPr="00A52A62">
        <w:rPr>
          <w:rFonts w:ascii="Times New Roman" w:eastAsia="Times New Roman" w:hAnsi="Times New Roman"/>
          <w:b/>
          <w:bCs/>
          <w:sz w:val="24"/>
          <w:lang w:val="en-CA" w:eastAsia="en-CA"/>
        </w:rPr>
        <w:t>Containerization and Orchestration</w:t>
      </w:r>
      <w:r w:rsidRPr="00A52A62">
        <w:rPr>
          <w:rFonts w:ascii="Times New Roman" w:eastAsia="Times New Roman" w:hAnsi="Times New Roman"/>
          <w:sz w:val="24"/>
          <w:lang w:val="en-CA" w:eastAsia="en-CA"/>
        </w:rPr>
        <w:t>: Consider containerization using tools like Docker and orchestration platforms like Kubernetes to deploy and manage microservices.</w:t>
      </w:r>
    </w:p>
    <w:p w14:paraId="62EB09DD" w14:textId="77777777" w:rsidR="00A52A62" w:rsidRPr="00A52A62" w:rsidRDefault="00A52A62" w:rsidP="00A52A62">
      <w:pPr>
        <w:spacing w:before="100" w:beforeAutospacing="1" w:after="100" w:afterAutospacing="1"/>
        <w:rPr>
          <w:rFonts w:ascii="Times New Roman" w:eastAsia="Times New Roman" w:hAnsi="Times New Roman"/>
          <w:sz w:val="24"/>
          <w:lang w:val="en-CA" w:eastAsia="en-CA"/>
        </w:rPr>
      </w:pPr>
      <w:r w:rsidRPr="00A52A62">
        <w:rPr>
          <w:rFonts w:ascii="Times New Roman" w:eastAsia="Times New Roman" w:hAnsi="Times New Roman"/>
          <w:sz w:val="24"/>
          <w:lang w:val="en-CA" w:eastAsia="en-CA"/>
        </w:rPr>
        <w:t>By refactoring the monolithic application into a microservices-based architecture and addressing tight coupling, the code becomes more maintainable, scalable, and easier to evolve over time.</w:t>
      </w:r>
    </w:p>
    <w:p w14:paraId="036FCF61" w14:textId="77777777" w:rsidR="00C52CC3" w:rsidRPr="000A5FD8" w:rsidRDefault="00C52CC3" w:rsidP="00C52CC3">
      <w:pPr>
        <w:pStyle w:val="NormalWeb"/>
        <w:rPr>
          <w:rFonts w:eastAsia="Times New Roman"/>
          <w:lang w:eastAsia="en-CA"/>
        </w:rPr>
      </w:pPr>
      <w:bookmarkStart w:id="1" w:name="_Hlk141039192"/>
      <w:r w:rsidRPr="000A5FD8">
        <w:rPr>
          <w:rFonts w:eastAsia="Times New Roman"/>
          <w:lang w:eastAsia="en-CA"/>
        </w:rPr>
        <w:t>Q</w:t>
      </w:r>
      <w:r>
        <w:rPr>
          <w:rFonts w:eastAsia="Times New Roman"/>
          <w:lang w:eastAsia="en-CA"/>
        </w:rPr>
        <w:t>3</w:t>
      </w:r>
      <w:r w:rsidRPr="000A5FD8">
        <w:rPr>
          <w:rFonts w:eastAsia="Times New Roman"/>
          <w:lang w:eastAsia="en-CA"/>
        </w:rPr>
        <w:t xml:space="preserve">) Consider the following java code which reads from a file. Identify what is causing the resource optimism smell in the code. Also suggest one way in which this smell can be removed. (2M) </w:t>
      </w:r>
    </w:p>
    <w:p w14:paraId="737364E2" w14:textId="77777777" w:rsidR="00C52CC3" w:rsidRPr="009E071E" w:rsidRDefault="00C52CC3" w:rsidP="00C5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lang w:val="en-CA" w:eastAsia="en-CA"/>
        </w:rPr>
      </w:pPr>
      <w:r w:rsidRPr="009E071E">
        <w:rPr>
          <w:rFonts w:ascii="Courier New" w:eastAsia="Times New Roman" w:hAnsi="Courier New" w:cs="Courier New"/>
          <w:sz w:val="24"/>
          <w:lang w:val="en-CA" w:eastAsia="en-CA"/>
        </w:rPr>
        <w:t xml:space="preserve">import </w:t>
      </w:r>
      <w:proofErr w:type="spellStart"/>
      <w:proofErr w:type="gramStart"/>
      <w:r w:rsidRPr="009E071E">
        <w:rPr>
          <w:rFonts w:ascii="Courier New" w:eastAsia="Times New Roman" w:hAnsi="Courier New" w:cs="Courier New"/>
          <w:sz w:val="24"/>
          <w:lang w:val="en-CA" w:eastAsia="en-CA"/>
        </w:rPr>
        <w:t>java.io.BufferedReader</w:t>
      </w:r>
      <w:proofErr w:type="spellEnd"/>
      <w:proofErr w:type="gramEnd"/>
      <w:r w:rsidRPr="009E071E">
        <w:rPr>
          <w:rFonts w:ascii="Courier New" w:eastAsia="Times New Roman" w:hAnsi="Courier New" w:cs="Courier New"/>
          <w:sz w:val="24"/>
          <w:lang w:val="en-CA" w:eastAsia="en-CA"/>
        </w:rPr>
        <w:t>;</w:t>
      </w:r>
    </w:p>
    <w:p w14:paraId="2CF233D7" w14:textId="77777777" w:rsidR="00C52CC3" w:rsidRPr="009E071E" w:rsidRDefault="00C52CC3" w:rsidP="00C5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lang w:val="en-CA" w:eastAsia="en-CA"/>
        </w:rPr>
      </w:pPr>
      <w:r w:rsidRPr="009E071E">
        <w:rPr>
          <w:rFonts w:ascii="Courier New" w:eastAsia="Times New Roman" w:hAnsi="Courier New" w:cs="Courier New"/>
          <w:sz w:val="24"/>
          <w:lang w:val="en-CA" w:eastAsia="en-CA"/>
        </w:rPr>
        <w:t xml:space="preserve">import </w:t>
      </w:r>
      <w:proofErr w:type="spellStart"/>
      <w:proofErr w:type="gramStart"/>
      <w:r w:rsidRPr="009E071E">
        <w:rPr>
          <w:rFonts w:ascii="Courier New" w:eastAsia="Times New Roman" w:hAnsi="Courier New" w:cs="Courier New"/>
          <w:sz w:val="24"/>
          <w:lang w:val="en-CA" w:eastAsia="en-CA"/>
        </w:rPr>
        <w:t>java.io.FileReader</w:t>
      </w:r>
      <w:proofErr w:type="spellEnd"/>
      <w:proofErr w:type="gramEnd"/>
      <w:r w:rsidRPr="009E071E">
        <w:rPr>
          <w:rFonts w:ascii="Courier New" w:eastAsia="Times New Roman" w:hAnsi="Courier New" w:cs="Courier New"/>
          <w:sz w:val="24"/>
          <w:lang w:val="en-CA" w:eastAsia="en-CA"/>
        </w:rPr>
        <w:t>;</w:t>
      </w:r>
    </w:p>
    <w:p w14:paraId="62BB9964" w14:textId="77777777" w:rsidR="00C52CC3" w:rsidRPr="009E071E" w:rsidRDefault="00C52CC3" w:rsidP="00C5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lang w:val="en-CA" w:eastAsia="en-CA"/>
        </w:rPr>
      </w:pPr>
      <w:r w:rsidRPr="009E071E">
        <w:rPr>
          <w:rFonts w:ascii="Courier New" w:eastAsia="Times New Roman" w:hAnsi="Courier New" w:cs="Courier New"/>
          <w:sz w:val="24"/>
          <w:lang w:val="en-CA" w:eastAsia="en-CA"/>
        </w:rPr>
        <w:t xml:space="preserve">import </w:t>
      </w:r>
      <w:proofErr w:type="spellStart"/>
      <w:proofErr w:type="gramStart"/>
      <w:r w:rsidRPr="009E071E">
        <w:rPr>
          <w:rFonts w:ascii="Courier New" w:eastAsia="Times New Roman" w:hAnsi="Courier New" w:cs="Courier New"/>
          <w:sz w:val="24"/>
          <w:lang w:val="en-CA" w:eastAsia="en-CA"/>
        </w:rPr>
        <w:t>java.io.IOException</w:t>
      </w:r>
      <w:proofErr w:type="spellEnd"/>
      <w:proofErr w:type="gramEnd"/>
      <w:r w:rsidRPr="009E071E">
        <w:rPr>
          <w:rFonts w:ascii="Courier New" w:eastAsia="Times New Roman" w:hAnsi="Courier New" w:cs="Courier New"/>
          <w:sz w:val="24"/>
          <w:lang w:val="en-CA" w:eastAsia="en-CA"/>
        </w:rPr>
        <w:t>;</w:t>
      </w:r>
    </w:p>
    <w:p w14:paraId="51F88CCF" w14:textId="77777777" w:rsidR="00C52CC3" w:rsidRPr="009E071E" w:rsidRDefault="00C52CC3" w:rsidP="00C5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lang w:val="en-CA" w:eastAsia="en-CA"/>
        </w:rPr>
      </w:pPr>
    </w:p>
    <w:p w14:paraId="473EC83A" w14:textId="77777777" w:rsidR="00C52CC3" w:rsidRPr="009E071E" w:rsidRDefault="00C52CC3" w:rsidP="00C5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9E071E">
        <w:rPr>
          <w:rFonts w:ascii="Courier New" w:eastAsia="Times New Roman" w:hAnsi="Courier New" w:cs="Courier New"/>
          <w:szCs w:val="22"/>
          <w:lang w:val="en-CA" w:eastAsia="en-CA"/>
        </w:rPr>
        <w:t xml:space="preserve">public class </w:t>
      </w:r>
      <w:proofErr w:type="spellStart"/>
      <w:r w:rsidRPr="00C52CC3">
        <w:rPr>
          <w:rFonts w:ascii="Courier New" w:eastAsia="Times New Roman" w:hAnsi="Courier New" w:cs="Courier New"/>
          <w:szCs w:val="22"/>
          <w:lang w:val="en-CA" w:eastAsia="en-CA"/>
        </w:rPr>
        <w:t>ReadingFromFile</w:t>
      </w:r>
      <w:proofErr w:type="spellEnd"/>
      <w:r w:rsidRPr="009E071E">
        <w:rPr>
          <w:rFonts w:ascii="Courier New" w:eastAsia="Times New Roman" w:hAnsi="Courier New" w:cs="Courier New"/>
          <w:szCs w:val="22"/>
          <w:lang w:val="en-CA" w:eastAsia="en-CA"/>
        </w:rPr>
        <w:t xml:space="preserve"> {</w:t>
      </w:r>
    </w:p>
    <w:p w14:paraId="4E94298B" w14:textId="027A4761" w:rsidR="00C52CC3" w:rsidRPr="009E071E" w:rsidRDefault="00C52CC3" w:rsidP="00C5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9E071E">
        <w:rPr>
          <w:rFonts w:ascii="Courier New" w:eastAsia="Times New Roman" w:hAnsi="Courier New" w:cs="Courier New"/>
          <w:szCs w:val="22"/>
          <w:lang w:val="en-CA" w:eastAsia="en-CA"/>
        </w:rPr>
        <w:t xml:space="preserve">public static void </w:t>
      </w:r>
      <w:proofErr w:type="gramStart"/>
      <w:r w:rsidRPr="009E071E">
        <w:rPr>
          <w:rFonts w:ascii="Courier New" w:eastAsia="Times New Roman" w:hAnsi="Courier New" w:cs="Courier New"/>
          <w:szCs w:val="22"/>
          <w:lang w:val="en-CA" w:eastAsia="en-CA"/>
        </w:rPr>
        <w:t>main(</w:t>
      </w:r>
      <w:proofErr w:type="gramEnd"/>
      <w:r w:rsidRPr="009E071E">
        <w:rPr>
          <w:rFonts w:ascii="Courier New" w:eastAsia="Times New Roman" w:hAnsi="Courier New" w:cs="Courier New"/>
          <w:szCs w:val="22"/>
          <w:lang w:val="en-CA" w:eastAsia="en-CA"/>
        </w:rPr>
        <w:t xml:space="preserve">String[] </w:t>
      </w:r>
      <w:proofErr w:type="spellStart"/>
      <w:r w:rsidRPr="009E071E">
        <w:rPr>
          <w:rFonts w:ascii="Courier New" w:eastAsia="Times New Roman" w:hAnsi="Courier New" w:cs="Courier New"/>
          <w:szCs w:val="22"/>
          <w:lang w:val="en-CA" w:eastAsia="en-CA"/>
        </w:rPr>
        <w:t>args</w:t>
      </w:r>
      <w:proofErr w:type="spellEnd"/>
      <w:r w:rsidRPr="009E071E">
        <w:rPr>
          <w:rFonts w:ascii="Courier New" w:eastAsia="Times New Roman" w:hAnsi="Courier New" w:cs="Courier New"/>
          <w:szCs w:val="22"/>
          <w:lang w:val="en-CA" w:eastAsia="en-CA"/>
        </w:rPr>
        <w:t>) {</w:t>
      </w:r>
    </w:p>
    <w:p w14:paraId="250A967C" w14:textId="2B1902FC" w:rsidR="00C52CC3" w:rsidRPr="009E071E" w:rsidRDefault="00C52CC3" w:rsidP="00C5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9E071E">
        <w:rPr>
          <w:rFonts w:ascii="Courier New" w:eastAsia="Times New Roman" w:hAnsi="Courier New" w:cs="Courier New"/>
          <w:szCs w:val="22"/>
          <w:lang w:val="en-CA" w:eastAsia="en-CA"/>
        </w:rPr>
        <w:t xml:space="preserve">  String filename = "example.txt</w:t>
      </w:r>
      <w:proofErr w:type="gramStart"/>
      <w:r w:rsidRPr="009E071E">
        <w:rPr>
          <w:rFonts w:ascii="Courier New" w:eastAsia="Times New Roman" w:hAnsi="Courier New" w:cs="Courier New"/>
          <w:szCs w:val="22"/>
          <w:lang w:val="en-CA" w:eastAsia="en-CA"/>
        </w:rPr>
        <w:t>";</w:t>
      </w:r>
      <w:proofErr w:type="gramEnd"/>
    </w:p>
    <w:p w14:paraId="6CA018CD" w14:textId="5DD0F1BA" w:rsidR="00C52CC3" w:rsidRPr="009E071E" w:rsidRDefault="00C52CC3" w:rsidP="00C5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Pr>
          <w:rFonts w:ascii="Courier New" w:eastAsia="Times New Roman" w:hAnsi="Courier New" w:cs="Courier New"/>
          <w:szCs w:val="22"/>
          <w:lang w:val="en-CA" w:eastAsia="en-CA"/>
        </w:rPr>
        <w:t xml:space="preserve">  </w:t>
      </w:r>
      <w:proofErr w:type="spellStart"/>
      <w:r w:rsidRPr="009E071E">
        <w:rPr>
          <w:rFonts w:ascii="Courier New" w:eastAsia="Times New Roman" w:hAnsi="Courier New" w:cs="Courier New"/>
          <w:szCs w:val="22"/>
          <w:lang w:val="en-CA" w:eastAsia="en-CA"/>
        </w:rPr>
        <w:t>BufferedReader</w:t>
      </w:r>
      <w:proofErr w:type="spellEnd"/>
      <w:r w:rsidRPr="009E071E">
        <w:rPr>
          <w:rFonts w:ascii="Courier New" w:eastAsia="Times New Roman" w:hAnsi="Courier New" w:cs="Courier New"/>
          <w:szCs w:val="22"/>
          <w:lang w:val="en-CA" w:eastAsia="en-CA"/>
        </w:rPr>
        <w:t xml:space="preserve"> reader = new </w:t>
      </w:r>
      <w:proofErr w:type="spellStart"/>
      <w:proofErr w:type="gramStart"/>
      <w:r w:rsidRPr="009E071E">
        <w:rPr>
          <w:rFonts w:ascii="Courier New" w:eastAsia="Times New Roman" w:hAnsi="Courier New" w:cs="Courier New"/>
          <w:szCs w:val="22"/>
          <w:lang w:val="en-CA" w:eastAsia="en-CA"/>
        </w:rPr>
        <w:t>BufferedReader</w:t>
      </w:r>
      <w:proofErr w:type="spellEnd"/>
      <w:r w:rsidRPr="009E071E">
        <w:rPr>
          <w:rFonts w:ascii="Courier New" w:eastAsia="Times New Roman" w:hAnsi="Courier New" w:cs="Courier New"/>
          <w:szCs w:val="22"/>
          <w:lang w:val="en-CA" w:eastAsia="en-CA"/>
        </w:rPr>
        <w:t>(</w:t>
      </w:r>
      <w:proofErr w:type="gramEnd"/>
      <w:r w:rsidRPr="009E071E">
        <w:rPr>
          <w:rFonts w:ascii="Courier New" w:eastAsia="Times New Roman" w:hAnsi="Courier New" w:cs="Courier New"/>
          <w:szCs w:val="22"/>
          <w:lang w:val="en-CA" w:eastAsia="en-CA"/>
        </w:rPr>
        <w:t xml:space="preserve">new </w:t>
      </w:r>
      <w:proofErr w:type="spellStart"/>
      <w:r w:rsidRPr="009E071E">
        <w:rPr>
          <w:rFonts w:ascii="Courier New" w:eastAsia="Times New Roman" w:hAnsi="Courier New" w:cs="Courier New"/>
          <w:szCs w:val="22"/>
          <w:lang w:val="en-CA" w:eastAsia="en-CA"/>
        </w:rPr>
        <w:t>FileReader</w:t>
      </w:r>
      <w:proofErr w:type="spellEnd"/>
      <w:r w:rsidRPr="009E071E">
        <w:rPr>
          <w:rFonts w:ascii="Courier New" w:eastAsia="Times New Roman" w:hAnsi="Courier New" w:cs="Courier New"/>
          <w:szCs w:val="22"/>
          <w:lang w:val="en-CA" w:eastAsia="en-CA"/>
        </w:rPr>
        <w:t>(filename));</w:t>
      </w:r>
    </w:p>
    <w:p w14:paraId="5B61878E" w14:textId="340AA983" w:rsidR="00C52CC3" w:rsidRPr="009E071E" w:rsidRDefault="00C52CC3" w:rsidP="00C5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9E071E">
        <w:rPr>
          <w:rFonts w:ascii="Courier New" w:eastAsia="Times New Roman" w:hAnsi="Courier New" w:cs="Courier New"/>
          <w:szCs w:val="22"/>
          <w:lang w:val="en-CA" w:eastAsia="en-CA"/>
        </w:rPr>
        <w:t xml:space="preserve">  String </w:t>
      </w:r>
      <w:proofErr w:type="gramStart"/>
      <w:r w:rsidRPr="009E071E">
        <w:rPr>
          <w:rFonts w:ascii="Courier New" w:eastAsia="Times New Roman" w:hAnsi="Courier New" w:cs="Courier New"/>
          <w:szCs w:val="22"/>
          <w:lang w:val="en-CA" w:eastAsia="en-CA"/>
        </w:rPr>
        <w:t>line;</w:t>
      </w:r>
      <w:proofErr w:type="gramEnd"/>
    </w:p>
    <w:p w14:paraId="5C2578DF" w14:textId="77777777" w:rsidR="00C52CC3" w:rsidRDefault="00C52CC3" w:rsidP="00C5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9E071E">
        <w:rPr>
          <w:rFonts w:ascii="Courier New" w:eastAsia="Times New Roman" w:hAnsi="Courier New" w:cs="Courier New"/>
          <w:szCs w:val="22"/>
          <w:lang w:val="en-CA" w:eastAsia="en-CA"/>
        </w:rPr>
        <w:t xml:space="preserve">  while ((line = </w:t>
      </w:r>
      <w:proofErr w:type="spellStart"/>
      <w:proofErr w:type="gramStart"/>
      <w:r w:rsidRPr="009E071E">
        <w:rPr>
          <w:rFonts w:ascii="Courier New" w:eastAsia="Times New Roman" w:hAnsi="Courier New" w:cs="Courier New"/>
          <w:szCs w:val="22"/>
          <w:lang w:val="en-CA" w:eastAsia="en-CA"/>
        </w:rPr>
        <w:t>reader.readLine</w:t>
      </w:r>
      <w:proofErr w:type="spellEnd"/>
      <w:proofErr w:type="gramEnd"/>
      <w:r w:rsidRPr="009E071E">
        <w:rPr>
          <w:rFonts w:ascii="Courier New" w:eastAsia="Times New Roman" w:hAnsi="Courier New" w:cs="Courier New"/>
          <w:szCs w:val="22"/>
          <w:lang w:val="en-CA" w:eastAsia="en-CA"/>
        </w:rPr>
        <w:t xml:space="preserve">()) != null){                             </w:t>
      </w:r>
      <w:r>
        <w:rPr>
          <w:rFonts w:ascii="Courier New" w:eastAsia="Times New Roman" w:hAnsi="Courier New" w:cs="Courier New"/>
          <w:szCs w:val="22"/>
          <w:lang w:val="en-CA" w:eastAsia="en-CA"/>
        </w:rPr>
        <w:t xml:space="preserve">              </w:t>
      </w:r>
    </w:p>
    <w:p w14:paraId="55675FC2" w14:textId="35ED6262" w:rsidR="00C52CC3" w:rsidRPr="009E071E" w:rsidRDefault="00C52CC3" w:rsidP="00C5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Pr>
          <w:rFonts w:ascii="Courier New" w:eastAsia="Times New Roman" w:hAnsi="Courier New" w:cs="Courier New"/>
          <w:szCs w:val="22"/>
          <w:lang w:val="en-CA" w:eastAsia="en-CA"/>
        </w:rPr>
        <w:t xml:space="preserve">                    </w:t>
      </w:r>
      <w:proofErr w:type="spellStart"/>
      <w:r w:rsidRPr="009E071E">
        <w:rPr>
          <w:rFonts w:ascii="Courier New" w:eastAsia="Times New Roman" w:hAnsi="Courier New" w:cs="Courier New"/>
          <w:szCs w:val="22"/>
          <w:lang w:val="en-CA" w:eastAsia="en-CA"/>
        </w:rPr>
        <w:t>System.out.println</w:t>
      </w:r>
      <w:proofErr w:type="spellEnd"/>
      <w:r w:rsidRPr="009E071E">
        <w:rPr>
          <w:rFonts w:ascii="Courier New" w:eastAsia="Times New Roman" w:hAnsi="Courier New" w:cs="Courier New"/>
          <w:szCs w:val="22"/>
          <w:lang w:val="en-CA" w:eastAsia="en-CA"/>
        </w:rPr>
        <w:t>(line);</w:t>
      </w:r>
      <w:r w:rsidRPr="00C52CC3">
        <w:rPr>
          <w:rFonts w:ascii="Courier New" w:eastAsia="Times New Roman" w:hAnsi="Courier New" w:cs="Courier New"/>
          <w:szCs w:val="22"/>
          <w:lang w:val="en-CA" w:eastAsia="en-CA"/>
        </w:rPr>
        <w:t>}</w:t>
      </w:r>
      <w:r w:rsidRPr="009E071E">
        <w:rPr>
          <w:rFonts w:ascii="Courier New" w:eastAsia="Times New Roman" w:hAnsi="Courier New" w:cs="Courier New"/>
          <w:szCs w:val="22"/>
          <w:lang w:val="en-CA" w:eastAsia="en-CA"/>
        </w:rPr>
        <w:t xml:space="preserve">      </w:t>
      </w:r>
    </w:p>
    <w:p w14:paraId="74ECEDF9" w14:textId="01585BD5" w:rsidR="00C52CC3" w:rsidRPr="009E071E" w:rsidRDefault="00C52CC3" w:rsidP="00C5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9E071E">
        <w:rPr>
          <w:rFonts w:ascii="Courier New" w:eastAsia="Times New Roman" w:hAnsi="Courier New" w:cs="Courier New"/>
          <w:szCs w:val="22"/>
          <w:lang w:val="en-CA" w:eastAsia="en-CA"/>
        </w:rPr>
        <w:t xml:space="preserve">  </w:t>
      </w:r>
      <w:proofErr w:type="spellStart"/>
      <w:proofErr w:type="gramStart"/>
      <w:r w:rsidRPr="009E071E">
        <w:rPr>
          <w:rFonts w:ascii="Courier New" w:eastAsia="Times New Roman" w:hAnsi="Courier New" w:cs="Courier New"/>
          <w:szCs w:val="22"/>
          <w:lang w:val="en-CA" w:eastAsia="en-CA"/>
        </w:rPr>
        <w:t>reader.close</w:t>
      </w:r>
      <w:proofErr w:type="spellEnd"/>
      <w:proofErr w:type="gramEnd"/>
      <w:r w:rsidRPr="009E071E">
        <w:rPr>
          <w:rFonts w:ascii="Courier New" w:eastAsia="Times New Roman" w:hAnsi="Courier New" w:cs="Courier New"/>
          <w:szCs w:val="22"/>
          <w:lang w:val="en-CA" w:eastAsia="en-CA"/>
        </w:rPr>
        <w:t>();</w:t>
      </w:r>
    </w:p>
    <w:p w14:paraId="3E7F664D" w14:textId="7735F540" w:rsidR="00C52CC3" w:rsidRPr="009E071E" w:rsidRDefault="00C52CC3" w:rsidP="00C5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val="en-CA" w:eastAsia="en-CA"/>
        </w:rPr>
      </w:pPr>
      <w:r w:rsidRPr="009E071E">
        <w:rPr>
          <w:rFonts w:ascii="Courier New" w:eastAsia="Times New Roman" w:hAnsi="Courier New" w:cs="Courier New"/>
          <w:szCs w:val="22"/>
          <w:lang w:val="en-CA" w:eastAsia="en-CA"/>
        </w:rPr>
        <w:t xml:space="preserve">    }}</w:t>
      </w:r>
    </w:p>
    <w:bookmarkEnd w:id="1"/>
    <w:p w14:paraId="11D9CBBF" w14:textId="1174DA5E" w:rsidR="006F385F" w:rsidRDefault="00C52CC3" w:rsidP="006F385F">
      <w:pPr>
        <w:pStyle w:val="NormalWeb"/>
      </w:pPr>
      <w:r>
        <w:rPr>
          <w:rFonts w:eastAsia="Times New Roman"/>
          <w:lang w:eastAsia="en-CA"/>
        </w:rPr>
        <w:t>A3)</w:t>
      </w:r>
      <w:r w:rsidR="00FF5FE3" w:rsidRPr="00FF5FE3">
        <w:t xml:space="preserve"> </w:t>
      </w:r>
      <w:r w:rsidR="00FF5FE3" w:rsidRPr="00FF5FE3">
        <w:rPr>
          <w:rFonts w:eastAsia="Times New Roman"/>
          <w:lang w:eastAsia="en-CA"/>
        </w:rPr>
        <w:t>In this example, the code reads data from a file named "</w:t>
      </w:r>
      <w:r w:rsidR="00FF5FE3">
        <w:rPr>
          <w:rFonts w:eastAsia="Times New Roman"/>
          <w:lang w:eastAsia="en-CA"/>
        </w:rPr>
        <w:t>example</w:t>
      </w:r>
      <w:r w:rsidR="00FF5FE3" w:rsidRPr="00FF5FE3">
        <w:rPr>
          <w:rFonts w:eastAsia="Times New Roman"/>
          <w:lang w:eastAsia="en-CA"/>
        </w:rPr>
        <w:t xml:space="preserve">.txt" using a </w:t>
      </w:r>
      <w:proofErr w:type="spellStart"/>
      <w:r w:rsidR="00FF5FE3" w:rsidRPr="00FF5FE3">
        <w:rPr>
          <w:rFonts w:eastAsia="Times New Roman"/>
          <w:lang w:eastAsia="en-CA"/>
        </w:rPr>
        <w:t>BufferedReader</w:t>
      </w:r>
      <w:proofErr w:type="spellEnd"/>
      <w:r w:rsidR="00FF5FE3" w:rsidRPr="00FF5FE3">
        <w:rPr>
          <w:rFonts w:eastAsia="Times New Roman"/>
          <w:lang w:eastAsia="en-CA"/>
        </w:rPr>
        <w:t>. However, the code lacks proper error handling in case the file is missing or if there are any I/O errors during file reading.</w:t>
      </w:r>
      <w:r w:rsidR="002968C7">
        <w:rPr>
          <w:rFonts w:eastAsia="Times New Roman"/>
          <w:lang w:eastAsia="en-CA"/>
        </w:rPr>
        <w:t xml:space="preserve"> </w:t>
      </w:r>
      <w:r w:rsidR="002968C7">
        <w:t>To address resource optimism and write more robust code, it's essential to handle exceptions properly and implement proper error handling and resilience mechanisms.</w:t>
      </w:r>
    </w:p>
    <w:p w14:paraId="376925FE" w14:textId="5E00ED2C" w:rsidR="002968C7" w:rsidRDefault="002968C7" w:rsidP="002968C7">
      <w:pPr>
        <w:pStyle w:val="NormalWeb"/>
        <w:spacing w:after="0"/>
        <w:rPr>
          <w:rFonts w:eastAsia="Times New Roman"/>
          <w:lang w:eastAsia="en-CA"/>
        </w:rPr>
      </w:pPr>
      <w:r>
        <w:t>Here's an improved version of the code with better error handling:</w:t>
      </w:r>
      <w:r>
        <w:t xml:space="preserve"> (The students are not expected to write this code. This is just for better understanding)</w:t>
      </w:r>
    </w:p>
    <w:p w14:paraId="0CDD0102" w14:textId="77777777" w:rsidR="002968C7" w:rsidRDefault="002968C7" w:rsidP="002968C7">
      <w:pPr>
        <w:pStyle w:val="NormalWeb"/>
        <w:spacing w:after="0"/>
        <w:rPr>
          <w:rFonts w:eastAsia="Times New Roman"/>
          <w:lang w:eastAsia="en-CA"/>
        </w:rPr>
      </w:pPr>
    </w:p>
    <w:p w14:paraId="305024CD" w14:textId="77777777" w:rsidR="002968C7" w:rsidRPr="000B737C" w:rsidRDefault="002968C7" w:rsidP="002968C7">
      <w:pPr>
        <w:pStyle w:val="NormalWeb"/>
        <w:spacing w:after="0"/>
        <w:rPr>
          <w:rFonts w:ascii="Courier New" w:eastAsia="Times New Roman" w:hAnsi="Courier New" w:cs="Courier New"/>
          <w:sz w:val="22"/>
          <w:szCs w:val="22"/>
          <w:lang w:eastAsia="en-CA"/>
        </w:rPr>
      </w:pPr>
      <w:r w:rsidRPr="000B737C">
        <w:rPr>
          <w:rFonts w:ascii="Courier New" w:eastAsia="Times New Roman" w:hAnsi="Courier New" w:cs="Courier New"/>
          <w:sz w:val="22"/>
          <w:szCs w:val="22"/>
          <w:lang w:eastAsia="en-CA"/>
        </w:rPr>
        <w:t xml:space="preserve">import </w:t>
      </w:r>
      <w:proofErr w:type="spellStart"/>
      <w:proofErr w:type="gramStart"/>
      <w:r w:rsidRPr="000B737C">
        <w:rPr>
          <w:rFonts w:ascii="Courier New" w:eastAsia="Times New Roman" w:hAnsi="Courier New" w:cs="Courier New"/>
          <w:sz w:val="22"/>
          <w:szCs w:val="22"/>
          <w:lang w:eastAsia="en-CA"/>
        </w:rPr>
        <w:t>java.io.BufferedReader</w:t>
      </w:r>
      <w:proofErr w:type="spellEnd"/>
      <w:proofErr w:type="gramEnd"/>
      <w:r w:rsidRPr="000B737C">
        <w:rPr>
          <w:rFonts w:ascii="Courier New" w:eastAsia="Times New Roman" w:hAnsi="Courier New" w:cs="Courier New"/>
          <w:sz w:val="22"/>
          <w:szCs w:val="22"/>
          <w:lang w:eastAsia="en-CA"/>
        </w:rPr>
        <w:t>;</w:t>
      </w:r>
    </w:p>
    <w:p w14:paraId="0DA08AD1" w14:textId="77777777" w:rsidR="002968C7" w:rsidRPr="000B737C" w:rsidRDefault="002968C7" w:rsidP="002968C7">
      <w:pPr>
        <w:pStyle w:val="NormalWeb"/>
        <w:spacing w:after="0"/>
        <w:rPr>
          <w:rFonts w:ascii="Courier New" w:eastAsia="Times New Roman" w:hAnsi="Courier New" w:cs="Courier New"/>
          <w:sz w:val="22"/>
          <w:szCs w:val="22"/>
          <w:lang w:eastAsia="en-CA"/>
        </w:rPr>
      </w:pPr>
      <w:r w:rsidRPr="000B737C">
        <w:rPr>
          <w:rFonts w:ascii="Courier New" w:eastAsia="Times New Roman" w:hAnsi="Courier New" w:cs="Courier New"/>
          <w:sz w:val="22"/>
          <w:szCs w:val="22"/>
          <w:lang w:eastAsia="en-CA"/>
        </w:rPr>
        <w:t xml:space="preserve">import </w:t>
      </w:r>
      <w:proofErr w:type="spellStart"/>
      <w:proofErr w:type="gramStart"/>
      <w:r w:rsidRPr="000B737C">
        <w:rPr>
          <w:rFonts w:ascii="Courier New" w:eastAsia="Times New Roman" w:hAnsi="Courier New" w:cs="Courier New"/>
          <w:sz w:val="22"/>
          <w:szCs w:val="22"/>
          <w:lang w:eastAsia="en-CA"/>
        </w:rPr>
        <w:t>java.io.FileReader</w:t>
      </w:r>
      <w:proofErr w:type="spellEnd"/>
      <w:proofErr w:type="gramEnd"/>
      <w:r w:rsidRPr="000B737C">
        <w:rPr>
          <w:rFonts w:ascii="Courier New" w:eastAsia="Times New Roman" w:hAnsi="Courier New" w:cs="Courier New"/>
          <w:sz w:val="22"/>
          <w:szCs w:val="22"/>
          <w:lang w:eastAsia="en-CA"/>
        </w:rPr>
        <w:t>;</w:t>
      </w:r>
    </w:p>
    <w:p w14:paraId="62FA2C32" w14:textId="77777777" w:rsidR="002968C7" w:rsidRPr="000B737C" w:rsidRDefault="002968C7" w:rsidP="002968C7">
      <w:pPr>
        <w:pStyle w:val="NormalWeb"/>
        <w:spacing w:after="0"/>
        <w:rPr>
          <w:rFonts w:ascii="Courier New" w:eastAsia="Times New Roman" w:hAnsi="Courier New" w:cs="Courier New"/>
          <w:sz w:val="22"/>
          <w:szCs w:val="22"/>
          <w:lang w:eastAsia="en-CA"/>
        </w:rPr>
      </w:pPr>
      <w:r w:rsidRPr="000B737C">
        <w:rPr>
          <w:rFonts w:ascii="Courier New" w:eastAsia="Times New Roman" w:hAnsi="Courier New" w:cs="Courier New"/>
          <w:sz w:val="22"/>
          <w:szCs w:val="22"/>
          <w:lang w:eastAsia="en-CA"/>
        </w:rPr>
        <w:t xml:space="preserve">import </w:t>
      </w:r>
      <w:proofErr w:type="spellStart"/>
      <w:proofErr w:type="gramStart"/>
      <w:r w:rsidRPr="000B737C">
        <w:rPr>
          <w:rFonts w:ascii="Courier New" w:eastAsia="Times New Roman" w:hAnsi="Courier New" w:cs="Courier New"/>
          <w:sz w:val="22"/>
          <w:szCs w:val="22"/>
          <w:lang w:eastAsia="en-CA"/>
        </w:rPr>
        <w:t>java.io.IOException</w:t>
      </w:r>
      <w:proofErr w:type="spellEnd"/>
      <w:proofErr w:type="gramEnd"/>
      <w:r w:rsidRPr="000B737C">
        <w:rPr>
          <w:rFonts w:ascii="Courier New" w:eastAsia="Times New Roman" w:hAnsi="Courier New" w:cs="Courier New"/>
          <w:sz w:val="22"/>
          <w:szCs w:val="22"/>
          <w:lang w:eastAsia="en-CA"/>
        </w:rPr>
        <w:t>;</w:t>
      </w:r>
    </w:p>
    <w:p w14:paraId="327E63D0" w14:textId="77777777" w:rsidR="002968C7" w:rsidRPr="000B737C" w:rsidRDefault="002968C7" w:rsidP="002968C7">
      <w:pPr>
        <w:pStyle w:val="NormalWeb"/>
        <w:spacing w:after="0"/>
        <w:rPr>
          <w:rFonts w:ascii="Courier New" w:eastAsia="Times New Roman" w:hAnsi="Courier New" w:cs="Courier New"/>
          <w:sz w:val="22"/>
          <w:szCs w:val="22"/>
          <w:lang w:eastAsia="en-CA"/>
        </w:rPr>
      </w:pPr>
    </w:p>
    <w:p w14:paraId="35C800C0" w14:textId="77777777" w:rsidR="002968C7" w:rsidRPr="000B737C" w:rsidRDefault="002968C7" w:rsidP="002968C7">
      <w:pPr>
        <w:pStyle w:val="NormalWeb"/>
        <w:spacing w:after="0"/>
        <w:rPr>
          <w:rFonts w:ascii="Courier New" w:eastAsia="Times New Roman" w:hAnsi="Courier New" w:cs="Courier New"/>
          <w:sz w:val="22"/>
          <w:szCs w:val="22"/>
          <w:lang w:eastAsia="en-CA"/>
        </w:rPr>
      </w:pPr>
      <w:r w:rsidRPr="000B737C">
        <w:rPr>
          <w:rFonts w:ascii="Courier New" w:eastAsia="Times New Roman" w:hAnsi="Courier New" w:cs="Courier New"/>
          <w:sz w:val="22"/>
          <w:szCs w:val="22"/>
          <w:lang w:eastAsia="en-CA"/>
        </w:rPr>
        <w:t xml:space="preserve">public class </w:t>
      </w:r>
      <w:proofErr w:type="spellStart"/>
      <w:r w:rsidRPr="000B737C">
        <w:rPr>
          <w:rFonts w:ascii="Courier New" w:eastAsia="Times New Roman" w:hAnsi="Courier New" w:cs="Courier New"/>
          <w:sz w:val="22"/>
          <w:szCs w:val="22"/>
          <w:lang w:eastAsia="en-CA"/>
        </w:rPr>
        <w:t>ResourceOptimismExample</w:t>
      </w:r>
      <w:proofErr w:type="spellEnd"/>
      <w:r w:rsidRPr="000B737C">
        <w:rPr>
          <w:rFonts w:ascii="Courier New" w:eastAsia="Times New Roman" w:hAnsi="Courier New" w:cs="Courier New"/>
          <w:sz w:val="22"/>
          <w:szCs w:val="22"/>
          <w:lang w:eastAsia="en-CA"/>
        </w:rPr>
        <w:t xml:space="preserve"> {</w:t>
      </w:r>
    </w:p>
    <w:p w14:paraId="54D18597" w14:textId="77777777" w:rsidR="002968C7" w:rsidRPr="000B737C" w:rsidRDefault="002968C7" w:rsidP="002968C7">
      <w:pPr>
        <w:pStyle w:val="NormalWeb"/>
        <w:spacing w:after="0"/>
        <w:rPr>
          <w:rFonts w:ascii="Courier New" w:eastAsia="Times New Roman" w:hAnsi="Courier New" w:cs="Courier New"/>
          <w:sz w:val="22"/>
          <w:szCs w:val="22"/>
          <w:lang w:eastAsia="en-CA"/>
        </w:rPr>
      </w:pPr>
      <w:r w:rsidRPr="000B737C">
        <w:rPr>
          <w:rFonts w:ascii="Courier New" w:eastAsia="Times New Roman" w:hAnsi="Courier New" w:cs="Courier New"/>
          <w:sz w:val="22"/>
          <w:szCs w:val="22"/>
          <w:lang w:eastAsia="en-CA"/>
        </w:rPr>
        <w:t xml:space="preserve">    public static void </w:t>
      </w:r>
      <w:proofErr w:type="gramStart"/>
      <w:r w:rsidRPr="000B737C">
        <w:rPr>
          <w:rFonts w:ascii="Courier New" w:eastAsia="Times New Roman" w:hAnsi="Courier New" w:cs="Courier New"/>
          <w:sz w:val="22"/>
          <w:szCs w:val="22"/>
          <w:lang w:eastAsia="en-CA"/>
        </w:rPr>
        <w:t>main(</w:t>
      </w:r>
      <w:proofErr w:type="gramEnd"/>
      <w:r w:rsidRPr="000B737C">
        <w:rPr>
          <w:rFonts w:ascii="Courier New" w:eastAsia="Times New Roman" w:hAnsi="Courier New" w:cs="Courier New"/>
          <w:sz w:val="22"/>
          <w:szCs w:val="22"/>
          <w:lang w:eastAsia="en-CA"/>
        </w:rPr>
        <w:t xml:space="preserve">String[] </w:t>
      </w:r>
      <w:proofErr w:type="spellStart"/>
      <w:r w:rsidRPr="000B737C">
        <w:rPr>
          <w:rFonts w:ascii="Courier New" w:eastAsia="Times New Roman" w:hAnsi="Courier New" w:cs="Courier New"/>
          <w:sz w:val="22"/>
          <w:szCs w:val="22"/>
          <w:lang w:eastAsia="en-CA"/>
        </w:rPr>
        <w:t>args</w:t>
      </w:r>
      <w:proofErr w:type="spellEnd"/>
      <w:r w:rsidRPr="000B737C">
        <w:rPr>
          <w:rFonts w:ascii="Courier New" w:eastAsia="Times New Roman" w:hAnsi="Courier New" w:cs="Courier New"/>
          <w:sz w:val="22"/>
          <w:szCs w:val="22"/>
          <w:lang w:eastAsia="en-CA"/>
        </w:rPr>
        <w:t>) {</w:t>
      </w:r>
    </w:p>
    <w:p w14:paraId="04FEC268" w14:textId="77777777" w:rsidR="002968C7" w:rsidRPr="000B737C" w:rsidRDefault="002968C7" w:rsidP="002968C7">
      <w:pPr>
        <w:pStyle w:val="NormalWeb"/>
        <w:spacing w:after="0"/>
        <w:rPr>
          <w:rFonts w:ascii="Courier New" w:eastAsia="Times New Roman" w:hAnsi="Courier New" w:cs="Courier New"/>
          <w:sz w:val="22"/>
          <w:szCs w:val="22"/>
          <w:lang w:eastAsia="en-CA"/>
        </w:rPr>
      </w:pPr>
      <w:r w:rsidRPr="000B737C">
        <w:rPr>
          <w:rFonts w:ascii="Courier New" w:eastAsia="Times New Roman" w:hAnsi="Courier New" w:cs="Courier New"/>
          <w:sz w:val="22"/>
          <w:szCs w:val="22"/>
          <w:lang w:eastAsia="en-CA"/>
        </w:rPr>
        <w:t xml:space="preserve">        String filename = "data.txt</w:t>
      </w:r>
      <w:proofErr w:type="gramStart"/>
      <w:r w:rsidRPr="000B737C">
        <w:rPr>
          <w:rFonts w:ascii="Courier New" w:eastAsia="Times New Roman" w:hAnsi="Courier New" w:cs="Courier New"/>
          <w:sz w:val="22"/>
          <w:szCs w:val="22"/>
          <w:lang w:eastAsia="en-CA"/>
        </w:rPr>
        <w:t>";</w:t>
      </w:r>
      <w:proofErr w:type="gramEnd"/>
    </w:p>
    <w:p w14:paraId="3C74CD5F" w14:textId="77777777" w:rsidR="002968C7" w:rsidRPr="000B737C" w:rsidRDefault="002968C7" w:rsidP="002968C7">
      <w:pPr>
        <w:pStyle w:val="NormalWeb"/>
        <w:spacing w:after="0"/>
        <w:rPr>
          <w:rFonts w:ascii="Courier New" w:eastAsia="Times New Roman" w:hAnsi="Courier New" w:cs="Courier New"/>
          <w:sz w:val="22"/>
          <w:szCs w:val="22"/>
          <w:lang w:eastAsia="en-CA"/>
        </w:rPr>
      </w:pPr>
    </w:p>
    <w:p w14:paraId="67F79B30" w14:textId="77777777" w:rsidR="002968C7" w:rsidRPr="000B737C" w:rsidRDefault="002968C7" w:rsidP="002968C7">
      <w:pPr>
        <w:pStyle w:val="NormalWeb"/>
        <w:spacing w:after="0"/>
        <w:rPr>
          <w:rFonts w:ascii="Courier New" w:eastAsia="Times New Roman" w:hAnsi="Courier New" w:cs="Courier New"/>
          <w:sz w:val="22"/>
          <w:szCs w:val="22"/>
          <w:lang w:eastAsia="en-CA"/>
        </w:rPr>
      </w:pPr>
      <w:r w:rsidRPr="000B737C">
        <w:rPr>
          <w:rFonts w:ascii="Courier New" w:eastAsia="Times New Roman" w:hAnsi="Courier New" w:cs="Courier New"/>
          <w:sz w:val="22"/>
          <w:szCs w:val="22"/>
          <w:lang w:eastAsia="en-CA"/>
        </w:rPr>
        <w:t xml:space="preserve">        try (</w:t>
      </w:r>
      <w:proofErr w:type="spellStart"/>
      <w:r w:rsidRPr="000B737C">
        <w:rPr>
          <w:rFonts w:ascii="Courier New" w:eastAsia="Times New Roman" w:hAnsi="Courier New" w:cs="Courier New"/>
          <w:sz w:val="22"/>
          <w:szCs w:val="22"/>
          <w:lang w:eastAsia="en-CA"/>
        </w:rPr>
        <w:t>BufferedReader</w:t>
      </w:r>
      <w:proofErr w:type="spellEnd"/>
      <w:r w:rsidRPr="000B737C">
        <w:rPr>
          <w:rFonts w:ascii="Courier New" w:eastAsia="Times New Roman" w:hAnsi="Courier New" w:cs="Courier New"/>
          <w:sz w:val="22"/>
          <w:szCs w:val="22"/>
          <w:lang w:eastAsia="en-CA"/>
        </w:rPr>
        <w:t xml:space="preserve"> reader = new </w:t>
      </w:r>
      <w:proofErr w:type="spellStart"/>
      <w:proofErr w:type="gramStart"/>
      <w:r w:rsidRPr="000B737C">
        <w:rPr>
          <w:rFonts w:ascii="Courier New" w:eastAsia="Times New Roman" w:hAnsi="Courier New" w:cs="Courier New"/>
          <w:sz w:val="22"/>
          <w:szCs w:val="22"/>
          <w:lang w:eastAsia="en-CA"/>
        </w:rPr>
        <w:t>BufferedReader</w:t>
      </w:r>
      <w:proofErr w:type="spellEnd"/>
      <w:r w:rsidRPr="000B737C">
        <w:rPr>
          <w:rFonts w:ascii="Courier New" w:eastAsia="Times New Roman" w:hAnsi="Courier New" w:cs="Courier New"/>
          <w:sz w:val="22"/>
          <w:szCs w:val="22"/>
          <w:lang w:eastAsia="en-CA"/>
        </w:rPr>
        <w:t>(</w:t>
      </w:r>
      <w:proofErr w:type="gramEnd"/>
      <w:r w:rsidRPr="000B737C">
        <w:rPr>
          <w:rFonts w:ascii="Courier New" w:eastAsia="Times New Roman" w:hAnsi="Courier New" w:cs="Courier New"/>
          <w:sz w:val="22"/>
          <w:szCs w:val="22"/>
          <w:lang w:eastAsia="en-CA"/>
        </w:rPr>
        <w:t xml:space="preserve">new </w:t>
      </w:r>
      <w:proofErr w:type="spellStart"/>
      <w:r w:rsidRPr="000B737C">
        <w:rPr>
          <w:rFonts w:ascii="Courier New" w:eastAsia="Times New Roman" w:hAnsi="Courier New" w:cs="Courier New"/>
          <w:sz w:val="22"/>
          <w:szCs w:val="22"/>
          <w:lang w:eastAsia="en-CA"/>
        </w:rPr>
        <w:t>FileReader</w:t>
      </w:r>
      <w:proofErr w:type="spellEnd"/>
      <w:r w:rsidRPr="000B737C">
        <w:rPr>
          <w:rFonts w:ascii="Courier New" w:eastAsia="Times New Roman" w:hAnsi="Courier New" w:cs="Courier New"/>
          <w:sz w:val="22"/>
          <w:szCs w:val="22"/>
          <w:lang w:eastAsia="en-CA"/>
        </w:rPr>
        <w:t>(filename))) {</w:t>
      </w:r>
    </w:p>
    <w:p w14:paraId="21096CF0" w14:textId="77777777" w:rsidR="002968C7" w:rsidRPr="000B737C" w:rsidRDefault="002968C7" w:rsidP="002968C7">
      <w:pPr>
        <w:pStyle w:val="NormalWeb"/>
        <w:spacing w:after="0"/>
        <w:rPr>
          <w:rFonts w:ascii="Courier New" w:eastAsia="Times New Roman" w:hAnsi="Courier New" w:cs="Courier New"/>
          <w:sz w:val="22"/>
          <w:szCs w:val="22"/>
          <w:lang w:eastAsia="en-CA"/>
        </w:rPr>
      </w:pPr>
      <w:r w:rsidRPr="000B737C">
        <w:rPr>
          <w:rFonts w:ascii="Courier New" w:eastAsia="Times New Roman" w:hAnsi="Courier New" w:cs="Courier New"/>
          <w:sz w:val="22"/>
          <w:szCs w:val="22"/>
          <w:lang w:eastAsia="en-CA"/>
        </w:rPr>
        <w:lastRenderedPageBreak/>
        <w:t xml:space="preserve">            String </w:t>
      </w:r>
      <w:proofErr w:type="gramStart"/>
      <w:r w:rsidRPr="000B737C">
        <w:rPr>
          <w:rFonts w:ascii="Courier New" w:eastAsia="Times New Roman" w:hAnsi="Courier New" w:cs="Courier New"/>
          <w:sz w:val="22"/>
          <w:szCs w:val="22"/>
          <w:lang w:eastAsia="en-CA"/>
        </w:rPr>
        <w:t>line;</w:t>
      </w:r>
      <w:proofErr w:type="gramEnd"/>
    </w:p>
    <w:p w14:paraId="01A4E744" w14:textId="77777777" w:rsidR="002968C7" w:rsidRPr="000B737C" w:rsidRDefault="002968C7" w:rsidP="002968C7">
      <w:pPr>
        <w:pStyle w:val="NormalWeb"/>
        <w:spacing w:after="0"/>
        <w:rPr>
          <w:rFonts w:ascii="Courier New" w:eastAsia="Times New Roman" w:hAnsi="Courier New" w:cs="Courier New"/>
          <w:sz w:val="22"/>
          <w:szCs w:val="22"/>
          <w:lang w:eastAsia="en-CA"/>
        </w:rPr>
      </w:pPr>
      <w:r w:rsidRPr="000B737C">
        <w:rPr>
          <w:rFonts w:ascii="Courier New" w:eastAsia="Times New Roman" w:hAnsi="Courier New" w:cs="Courier New"/>
          <w:sz w:val="22"/>
          <w:szCs w:val="22"/>
          <w:lang w:eastAsia="en-CA"/>
        </w:rPr>
        <w:t xml:space="preserve">            while ((line = </w:t>
      </w:r>
      <w:proofErr w:type="spellStart"/>
      <w:proofErr w:type="gramStart"/>
      <w:r w:rsidRPr="000B737C">
        <w:rPr>
          <w:rFonts w:ascii="Courier New" w:eastAsia="Times New Roman" w:hAnsi="Courier New" w:cs="Courier New"/>
          <w:sz w:val="22"/>
          <w:szCs w:val="22"/>
          <w:lang w:eastAsia="en-CA"/>
        </w:rPr>
        <w:t>reader.readLine</w:t>
      </w:r>
      <w:proofErr w:type="spellEnd"/>
      <w:proofErr w:type="gramEnd"/>
      <w:r w:rsidRPr="000B737C">
        <w:rPr>
          <w:rFonts w:ascii="Courier New" w:eastAsia="Times New Roman" w:hAnsi="Courier New" w:cs="Courier New"/>
          <w:sz w:val="22"/>
          <w:szCs w:val="22"/>
          <w:lang w:eastAsia="en-CA"/>
        </w:rPr>
        <w:t>()) != null) {</w:t>
      </w:r>
    </w:p>
    <w:p w14:paraId="2E48D865" w14:textId="77777777" w:rsidR="002968C7" w:rsidRPr="000B737C" w:rsidRDefault="002968C7" w:rsidP="002968C7">
      <w:pPr>
        <w:pStyle w:val="NormalWeb"/>
        <w:spacing w:after="0"/>
        <w:rPr>
          <w:rFonts w:ascii="Courier New" w:eastAsia="Times New Roman" w:hAnsi="Courier New" w:cs="Courier New"/>
          <w:sz w:val="22"/>
          <w:szCs w:val="22"/>
          <w:lang w:eastAsia="en-CA"/>
        </w:rPr>
      </w:pPr>
      <w:r w:rsidRPr="000B737C">
        <w:rPr>
          <w:rFonts w:ascii="Courier New" w:eastAsia="Times New Roman" w:hAnsi="Courier New" w:cs="Courier New"/>
          <w:sz w:val="22"/>
          <w:szCs w:val="22"/>
          <w:lang w:eastAsia="en-CA"/>
        </w:rPr>
        <w:t xml:space="preserve">                </w:t>
      </w:r>
      <w:proofErr w:type="spellStart"/>
      <w:r w:rsidRPr="000B737C">
        <w:rPr>
          <w:rFonts w:ascii="Courier New" w:eastAsia="Times New Roman" w:hAnsi="Courier New" w:cs="Courier New"/>
          <w:sz w:val="22"/>
          <w:szCs w:val="22"/>
          <w:lang w:eastAsia="en-CA"/>
        </w:rPr>
        <w:t>System.out.println</w:t>
      </w:r>
      <w:proofErr w:type="spellEnd"/>
      <w:r w:rsidRPr="000B737C">
        <w:rPr>
          <w:rFonts w:ascii="Courier New" w:eastAsia="Times New Roman" w:hAnsi="Courier New" w:cs="Courier New"/>
          <w:sz w:val="22"/>
          <w:szCs w:val="22"/>
          <w:lang w:eastAsia="en-CA"/>
        </w:rPr>
        <w:t>(line</w:t>
      </w:r>
      <w:proofErr w:type="gramStart"/>
      <w:r w:rsidRPr="000B737C">
        <w:rPr>
          <w:rFonts w:ascii="Courier New" w:eastAsia="Times New Roman" w:hAnsi="Courier New" w:cs="Courier New"/>
          <w:sz w:val="22"/>
          <w:szCs w:val="22"/>
          <w:lang w:eastAsia="en-CA"/>
        </w:rPr>
        <w:t>);</w:t>
      </w:r>
      <w:proofErr w:type="gramEnd"/>
    </w:p>
    <w:p w14:paraId="3BA2797A" w14:textId="77777777" w:rsidR="002968C7" w:rsidRPr="000B737C" w:rsidRDefault="002968C7" w:rsidP="002968C7">
      <w:pPr>
        <w:pStyle w:val="NormalWeb"/>
        <w:spacing w:after="0"/>
        <w:rPr>
          <w:rFonts w:ascii="Courier New" w:eastAsia="Times New Roman" w:hAnsi="Courier New" w:cs="Courier New"/>
          <w:sz w:val="22"/>
          <w:szCs w:val="22"/>
          <w:lang w:eastAsia="en-CA"/>
        </w:rPr>
      </w:pPr>
      <w:r w:rsidRPr="000B737C">
        <w:rPr>
          <w:rFonts w:ascii="Courier New" w:eastAsia="Times New Roman" w:hAnsi="Courier New" w:cs="Courier New"/>
          <w:sz w:val="22"/>
          <w:szCs w:val="22"/>
          <w:lang w:eastAsia="en-CA"/>
        </w:rPr>
        <w:t xml:space="preserve">            }</w:t>
      </w:r>
    </w:p>
    <w:p w14:paraId="631B1A0B" w14:textId="77777777" w:rsidR="002968C7" w:rsidRPr="000B737C" w:rsidRDefault="002968C7" w:rsidP="002968C7">
      <w:pPr>
        <w:pStyle w:val="NormalWeb"/>
        <w:spacing w:after="0"/>
        <w:rPr>
          <w:rFonts w:ascii="Courier New" w:eastAsia="Times New Roman" w:hAnsi="Courier New" w:cs="Courier New"/>
          <w:sz w:val="22"/>
          <w:szCs w:val="22"/>
          <w:lang w:eastAsia="en-CA"/>
        </w:rPr>
      </w:pPr>
      <w:r w:rsidRPr="000B737C">
        <w:rPr>
          <w:rFonts w:ascii="Courier New" w:eastAsia="Times New Roman" w:hAnsi="Courier New" w:cs="Courier New"/>
          <w:sz w:val="22"/>
          <w:szCs w:val="22"/>
          <w:lang w:eastAsia="en-CA"/>
        </w:rPr>
        <w:t xml:space="preserve">        } catch (</w:t>
      </w:r>
      <w:proofErr w:type="spellStart"/>
      <w:r w:rsidRPr="000B737C">
        <w:rPr>
          <w:rFonts w:ascii="Courier New" w:eastAsia="Times New Roman" w:hAnsi="Courier New" w:cs="Courier New"/>
          <w:sz w:val="22"/>
          <w:szCs w:val="22"/>
          <w:lang w:eastAsia="en-CA"/>
        </w:rPr>
        <w:t>IOException</w:t>
      </w:r>
      <w:proofErr w:type="spellEnd"/>
      <w:r w:rsidRPr="000B737C">
        <w:rPr>
          <w:rFonts w:ascii="Courier New" w:eastAsia="Times New Roman" w:hAnsi="Courier New" w:cs="Courier New"/>
          <w:sz w:val="22"/>
          <w:szCs w:val="22"/>
          <w:lang w:eastAsia="en-CA"/>
        </w:rPr>
        <w:t xml:space="preserve"> e) {</w:t>
      </w:r>
    </w:p>
    <w:p w14:paraId="21C2FC8D" w14:textId="77777777" w:rsidR="002968C7" w:rsidRPr="000B737C" w:rsidRDefault="002968C7" w:rsidP="002968C7">
      <w:pPr>
        <w:pStyle w:val="NormalWeb"/>
        <w:spacing w:after="0"/>
        <w:rPr>
          <w:rFonts w:ascii="Courier New" w:eastAsia="Times New Roman" w:hAnsi="Courier New" w:cs="Courier New"/>
          <w:sz w:val="22"/>
          <w:szCs w:val="22"/>
          <w:lang w:eastAsia="en-CA"/>
        </w:rPr>
      </w:pPr>
      <w:r w:rsidRPr="000B737C">
        <w:rPr>
          <w:rFonts w:ascii="Courier New" w:eastAsia="Times New Roman" w:hAnsi="Courier New" w:cs="Courier New"/>
          <w:sz w:val="22"/>
          <w:szCs w:val="22"/>
          <w:lang w:eastAsia="en-CA"/>
        </w:rPr>
        <w:t xml:space="preserve">            // Proper error handling: Logging the exception and potentially notifying the user</w:t>
      </w:r>
    </w:p>
    <w:p w14:paraId="505F7DEB" w14:textId="77777777" w:rsidR="002968C7" w:rsidRPr="000B737C" w:rsidRDefault="002968C7" w:rsidP="002968C7">
      <w:pPr>
        <w:pStyle w:val="NormalWeb"/>
        <w:spacing w:after="0"/>
        <w:rPr>
          <w:rFonts w:ascii="Courier New" w:eastAsia="Times New Roman" w:hAnsi="Courier New" w:cs="Courier New"/>
          <w:sz w:val="22"/>
          <w:szCs w:val="22"/>
          <w:lang w:eastAsia="en-CA"/>
        </w:rPr>
      </w:pPr>
      <w:r w:rsidRPr="000B737C">
        <w:rPr>
          <w:rFonts w:ascii="Courier New" w:eastAsia="Times New Roman" w:hAnsi="Courier New" w:cs="Courier New"/>
          <w:sz w:val="22"/>
          <w:szCs w:val="22"/>
          <w:lang w:eastAsia="en-CA"/>
        </w:rPr>
        <w:t xml:space="preserve">            </w:t>
      </w:r>
      <w:proofErr w:type="spellStart"/>
      <w:r w:rsidRPr="000B737C">
        <w:rPr>
          <w:rFonts w:ascii="Courier New" w:eastAsia="Times New Roman" w:hAnsi="Courier New" w:cs="Courier New"/>
          <w:sz w:val="22"/>
          <w:szCs w:val="22"/>
          <w:lang w:eastAsia="en-CA"/>
        </w:rPr>
        <w:t>System.err.println</w:t>
      </w:r>
      <w:proofErr w:type="spellEnd"/>
      <w:r w:rsidRPr="000B737C">
        <w:rPr>
          <w:rFonts w:ascii="Courier New" w:eastAsia="Times New Roman" w:hAnsi="Courier New" w:cs="Courier New"/>
          <w:sz w:val="22"/>
          <w:szCs w:val="22"/>
          <w:lang w:eastAsia="en-CA"/>
        </w:rPr>
        <w:t xml:space="preserve">("Error while reading the file: " + </w:t>
      </w:r>
      <w:proofErr w:type="spellStart"/>
      <w:proofErr w:type="gramStart"/>
      <w:r w:rsidRPr="000B737C">
        <w:rPr>
          <w:rFonts w:ascii="Courier New" w:eastAsia="Times New Roman" w:hAnsi="Courier New" w:cs="Courier New"/>
          <w:sz w:val="22"/>
          <w:szCs w:val="22"/>
          <w:lang w:eastAsia="en-CA"/>
        </w:rPr>
        <w:t>e.getMessage</w:t>
      </w:r>
      <w:proofErr w:type="spellEnd"/>
      <w:proofErr w:type="gramEnd"/>
      <w:r w:rsidRPr="000B737C">
        <w:rPr>
          <w:rFonts w:ascii="Courier New" w:eastAsia="Times New Roman" w:hAnsi="Courier New" w:cs="Courier New"/>
          <w:sz w:val="22"/>
          <w:szCs w:val="22"/>
          <w:lang w:eastAsia="en-CA"/>
        </w:rPr>
        <w:t>());</w:t>
      </w:r>
    </w:p>
    <w:p w14:paraId="7A6E9242" w14:textId="77777777" w:rsidR="002968C7" w:rsidRPr="000B737C" w:rsidRDefault="002968C7" w:rsidP="002968C7">
      <w:pPr>
        <w:pStyle w:val="NormalWeb"/>
        <w:spacing w:after="0"/>
        <w:rPr>
          <w:rFonts w:ascii="Courier New" w:eastAsia="Times New Roman" w:hAnsi="Courier New" w:cs="Courier New"/>
          <w:sz w:val="22"/>
          <w:szCs w:val="22"/>
          <w:lang w:eastAsia="en-CA"/>
        </w:rPr>
      </w:pPr>
      <w:r w:rsidRPr="000B737C">
        <w:rPr>
          <w:rFonts w:ascii="Courier New" w:eastAsia="Times New Roman" w:hAnsi="Courier New" w:cs="Courier New"/>
          <w:sz w:val="22"/>
          <w:szCs w:val="22"/>
          <w:lang w:eastAsia="en-CA"/>
        </w:rPr>
        <w:t xml:space="preserve">        }</w:t>
      </w:r>
    </w:p>
    <w:p w14:paraId="7EEDF1C6" w14:textId="77777777" w:rsidR="002968C7" w:rsidRPr="000B737C" w:rsidRDefault="002968C7" w:rsidP="002968C7">
      <w:pPr>
        <w:pStyle w:val="NormalWeb"/>
        <w:spacing w:after="0"/>
        <w:rPr>
          <w:rFonts w:ascii="Courier New" w:eastAsia="Times New Roman" w:hAnsi="Courier New" w:cs="Courier New"/>
          <w:sz w:val="22"/>
          <w:szCs w:val="22"/>
          <w:lang w:eastAsia="en-CA"/>
        </w:rPr>
      </w:pPr>
      <w:r w:rsidRPr="000B737C">
        <w:rPr>
          <w:rFonts w:ascii="Courier New" w:eastAsia="Times New Roman" w:hAnsi="Courier New" w:cs="Courier New"/>
          <w:sz w:val="22"/>
          <w:szCs w:val="22"/>
          <w:lang w:eastAsia="en-CA"/>
        </w:rPr>
        <w:t xml:space="preserve">    }</w:t>
      </w:r>
    </w:p>
    <w:p w14:paraId="5FE51BFE" w14:textId="09612641" w:rsidR="002968C7" w:rsidRPr="000B737C" w:rsidRDefault="002968C7" w:rsidP="002968C7">
      <w:pPr>
        <w:pStyle w:val="NormalWeb"/>
        <w:spacing w:after="0"/>
        <w:rPr>
          <w:rFonts w:ascii="Courier New" w:eastAsia="Times New Roman" w:hAnsi="Courier New" w:cs="Courier New"/>
          <w:sz w:val="22"/>
          <w:szCs w:val="22"/>
          <w:lang w:eastAsia="en-CA"/>
        </w:rPr>
      </w:pPr>
      <w:r w:rsidRPr="000B737C">
        <w:rPr>
          <w:rFonts w:ascii="Courier New" w:eastAsia="Times New Roman" w:hAnsi="Courier New" w:cs="Courier New"/>
          <w:sz w:val="22"/>
          <w:szCs w:val="22"/>
          <w:lang w:eastAsia="en-CA"/>
        </w:rPr>
        <w:t>}</w:t>
      </w:r>
    </w:p>
    <w:p w14:paraId="6B6A190E" w14:textId="77777777" w:rsidR="006F385F" w:rsidRPr="000B737C" w:rsidRDefault="006F385F" w:rsidP="006F385F">
      <w:pPr>
        <w:pStyle w:val="NormalWeb"/>
        <w:rPr>
          <w:rFonts w:ascii="Courier New" w:eastAsia="Times New Roman" w:hAnsi="Courier New" w:cs="Courier New"/>
          <w:sz w:val="22"/>
          <w:szCs w:val="22"/>
          <w:lang w:eastAsia="en-CA"/>
        </w:rPr>
      </w:pPr>
    </w:p>
    <w:p w14:paraId="7B88C36B" w14:textId="77777777" w:rsidR="00C6170F" w:rsidRDefault="00C6170F" w:rsidP="00C6170F">
      <w:pPr>
        <w:pStyle w:val="NormalWeb"/>
        <w:rPr>
          <w:rFonts w:eastAsia="Times New Roman"/>
          <w:lang w:eastAsia="en-CA"/>
        </w:rPr>
      </w:pPr>
      <w:r>
        <w:rPr>
          <w:rFonts w:eastAsia="Times New Roman"/>
          <w:lang w:eastAsia="en-CA"/>
        </w:rPr>
        <w:t>Q4) Consider the code to find the prime factors for an integer n.</w:t>
      </w:r>
    </w:p>
    <w:p w14:paraId="48BDCEC4" w14:textId="77777777" w:rsidR="00C6170F" w:rsidRDefault="00C6170F" w:rsidP="00C6170F">
      <w:pPr>
        <w:pStyle w:val="NormalWeb"/>
        <w:numPr>
          <w:ilvl w:val="0"/>
          <w:numId w:val="20"/>
        </w:numPr>
        <w:suppressAutoHyphens/>
        <w:spacing w:after="0"/>
        <w:rPr>
          <w:rFonts w:eastAsia="Times New Roman"/>
          <w:lang w:eastAsia="en-CA"/>
        </w:rPr>
      </w:pPr>
      <w:r>
        <w:rPr>
          <w:rFonts w:eastAsia="Times New Roman"/>
          <w:lang w:eastAsia="en-CA"/>
        </w:rPr>
        <w:t xml:space="preserve">class </w:t>
      </w:r>
      <w:proofErr w:type="spellStart"/>
      <w:proofErr w:type="gramStart"/>
      <w:r>
        <w:rPr>
          <w:rFonts w:eastAsia="Times New Roman"/>
          <w:lang w:eastAsia="en-CA"/>
        </w:rPr>
        <w:t>PrimeFactor</w:t>
      </w:r>
      <w:proofErr w:type="spellEnd"/>
      <w:r>
        <w:rPr>
          <w:rFonts w:eastAsia="Times New Roman"/>
          <w:lang w:eastAsia="en-CA"/>
        </w:rPr>
        <w:t>{</w:t>
      </w:r>
      <w:proofErr w:type="gramEnd"/>
    </w:p>
    <w:p w14:paraId="34B20873" w14:textId="77777777" w:rsidR="00C6170F" w:rsidRDefault="00C6170F" w:rsidP="00C6170F">
      <w:pPr>
        <w:pStyle w:val="NormalWeb"/>
        <w:numPr>
          <w:ilvl w:val="0"/>
          <w:numId w:val="20"/>
        </w:numPr>
        <w:suppressAutoHyphens/>
        <w:spacing w:after="0"/>
        <w:rPr>
          <w:rFonts w:eastAsia="Times New Roman"/>
          <w:lang w:eastAsia="en-CA"/>
        </w:rPr>
      </w:pPr>
      <w:r>
        <w:rPr>
          <w:rFonts w:eastAsia="Times New Roman"/>
          <w:lang w:eastAsia="en-CA"/>
        </w:rPr>
        <w:t xml:space="preserve">public static void </w:t>
      </w:r>
      <w:proofErr w:type="spellStart"/>
      <w:proofErr w:type="gramStart"/>
      <w:r>
        <w:rPr>
          <w:rFonts w:eastAsia="Times New Roman"/>
          <w:lang w:eastAsia="en-CA"/>
        </w:rPr>
        <w:t>primeFactors</w:t>
      </w:r>
      <w:proofErr w:type="spellEnd"/>
      <w:r>
        <w:rPr>
          <w:rFonts w:eastAsia="Times New Roman"/>
          <w:lang w:eastAsia="en-CA"/>
        </w:rPr>
        <w:t>(</w:t>
      </w:r>
      <w:proofErr w:type="gramEnd"/>
      <w:r>
        <w:rPr>
          <w:rFonts w:eastAsia="Times New Roman"/>
          <w:lang w:eastAsia="en-CA"/>
        </w:rPr>
        <w:t>int n)</w:t>
      </w:r>
    </w:p>
    <w:p w14:paraId="2CFAF60D" w14:textId="77777777" w:rsidR="00C6170F" w:rsidRDefault="00C6170F" w:rsidP="00C6170F">
      <w:pPr>
        <w:pStyle w:val="NormalWeb"/>
        <w:numPr>
          <w:ilvl w:val="0"/>
          <w:numId w:val="20"/>
        </w:numPr>
        <w:suppressAutoHyphens/>
        <w:spacing w:after="0"/>
        <w:rPr>
          <w:rFonts w:eastAsia="Times New Roman"/>
          <w:lang w:eastAsia="en-CA"/>
        </w:rPr>
      </w:pPr>
      <w:r>
        <w:rPr>
          <w:rFonts w:eastAsia="Times New Roman"/>
          <w:lang w:eastAsia="en-CA"/>
        </w:rPr>
        <w:t>{</w:t>
      </w:r>
    </w:p>
    <w:p w14:paraId="32BE1522" w14:textId="77777777" w:rsidR="00C6170F" w:rsidRDefault="00C6170F" w:rsidP="00C6170F">
      <w:pPr>
        <w:pStyle w:val="NormalWeb"/>
        <w:numPr>
          <w:ilvl w:val="0"/>
          <w:numId w:val="20"/>
        </w:numPr>
        <w:suppressAutoHyphens/>
        <w:spacing w:after="0"/>
        <w:rPr>
          <w:rFonts w:eastAsia="Times New Roman"/>
          <w:lang w:eastAsia="en-CA"/>
        </w:rPr>
      </w:pPr>
      <w:r>
        <w:rPr>
          <w:rFonts w:eastAsia="Times New Roman"/>
          <w:lang w:eastAsia="en-CA"/>
        </w:rPr>
        <w:t>while(n%2==</w:t>
      </w:r>
      <w:proofErr w:type="gramStart"/>
      <w:r>
        <w:rPr>
          <w:rFonts w:eastAsia="Times New Roman"/>
          <w:lang w:eastAsia="en-CA"/>
        </w:rPr>
        <w:t>0){</w:t>
      </w:r>
      <w:proofErr w:type="gramEnd"/>
    </w:p>
    <w:p w14:paraId="413D8CF9" w14:textId="77777777" w:rsidR="00C6170F" w:rsidRDefault="00C6170F" w:rsidP="00C6170F">
      <w:pPr>
        <w:pStyle w:val="NormalWeb"/>
        <w:numPr>
          <w:ilvl w:val="0"/>
          <w:numId w:val="20"/>
        </w:numPr>
        <w:suppressAutoHyphens/>
        <w:spacing w:after="0"/>
        <w:rPr>
          <w:rFonts w:eastAsia="Times New Roman"/>
          <w:lang w:eastAsia="en-CA"/>
        </w:rPr>
      </w:pPr>
      <w:proofErr w:type="spellStart"/>
      <w:r w:rsidRPr="00E15D4E">
        <w:rPr>
          <w:rFonts w:eastAsia="Times New Roman"/>
          <w:lang w:eastAsia="en-CA"/>
        </w:rPr>
        <w:t>System.out.println</w:t>
      </w:r>
      <w:proofErr w:type="spellEnd"/>
      <w:r w:rsidRPr="00E15D4E">
        <w:rPr>
          <w:rFonts w:eastAsia="Times New Roman"/>
          <w:lang w:eastAsia="en-CA"/>
        </w:rPr>
        <w:t xml:space="preserve">(2+ </w:t>
      </w:r>
      <w:proofErr w:type="gramStart"/>
      <w:r w:rsidRPr="00E15D4E">
        <w:rPr>
          <w:rFonts w:eastAsia="Times New Roman"/>
          <w:lang w:eastAsia="en-CA"/>
        </w:rPr>
        <w:t>“ “</w:t>
      </w:r>
      <w:proofErr w:type="gramEnd"/>
      <w:r w:rsidRPr="00E15D4E">
        <w:rPr>
          <w:rFonts w:eastAsia="Times New Roman"/>
          <w:lang w:eastAsia="en-CA"/>
        </w:rPr>
        <w:t>);</w:t>
      </w:r>
    </w:p>
    <w:p w14:paraId="7155FB34" w14:textId="77777777" w:rsidR="00C6170F" w:rsidRDefault="00C6170F" w:rsidP="00C6170F">
      <w:pPr>
        <w:pStyle w:val="NormalWeb"/>
        <w:numPr>
          <w:ilvl w:val="0"/>
          <w:numId w:val="20"/>
        </w:numPr>
        <w:suppressAutoHyphens/>
        <w:spacing w:after="0"/>
        <w:rPr>
          <w:rFonts w:eastAsia="Times New Roman"/>
          <w:lang w:eastAsia="en-CA"/>
        </w:rPr>
      </w:pPr>
      <w:r w:rsidRPr="00E15D4E">
        <w:rPr>
          <w:rFonts w:eastAsia="Times New Roman"/>
          <w:lang w:eastAsia="en-CA"/>
        </w:rPr>
        <w:t>n/=</w:t>
      </w:r>
      <w:proofErr w:type="gramStart"/>
      <w:r w:rsidRPr="00E15D4E">
        <w:rPr>
          <w:rFonts w:eastAsia="Times New Roman"/>
          <w:lang w:eastAsia="en-CA"/>
        </w:rPr>
        <w:t>2;</w:t>
      </w:r>
      <w:proofErr w:type="gramEnd"/>
    </w:p>
    <w:p w14:paraId="0A92F66D" w14:textId="77777777" w:rsidR="00C6170F" w:rsidRPr="00E15D4E" w:rsidRDefault="00C6170F" w:rsidP="00C6170F">
      <w:pPr>
        <w:pStyle w:val="NormalWeb"/>
        <w:numPr>
          <w:ilvl w:val="0"/>
          <w:numId w:val="20"/>
        </w:numPr>
        <w:suppressAutoHyphens/>
        <w:spacing w:after="0"/>
        <w:rPr>
          <w:rFonts w:eastAsia="Times New Roman"/>
          <w:lang w:eastAsia="en-CA"/>
        </w:rPr>
      </w:pPr>
      <w:r w:rsidRPr="00E15D4E">
        <w:rPr>
          <w:rFonts w:eastAsia="Times New Roman"/>
          <w:lang w:eastAsia="en-CA"/>
        </w:rPr>
        <w:t>}</w:t>
      </w:r>
    </w:p>
    <w:p w14:paraId="430462E1" w14:textId="77777777" w:rsidR="00C6170F" w:rsidRDefault="00C6170F" w:rsidP="00C6170F">
      <w:pPr>
        <w:pStyle w:val="NormalWeb"/>
        <w:numPr>
          <w:ilvl w:val="0"/>
          <w:numId w:val="20"/>
        </w:numPr>
        <w:suppressAutoHyphens/>
        <w:spacing w:after="0"/>
        <w:rPr>
          <w:rFonts w:eastAsia="Times New Roman"/>
          <w:lang w:eastAsia="en-CA"/>
        </w:rPr>
      </w:pPr>
      <w:r>
        <w:rPr>
          <w:rFonts w:eastAsia="Times New Roman"/>
          <w:lang w:eastAsia="en-CA"/>
        </w:rPr>
        <w:t xml:space="preserve">for (int </w:t>
      </w:r>
      <w:proofErr w:type="spellStart"/>
      <w:r>
        <w:rPr>
          <w:rFonts w:eastAsia="Times New Roman"/>
          <w:lang w:eastAsia="en-CA"/>
        </w:rPr>
        <w:t>i</w:t>
      </w:r>
      <w:proofErr w:type="spellEnd"/>
      <w:r>
        <w:rPr>
          <w:rFonts w:eastAsia="Times New Roman"/>
          <w:lang w:eastAsia="en-CA"/>
        </w:rPr>
        <w:t>=</w:t>
      </w:r>
      <w:proofErr w:type="gramStart"/>
      <w:r>
        <w:rPr>
          <w:rFonts w:eastAsia="Times New Roman"/>
          <w:lang w:eastAsia="en-CA"/>
        </w:rPr>
        <w:t>3,=&lt;=</w:t>
      </w:r>
      <w:proofErr w:type="spellStart"/>
      <w:r>
        <w:rPr>
          <w:rFonts w:eastAsia="Times New Roman"/>
          <w:lang w:eastAsia="en-CA"/>
        </w:rPr>
        <w:t>Math.sqrt</w:t>
      </w:r>
      <w:proofErr w:type="spellEnd"/>
      <w:proofErr w:type="gramEnd"/>
      <w:r>
        <w:rPr>
          <w:rFonts w:eastAsia="Times New Roman"/>
          <w:lang w:eastAsia="en-CA"/>
        </w:rPr>
        <w:t>(n);</w:t>
      </w:r>
      <w:proofErr w:type="spellStart"/>
      <w:r>
        <w:rPr>
          <w:rFonts w:eastAsia="Times New Roman"/>
          <w:lang w:eastAsia="en-CA"/>
        </w:rPr>
        <w:t>i</w:t>
      </w:r>
      <w:proofErr w:type="spellEnd"/>
      <w:r>
        <w:rPr>
          <w:rFonts w:eastAsia="Times New Roman"/>
          <w:lang w:eastAsia="en-CA"/>
        </w:rPr>
        <w:t>+=2){</w:t>
      </w:r>
    </w:p>
    <w:p w14:paraId="1A521CD2" w14:textId="77777777" w:rsidR="00C6170F" w:rsidRDefault="00C6170F" w:rsidP="00C6170F">
      <w:pPr>
        <w:pStyle w:val="NormalWeb"/>
        <w:numPr>
          <w:ilvl w:val="0"/>
          <w:numId w:val="20"/>
        </w:numPr>
        <w:suppressAutoHyphens/>
        <w:spacing w:after="0"/>
        <w:rPr>
          <w:rFonts w:eastAsia="Times New Roman"/>
          <w:lang w:eastAsia="en-CA"/>
        </w:rPr>
      </w:pPr>
      <w:r w:rsidRPr="00E15D4E">
        <w:rPr>
          <w:rFonts w:eastAsia="Times New Roman"/>
          <w:lang w:eastAsia="en-CA"/>
        </w:rPr>
        <w:t>while(n%1==</w:t>
      </w:r>
      <w:proofErr w:type="gramStart"/>
      <w:r w:rsidRPr="00E15D4E">
        <w:rPr>
          <w:rFonts w:eastAsia="Times New Roman"/>
          <w:lang w:eastAsia="en-CA"/>
        </w:rPr>
        <w:t>0){</w:t>
      </w:r>
      <w:proofErr w:type="gramEnd"/>
    </w:p>
    <w:p w14:paraId="5B2857EA" w14:textId="77777777" w:rsidR="00C6170F" w:rsidRDefault="00C6170F" w:rsidP="00C6170F">
      <w:pPr>
        <w:pStyle w:val="NormalWeb"/>
        <w:numPr>
          <w:ilvl w:val="0"/>
          <w:numId w:val="20"/>
        </w:numPr>
        <w:suppressAutoHyphens/>
        <w:spacing w:after="0"/>
        <w:rPr>
          <w:rFonts w:eastAsia="Times New Roman"/>
          <w:lang w:eastAsia="en-CA"/>
        </w:rPr>
      </w:pPr>
      <w:proofErr w:type="spellStart"/>
      <w:r w:rsidRPr="00E15D4E">
        <w:rPr>
          <w:rFonts w:eastAsia="Times New Roman"/>
          <w:lang w:eastAsia="en-CA"/>
        </w:rPr>
        <w:t>System.out.println</w:t>
      </w:r>
      <w:proofErr w:type="spellEnd"/>
      <w:r w:rsidRPr="00E15D4E">
        <w:rPr>
          <w:rFonts w:eastAsia="Times New Roman"/>
          <w:lang w:eastAsia="en-CA"/>
        </w:rPr>
        <w:t>(</w:t>
      </w:r>
      <w:proofErr w:type="spellStart"/>
      <w:r w:rsidRPr="00E15D4E">
        <w:rPr>
          <w:rFonts w:eastAsia="Times New Roman"/>
          <w:lang w:eastAsia="en-CA"/>
        </w:rPr>
        <w:t>i</w:t>
      </w:r>
      <w:proofErr w:type="spellEnd"/>
      <w:r w:rsidRPr="00E15D4E">
        <w:rPr>
          <w:rFonts w:eastAsia="Times New Roman"/>
          <w:lang w:eastAsia="en-CA"/>
        </w:rPr>
        <w:t>+” “</w:t>
      </w:r>
      <w:proofErr w:type="gramStart"/>
      <w:r w:rsidRPr="00E15D4E">
        <w:rPr>
          <w:rFonts w:eastAsia="Times New Roman"/>
          <w:lang w:eastAsia="en-CA"/>
        </w:rPr>
        <w:t>);</w:t>
      </w:r>
      <w:proofErr w:type="gramEnd"/>
    </w:p>
    <w:p w14:paraId="35C18B9E" w14:textId="77777777" w:rsidR="00C6170F" w:rsidRDefault="00C6170F" w:rsidP="00C6170F">
      <w:pPr>
        <w:pStyle w:val="NormalWeb"/>
        <w:numPr>
          <w:ilvl w:val="0"/>
          <w:numId w:val="20"/>
        </w:numPr>
        <w:suppressAutoHyphens/>
        <w:spacing w:after="0"/>
        <w:rPr>
          <w:rFonts w:eastAsia="Times New Roman"/>
          <w:lang w:eastAsia="en-CA"/>
        </w:rPr>
      </w:pPr>
      <w:r w:rsidRPr="00E15D4E">
        <w:rPr>
          <w:rFonts w:eastAsia="Times New Roman"/>
          <w:lang w:eastAsia="en-CA"/>
        </w:rPr>
        <w:t>n/=</w:t>
      </w:r>
      <w:proofErr w:type="spellStart"/>
      <w:proofErr w:type="gramStart"/>
      <w:r w:rsidRPr="00E15D4E">
        <w:rPr>
          <w:rFonts w:eastAsia="Times New Roman"/>
          <w:lang w:eastAsia="en-CA"/>
        </w:rPr>
        <w:t>i</w:t>
      </w:r>
      <w:proofErr w:type="spellEnd"/>
      <w:r w:rsidRPr="00E15D4E">
        <w:rPr>
          <w:rFonts w:eastAsia="Times New Roman"/>
          <w:lang w:eastAsia="en-CA"/>
        </w:rPr>
        <w:t>;</w:t>
      </w:r>
      <w:proofErr w:type="gramEnd"/>
    </w:p>
    <w:p w14:paraId="5D15FD8B" w14:textId="77777777" w:rsidR="00C6170F" w:rsidRDefault="00C6170F" w:rsidP="00C6170F">
      <w:pPr>
        <w:pStyle w:val="NormalWeb"/>
        <w:numPr>
          <w:ilvl w:val="0"/>
          <w:numId w:val="20"/>
        </w:numPr>
        <w:suppressAutoHyphens/>
        <w:spacing w:after="0"/>
        <w:rPr>
          <w:rFonts w:eastAsia="Times New Roman"/>
          <w:lang w:eastAsia="en-CA"/>
        </w:rPr>
      </w:pPr>
      <w:r w:rsidRPr="00E15D4E">
        <w:rPr>
          <w:rFonts w:eastAsia="Times New Roman"/>
          <w:lang w:eastAsia="en-CA"/>
        </w:rPr>
        <w:t>}</w:t>
      </w:r>
    </w:p>
    <w:p w14:paraId="2FACB2D6" w14:textId="77777777" w:rsidR="00C6170F" w:rsidRPr="00E15D4E" w:rsidRDefault="00C6170F" w:rsidP="00C6170F">
      <w:pPr>
        <w:pStyle w:val="NormalWeb"/>
        <w:numPr>
          <w:ilvl w:val="0"/>
          <w:numId w:val="20"/>
        </w:numPr>
        <w:suppressAutoHyphens/>
        <w:spacing w:after="0"/>
        <w:rPr>
          <w:rFonts w:eastAsia="Times New Roman"/>
          <w:lang w:eastAsia="en-CA"/>
        </w:rPr>
      </w:pPr>
      <w:r w:rsidRPr="00E15D4E">
        <w:rPr>
          <w:rFonts w:eastAsia="Times New Roman"/>
          <w:lang w:eastAsia="en-CA"/>
        </w:rPr>
        <w:t>}</w:t>
      </w:r>
    </w:p>
    <w:p w14:paraId="0F558074" w14:textId="77777777" w:rsidR="00C6170F" w:rsidRDefault="00C6170F" w:rsidP="00C6170F">
      <w:pPr>
        <w:pStyle w:val="NormalWeb"/>
        <w:numPr>
          <w:ilvl w:val="0"/>
          <w:numId w:val="20"/>
        </w:numPr>
        <w:suppressAutoHyphens/>
        <w:spacing w:after="0"/>
        <w:rPr>
          <w:rFonts w:eastAsia="Times New Roman"/>
          <w:lang w:eastAsia="en-CA"/>
        </w:rPr>
      </w:pPr>
      <w:r>
        <w:rPr>
          <w:rFonts w:eastAsia="Times New Roman"/>
          <w:lang w:eastAsia="en-CA"/>
        </w:rPr>
        <w:t>If(n&gt;2)</w:t>
      </w:r>
    </w:p>
    <w:p w14:paraId="5E2DAB45" w14:textId="77777777" w:rsidR="00C6170F" w:rsidRPr="00E15D4E" w:rsidRDefault="00C6170F" w:rsidP="00C6170F">
      <w:pPr>
        <w:pStyle w:val="NormalWeb"/>
        <w:numPr>
          <w:ilvl w:val="0"/>
          <w:numId w:val="20"/>
        </w:numPr>
        <w:suppressAutoHyphens/>
        <w:spacing w:after="0"/>
        <w:rPr>
          <w:rFonts w:eastAsia="Times New Roman"/>
          <w:lang w:eastAsia="en-CA"/>
        </w:rPr>
      </w:pPr>
      <w:r>
        <w:rPr>
          <w:rFonts w:eastAsia="Times New Roman"/>
          <w:lang w:eastAsia="en-CA"/>
        </w:rPr>
        <w:t>{</w:t>
      </w:r>
      <w:proofErr w:type="spellStart"/>
      <w:r w:rsidRPr="00E15D4E">
        <w:rPr>
          <w:rFonts w:eastAsia="Times New Roman"/>
          <w:lang w:eastAsia="en-CA"/>
        </w:rPr>
        <w:t>System.out.println</w:t>
      </w:r>
      <w:proofErr w:type="spellEnd"/>
      <w:r w:rsidRPr="00E15D4E">
        <w:rPr>
          <w:rFonts w:eastAsia="Times New Roman"/>
          <w:lang w:eastAsia="en-CA"/>
        </w:rPr>
        <w:t>(n);</w:t>
      </w:r>
      <w:r>
        <w:rPr>
          <w:rFonts w:eastAsia="Times New Roman"/>
          <w:lang w:eastAsia="en-CA"/>
        </w:rPr>
        <w:t>}</w:t>
      </w:r>
    </w:p>
    <w:p w14:paraId="19105AB3" w14:textId="77777777" w:rsidR="00C6170F" w:rsidRDefault="00C6170F" w:rsidP="00C6170F">
      <w:pPr>
        <w:pStyle w:val="NormalWeb"/>
        <w:numPr>
          <w:ilvl w:val="0"/>
          <w:numId w:val="20"/>
        </w:numPr>
        <w:suppressAutoHyphens/>
        <w:spacing w:after="0"/>
        <w:rPr>
          <w:rFonts w:eastAsia="Times New Roman"/>
          <w:lang w:eastAsia="en-CA"/>
        </w:rPr>
      </w:pPr>
      <w:r>
        <w:rPr>
          <w:rFonts w:eastAsia="Times New Roman"/>
          <w:lang w:eastAsia="en-CA"/>
        </w:rPr>
        <w:t>}</w:t>
      </w:r>
    </w:p>
    <w:p w14:paraId="23743655" w14:textId="77777777" w:rsidR="00C6170F" w:rsidRDefault="00C6170F" w:rsidP="00C6170F">
      <w:pPr>
        <w:pStyle w:val="NormalWeb"/>
        <w:spacing w:after="0"/>
        <w:rPr>
          <w:rFonts w:eastAsia="Times New Roman"/>
          <w:lang w:eastAsia="en-CA"/>
        </w:rPr>
      </w:pPr>
    </w:p>
    <w:p w14:paraId="3C552249" w14:textId="77777777" w:rsidR="00C6170F" w:rsidRDefault="00C6170F" w:rsidP="00C6170F">
      <w:pPr>
        <w:pStyle w:val="NormalWeb"/>
        <w:numPr>
          <w:ilvl w:val="0"/>
          <w:numId w:val="21"/>
        </w:numPr>
        <w:suppressAutoHyphens/>
        <w:spacing w:after="0"/>
        <w:rPr>
          <w:rFonts w:eastAsia="Times New Roman"/>
          <w:lang w:eastAsia="en-CA"/>
        </w:rPr>
      </w:pPr>
      <w:r>
        <w:rPr>
          <w:rFonts w:eastAsia="Times New Roman"/>
          <w:lang w:eastAsia="en-CA"/>
        </w:rPr>
        <w:t>Draw the control flow graph for the code. (4M)</w:t>
      </w:r>
    </w:p>
    <w:p w14:paraId="34069D5D" w14:textId="77777777" w:rsidR="00C6170F" w:rsidRDefault="00C6170F" w:rsidP="00C6170F">
      <w:pPr>
        <w:pStyle w:val="NormalWeb"/>
        <w:suppressAutoHyphens/>
        <w:spacing w:after="0"/>
        <w:rPr>
          <w:rFonts w:eastAsia="Times New Roman"/>
          <w:lang w:eastAsia="en-CA"/>
        </w:rPr>
      </w:pPr>
    </w:p>
    <w:p w14:paraId="47B9C4DF" w14:textId="77777777" w:rsidR="00C6170F" w:rsidRDefault="00C6170F" w:rsidP="00C6170F">
      <w:pPr>
        <w:pStyle w:val="NormalWeb"/>
        <w:suppressAutoHyphens/>
        <w:spacing w:after="0"/>
        <w:rPr>
          <w:rFonts w:eastAsia="Times New Roman"/>
          <w:lang w:eastAsia="en-CA"/>
        </w:rPr>
      </w:pPr>
    </w:p>
    <w:p w14:paraId="0C2D0EAA" w14:textId="77777777" w:rsidR="00C6170F" w:rsidRDefault="00C6170F" w:rsidP="00C6170F">
      <w:pPr>
        <w:pStyle w:val="NormalWeb"/>
        <w:suppressAutoHyphens/>
        <w:spacing w:after="0"/>
        <w:rPr>
          <w:rFonts w:eastAsia="Times New Roman"/>
          <w:lang w:eastAsia="en-CA"/>
        </w:rPr>
      </w:pPr>
    </w:p>
    <w:p w14:paraId="6660F197" w14:textId="77777777" w:rsidR="00C6170F" w:rsidRDefault="00C6170F" w:rsidP="00C6170F">
      <w:pPr>
        <w:pStyle w:val="NormalWeb"/>
        <w:suppressAutoHyphens/>
        <w:spacing w:after="0"/>
        <w:rPr>
          <w:rFonts w:eastAsia="Times New Roman"/>
          <w:lang w:eastAsia="en-CA"/>
        </w:rPr>
      </w:pPr>
    </w:p>
    <w:p w14:paraId="7F7E7A55" w14:textId="77777777" w:rsidR="00C6170F" w:rsidRDefault="00C6170F" w:rsidP="00C6170F">
      <w:pPr>
        <w:pStyle w:val="NormalWeb"/>
        <w:suppressAutoHyphens/>
        <w:spacing w:after="0"/>
        <w:rPr>
          <w:rFonts w:eastAsia="Times New Roman"/>
          <w:lang w:eastAsia="en-CA"/>
        </w:rPr>
      </w:pPr>
    </w:p>
    <w:p w14:paraId="431FC9AC" w14:textId="77777777" w:rsidR="00C6170F" w:rsidRDefault="00C6170F" w:rsidP="00C6170F">
      <w:pPr>
        <w:pStyle w:val="NormalWeb"/>
        <w:suppressAutoHyphens/>
        <w:spacing w:after="0"/>
        <w:rPr>
          <w:rFonts w:eastAsia="Times New Roman"/>
          <w:lang w:eastAsia="en-CA"/>
        </w:rPr>
      </w:pPr>
    </w:p>
    <w:p w14:paraId="572F87D5" w14:textId="77777777" w:rsidR="00C6170F" w:rsidRDefault="00C6170F" w:rsidP="00C6170F">
      <w:pPr>
        <w:pStyle w:val="NormalWeb"/>
        <w:suppressAutoHyphens/>
        <w:spacing w:after="0"/>
        <w:rPr>
          <w:rFonts w:eastAsia="Times New Roman"/>
          <w:lang w:eastAsia="en-CA"/>
        </w:rPr>
      </w:pPr>
    </w:p>
    <w:p w14:paraId="62C0EF74" w14:textId="77777777" w:rsidR="00C6170F" w:rsidRDefault="00C6170F" w:rsidP="00C6170F">
      <w:pPr>
        <w:pStyle w:val="NormalWeb"/>
        <w:suppressAutoHyphens/>
        <w:spacing w:after="0"/>
        <w:rPr>
          <w:rFonts w:eastAsia="Times New Roman"/>
          <w:lang w:eastAsia="en-CA"/>
        </w:rPr>
      </w:pPr>
    </w:p>
    <w:p w14:paraId="41A42DE4" w14:textId="77777777" w:rsidR="00C6170F" w:rsidRDefault="00C6170F" w:rsidP="00C6170F">
      <w:pPr>
        <w:pStyle w:val="NormalWeb"/>
        <w:suppressAutoHyphens/>
        <w:spacing w:after="0"/>
        <w:rPr>
          <w:rFonts w:eastAsia="Times New Roman"/>
          <w:lang w:eastAsia="en-CA"/>
        </w:rPr>
      </w:pPr>
    </w:p>
    <w:p w14:paraId="49DEC4AE" w14:textId="77777777" w:rsidR="00C6170F" w:rsidRDefault="00C6170F" w:rsidP="00C6170F">
      <w:pPr>
        <w:pStyle w:val="NormalWeb"/>
        <w:suppressAutoHyphens/>
        <w:spacing w:after="0"/>
        <w:rPr>
          <w:rFonts w:eastAsia="Times New Roman"/>
          <w:lang w:eastAsia="en-CA"/>
        </w:rPr>
      </w:pPr>
    </w:p>
    <w:p w14:paraId="6FCC3A9C" w14:textId="77777777" w:rsidR="00C6170F" w:rsidRDefault="00C6170F" w:rsidP="00C6170F">
      <w:pPr>
        <w:pStyle w:val="NormalWeb"/>
        <w:suppressAutoHyphens/>
        <w:spacing w:after="0"/>
        <w:rPr>
          <w:rFonts w:eastAsia="Times New Roman"/>
          <w:lang w:eastAsia="en-CA"/>
        </w:rPr>
      </w:pPr>
    </w:p>
    <w:p w14:paraId="31720865" w14:textId="77777777" w:rsidR="00C6170F" w:rsidRDefault="00C6170F" w:rsidP="00C6170F">
      <w:pPr>
        <w:pStyle w:val="NormalWeb"/>
        <w:suppressAutoHyphens/>
        <w:spacing w:after="0"/>
        <w:rPr>
          <w:rFonts w:eastAsia="Times New Roman"/>
          <w:lang w:eastAsia="en-CA"/>
        </w:rPr>
      </w:pPr>
    </w:p>
    <w:p w14:paraId="1324899C" w14:textId="3C2C7D62" w:rsidR="00C6170F" w:rsidRDefault="00C6170F" w:rsidP="00C6170F">
      <w:pPr>
        <w:pStyle w:val="NormalWeb"/>
        <w:suppressAutoHyphens/>
        <w:spacing w:after="0"/>
        <w:rPr>
          <w:rFonts w:eastAsia="Times New Roman"/>
          <w:lang w:eastAsia="en-CA"/>
        </w:rPr>
      </w:pPr>
      <w:r>
        <w:rPr>
          <w:rFonts w:eastAsia="Times New Roman"/>
          <w:noProof/>
          <w:lang w:eastAsia="en-CA"/>
        </w:rPr>
        <w:lastRenderedPageBreak/>
        <mc:AlternateContent>
          <mc:Choice Requires="wpi">
            <w:drawing>
              <wp:anchor distT="0" distB="0" distL="114300" distR="114300" simplePos="0" relativeHeight="251753472" behindDoc="0" locked="0" layoutInCell="1" allowOverlap="1" wp14:anchorId="47FDE8D7" wp14:editId="6DE09CE6">
                <wp:simplePos x="0" y="0"/>
                <wp:positionH relativeFrom="column">
                  <wp:posOffset>2267585</wp:posOffset>
                </wp:positionH>
                <wp:positionV relativeFrom="paragraph">
                  <wp:posOffset>-680720</wp:posOffset>
                </wp:positionV>
                <wp:extent cx="896060" cy="502345"/>
                <wp:effectExtent l="38100" t="57150" r="37465" b="50165"/>
                <wp:wrapNone/>
                <wp:docPr id="97" name="Ink 97"/>
                <wp:cNvGraphicFramePr/>
                <a:graphic xmlns:a="http://schemas.openxmlformats.org/drawingml/2006/main">
                  <a:graphicData uri="http://schemas.microsoft.com/office/word/2010/wordprocessingInk">
                    <w14:contentPart bwMode="auto" r:id="rId9">
                      <w14:nvContentPartPr>
                        <w14:cNvContentPartPr/>
                      </w14:nvContentPartPr>
                      <w14:xfrm>
                        <a:off x="0" y="0"/>
                        <a:ext cx="896060" cy="502345"/>
                      </w14:xfrm>
                    </w14:contentPart>
                  </a:graphicData>
                </a:graphic>
              </wp:anchor>
            </w:drawing>
          </mc:Choice>
          <mc:Fallback>
            <w:pict>
              <v:shapetype w14:anchorId="3A6A82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7" o:spid="_x0000_s1026" type="#_x0000_t75" style="position:absolute;margin-left:177.85pt;margin-top:-54.3pt;width:71.95pt;height:40.9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">
                <v:imagedata r:id="rId10" o:title=""/>
              </v:shape>
            </w:pict>
          </mc:Fallback>
        </mc:AlternateContent>
      </w:r>
    </w:p>
    <w:p w14:paraId="0DD72BFE" w14:textId="15717657" w:rsidR="00C6170F" w:rsidRDefault="00C6170F" w:rsidP="00C6170F">
      <w:pPr>
        <w:pStyle w:val="NormalWeb"/>
        <w:suppressAutoHyphens/>
        <w:spacing w:after="0"/>
        <w:rPr>
          <w:rFonts w:eastAsia="Times New Roman"/>
          <w:lang w:eastAsia="en-CA"/>
        </w:rPr>
      </w:pPr>
    </w:p>
    <w:p w14:paraId="5375AED6" w14:textId="7DFD22AF" w:rsidR="00C6170F" w:rsidRDefault="00C6170F" w:rsidP="00C6170F">
      <w:pPr>
        <w:pStyle w:val="NormalWeb"/>
        <w:suppressAutoHyphens/>
        <w:spacing w:after="0"/>
        <w:rPr>
          <w:rFonts w:eastAsia="Times New Roman"/>
          <w:lang w:eastAsia="en-CA"/>
        </w:rPr>
      </w:pPr>
    </w:p>
    <w:p w14:paraId="5F466D67" w14:textId="77777777" w:rsidR="00C6170F" w:rsidRDefault="00C6170F" w:rsidP="00C6170F">
      <w:pPr>
        <w:pStyle w:val="NormalWeb"/>
        <w:suppressAutoHyphens/>
        <w:spacing w:after="0"/>
        <w:rPr>
          <w:rFonts w:eastAsia="Times New Roman"/>
          <w:lang w:eastAsia="en-CA"/>
        </w:rPr>
      </w:pPr>
    </w:p>
    <w:p w14:paraId="4B8C9AE2" w14:textId="0839A70B" w:rsidR="00C6170F" w:rsidRDefault="00C6170F" w:rsidP="00C6170F">
      <w:pPr>
        <w:pStyle w:val="NormalWeb"/>
        <w:suppressAutoHyphens/>
        <w:spacing w:after="0"/>
        <w:rPr>
          <w:rFonts w:eastAsia="Times New Roman"/>
          <w:lang w:eastAsia="en-CA"/>
        </w:rPr>
      </w:pPr>
    </w:p>
    <w:p w14:paraId="7056099E" w14:textId="5115CE71" w:rsidR="00C6170F" w:rsidRDefault="00C6170F" w:rsidP="00C6170F">
      <w:pPr>
        <w:pStyle w:val="NormalWeb"/>
        <w:suppressAutoHyphens/>
        <w:spacing w:after="0"/>
        <w:rPr>
          <w:rFonts w:eastAsia="Times New Roman"/>
          <w:lang w:eastAsia="en-CA"/>
        </w:rPr>
      </w:pPr>
    </w:p>
    <w:p w14:paraId="539F8602" w14:textId="0633378D" w:rsidR="00C6170F" w:rsidRDefault="00C6170F" w:rsidP="00C6170F">
      <w:pPr>
        <w:pStyle w:val="NormalWeb"/>
        <w:suppressAutoHyphens/>
        <w:spacing w:after="0"/>
        <w:rPr>
          <w:rFonts w:eastAsia="Times New Roman"/>
          <w:lang w:eastAsia="en-CA"/>
        </w:rPr>
      </w:pPr>
      <w:r>
        <w:rPr>
          <w:rFonts w:eastAsia="Times New Roman"/>
          <w:noProof/>
          <w:lang w:eastAsia="en-CA"/>
        </w:rPr>
        <mc:AlternateContent>
          <mc:Choice Requires="wpi">
            <w:drawing>
              <wp:anchor distT="0" distB="0" distL="114300" distR="114300" simplePos="0" relativeHeight="251684864" behindDoc="0" locked="0" layoutInCell="1" allowOverlap="1" wp14:anchorId="75E6C2A8" wp14:editId="67F6763F">
                <wp:simplePos x="0" y="0"/>
                <wp:positionH relativeFrom="column">
                  <wp:posOffset>1793240</wp:posOffset>
                </wp:positionH>
                <wp:positionV relativeFrom="paragraph">
                  <wp:posOffset>-1762760</wp:posOffset>
                </wp:positionV>
                <wp:extent cx="467360" cy="3709005"/>
                <wp:effectExtent l="57150" t="38100" r="27940" b="44450"/>
                <wp:wrapNone/>
                <wp:docPr id="30" name="Ink 30"/>
                <wp:cNvGraphicFramePr/>
                <a:graphic xmlns:a="http://schemas.openxmlformats.org/drawingml/2006/main">
                  <a:graphicData uri="http://schemas.microsoft.com/office/word/2010/wordprocessingInk">
                    <w14:contentPart bwMode="auto" r:id="rId11">
                      <w14:nvContentPartPr>
                        <w14:cNvContentPartPr/>
                      </w14:nvContentPartPr>
                      <w14:xfrm>
                        <a:off x="0" y="0"/>
                        <a:ext cx="467360" cy="3709005"/>
                      </w14:xfrm>
                    </w14:contentPart>
                  </a:graphicData>
                </a:graphic>
              </wp:anchor>
            </w:drawing>
          </mc:Choice>
          <mc:Fallback>
            <w:pict>
              <v:shape w14:anchorId="7F712175" id="Ink 30" o:spid="_x0000_s1026" type="#_x0000_t75" style="position:absolute;margin-left:140.5pt;margin-top:-139.5pt;width:38.2pt;height:29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">
                <v:imagedata r:id="rId12" o:title=""/>
              </v:shape>
            </w:pict>
          </mc:Fallback>
        </mc:AlternateContent>
      </w:r>
    </w:p>
    <w:p w14:paraId="4C621D56" w14:textId="77777777" w:rsidR="00C6170F" w:rsidRDefault="00C6170F" w:rsidP="00C6170F">
      <w:pPr>
        <w:pStyle w:val="NormalWeb"/>
        <w:suppressAutoHyphens/>
        <w:spacing w:after="0"/>
        <w:rPr>
          <w:rFonts w:eastAsia="Times New Roman"/>
          <w:lang w:eastAsia="en-CA"/>
        </w:rPr>
      </w:pPr>
    </w:p>
    <w:p w14:paraId="520BB83D" w14:textId="7C97B462" w:rsidR="00C6170F" w:rsidRDefault="00C6170F" w:rsidP="00C6170F">
      <w:pPr>
        <w:pStyle w:val="NormalWeb"/>
        <w:suppressAutoHyphens/>
        <w:spacing w:after="0"/>
        <w:rPr>
          <w:rFonts w:eastAsia="Times New Roman"/>
          <w:lang w:eastAsia="en-CA"/>
        </w:rPr>
      </w:pPr>
    </w:p>
    <w:p w14:paraId="1098865D" w14:textId="73288CE1" w:rsidR="00C6170F" w:rsidRDefault="00C6170F" w:rsidP="00C6170F">
      <w:pPr>
        <w:pStyle w:val="NormalWeb"/>
        <w:suppressAutoHyphens/>
        <w:spacing w:after="0"/>
        <w:rPr>
          <w:rFonts w:eastAsia="Times New Roman"/>
          <w:lang w:eastAsia="en-CA"/>
        </w:rPr>
      </w:pPr>
    </w:p>
    <w:p w14:paraId="061AF834" w14:textId="0C12392F" w:rsidR="00C6170F" w:rsidRDefault="00C6170F" w:rsidP="00C6170F">
      <w:pPr>
        <w:pStyle w:val="NormalWeb"/>
        <w:suppressAutoHyphens/>
        <w:spacing w:after="0"/>
        <w:rPr>
          <w:rFonts w:eastAsia="Times New Roman"/>
          <w:lang w:eastAsia="en-CA"/>
        </w:rPr>
      </w:pPr>
    </w:p>
    <w:p w14:paraId="38A7E445" w14:textId="0AEDB9A8" w:rsidR="00C6170F" w:rsidRDefault="00C6170F" w:rsidP="00C6170F">
      <w:pPr>
        <w:pStyle w:val="NormalWeb"/>
        <w:suppressAutoHyphens/>
        <w:spacing w:after="0"/>
        <w:rPr>
          <w:rFonts w:eastAsia="Times New Roman"/>
          <w:lang w:eastAsia="en-CA"/>
        </w:rPr>
      </w:pPr>
      <w:r>
        <w:rPr>
          <w:rFonts w:eastAsia="Times New Roman"/>
          <w:noProof/>
          <w:lang w:eastAsia="en-CA"/>
        </w:rPr>
        <mc:AlternateContent>
          <mc:Choice Requires="wpi">
            <w:drawing>
              <wp:anchor distT="0" distB="0" distL="114300" distR="114300" simplePos="0" relativeHeight="251687936" behindDoc="0" locked="0" layoutInCell="1" allowOverlap="1" wp14:anchorId="1E2D2D34" wp14:editId="50B7BEC1">
                <wp:simplePos x="0" y="0"/>
                <wp:positionH relativeFrom="column">
                  <wp:posOffset>2167255</wp:posOffset>
                </wp:positionH>
                <wp:positionV relativeFrom="paragraph">
                  <wp:posOffset>-541655</wp:posOffset>
                </wp:positionV>
                <wp:extent cx="514350" cy="1210945"/>
                <wp:effectExtent l="38100" t="38100" r="57150" b="46355"/>
                <wp:wrapNone/>
                <wp:docPr id="33" name="Ink 33"/>
                <wp:cNvGraphicFramePr/>
                <a:graphic xmlns:a="http://schemas.openxmlformats.org/drawingml/2006/main">
                  <a:graphicData uri="http://schemas.microsoft.com/office/word/2010/wordprocessingInk">
                    <w14:contentPart bwMode="auto" r:id="rId13">
                      <w14:nvContentPartPr>
                        <w14:cNvContentPartPr/>
                      </w14:nvContentPartPr>
                      <w14:xfrm>
                        <a:off x="0" y="0"/>
                        <a:ext cx="514350" cy="1210945"/>
                      </w14:xfrm>
                    </w14:contentPart>
                  </a:graphicData>
                </a:graphic>
              </wp:anchor>
            </w:drawing>
          </mc:Choice>
          <mc:Fallback>
            <w:pict>
              <v:shape w14:anchorId="7355F92A" id="Ink 33" o:spid="_x0000_s1026" type="#_x0000_t75" style="position:absolute;margin-left:169.95pt;margin-top:-43.35pt;width:41.9pt;height:96.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">
                <v:imagedata r:id="rId14" o:title=""/>
              </v:shape>
            </w:pict>
          </mc:Fallback>
        </mc:AlternateContent>
      </w:r>
    </w:p>
    <w:p w14:paraId="6D275DDE" w14:textId="77777777" w:rsidR="00C6170F" w:rsidRDefault="00C6170F" w:rsidP="00C6170F">
      <w:pPr>
        <w:pStyle w:val="NormalWeb"/>
        <w:suppressAutoHyphens/>
        <w:spacing w:after="0"/>
        <w:rPr>
          <w:rFonts w:eastAsia="Times New Roman"/>
          <w:lang w:eastAsia="en-CA"/>
        </w:rPr>
      </w:pPr>
    </w:p>
    <w:p w14:paraId="7CF354FA" w14:textId="26CA139C" w:rsidR="00C6170F" w:rsidRDefault="00C6170F" w:rsidP="00C6170F">
      <w:pPr>
        <w:pStyle w:val="NormalWeb"/>
        <w:suppressAutoHyphens/>
        <w:spacing w:after="0"/>
        <w:rPr>
          <w:rFonts w:eastAsia="Times New Roman"/>
          <w:lang w:eastAsia="en-CA"/>
        </w:rPr>
      </w:pPr>
    </w:p>
    <w:p w14:paraId="65D60A3C" w14:textId="4C9D9ED0" w:rsidR="00C6170F" w:rsidRDefault="00C6170F" w:rsidP="00C6170F">
      <w:pPr>
        <w:pStyle w:val="NormalWeb"/>
        <w:suppressAutoHyphens/>
        <w:spacing w:after="0"/>
        <w:rPr>
          <w:rFonts w:eastAsia="Times New Roman"/>
          <w:lang w:eastAsia="en-CA"/>
        </w:rPr>
      </w:pPr>
    </w:p>
    <w:p w14:paraId="20A4D16F" w14:textId="1C0325DA" w:rsidR="00C6170F" w:rsidRDefault="00C6170F" w:rsidP="00C6170F">
      <w:pPr>
        <w:pStyle w:val="NormalWeb"/>
        <w:suppressAutoHyphens/>
        <w:spacing w:after="0"/>
        <w:rPr>
          <w:rFonts w:eastAsia="Times New Roman"/>
          <w:lang w:eastAsia="en-CA"/>
        </w:rPr>
      </w:pPr>
    </w:p>
    <w:p w14:paraId="0DD8E7A4" w14:textId="77777777" w:rsidR="00C6170F" w:rsidRDefault="00C6170F" w:rsidP="00C6170F">
      <w:pPr>
        <w:pStyle w:val="NormalWeb"/>
        <w:suppressAutoHyphens/>
        <w:spacing w:after="0"/>
        <w:rPr>
          <w:rFonts w:eastAsia="Times New Roman"/>
          <w:lang w:eastAsia="en-CA"/>
        </w:rPr>
      </w:pPr>
    </w:p>
    <w:p w14:paraId="5A5B1C00" w14:textId="65FF4923" w:rsidR="00C6170F" w:rsidRDefault="00C6170F" w:rsidP="00C6170F">
      <w:pPr>
        <w:pStyle w:val="NormalWeb"/>
        <w:suppressAutoHyphens/>
        <w:spacing w:after="0"/>
        <w:rPr>
          <w:rFonts w:eastAsia="Times New Roman"/>
          <w:lang w:eastAsia="en-CA"/>
        </w:rPr>
      </w:pPr>
    </w:p>
    <w:p w14:paraId="70489A84" w14:textId="59F0825F" w:rsidR="00C6170F" w:rsidRDefault="00C6170F" w:rsidP="00C6170F">
      <w:pPr>
        <w:pStyle w:val="NormalWeb"/>
        <w:suppressAutoHyphens/>
        <w:spacing w:after="0"/>
        <w:rPr>
          <w:rFonts w:eastAsia="Times New Roman"/>
          <w:lang w:eastAsia="en-CA"/>
        </w:rPr>
      </w:pPr>
    </w:p>
    <w:p w14:paraId="7B10F147" w14:textId="27C2096E" w:rsidR="00C6170F" w:rsidRDefault="00C6170F" w:rsidP="00C6170F">
      <w:pPr>
        <w:pStyle w:val="NormalWeb"/>
        <w:suppressAutoHyphens/>
        <w:spacing w:after="0"/>
        <w:rPr>
          <w:rFonts w:eastAsia="Times New Roman"/>
          <w:lang w:eastAsia="en-CA"/>
        </w:rPr>
      </w:pPr>
    </w:p>
    <w:p w14:paraId="641630E6" w14:textId="7AC6664D" w:rsidR="00C6170F" w:rsidRDefault="00C6170F" w:rsidP="00C6170F">
      <w:pPr>
        <w:pStyle w:val="NormalWeb"/>
        <w:suppressAutoHyphens/>
        <w:spacing w:after="0"/>
        <w:rPr>
          <w:rFonts w:eastAsia="Times New Roman"/>
          <w:lang w:eastAsia="en-CA"/>
        </w:rPr>
      </w:pPr>
      <w:r>
        <w:rPr>
          <w:rFonts w:eastAsia="Times New Roman"/>
          <w:noProof/>
          <w:lang w:eastAsia="en-CA"/>
        </w:rPr>
        <mc:AlternateContent>
          <mc:Choice Requires="wpi">
            <w:drawing>
              <wp:anchor distT="0" distB="0" distL="114300" distR="114300" simplePos="0" relativeHeight="251696128" behindDoc="0" locked="0" layoutInCell="1" allowOverlap="1" wp14:anchorId="4C7F7EEF" wp14:editId="6757B82A">
                <wp:simplePos x="0" y="0"/>
                <wp:positionH relativeFrom="column">
                  <wp:posOffset>1762125</wp:posOffset>
                </wp:positionH>
                <wp:positionV relativeFrom="paragraph">
                  <wp:posOffset>-688975</wp:posOffset>
                </wp:positionV>
                <wp:extent cx="479160" cy="1395745"/>
                <wp:effectExtent l="38100" t="38100" r="16510" b="52070"/>
                <wp:wrapNone/>
                <wp:docPr id="41" name="Ink 41"/>
                <wp:cNvGraphicFramePr/>
                <a:graphic xmlns:a="http://schemas.openxmlformats.org/drawingml/2006/main">
                  <a:graphicData uri="http://schemas.microsoft.com/office/word/2010/wordprocessingInk">
                    <w14:contentPart bwMode="auto" r:id="rId15">
                      <w14:nvContentPartPr>
                        <w14:cNvContentPartPr/>
                      </w14:nvContentPartPr>
                      <w14:xfrm>
                        <a:off x="0" y="0"/>
                        <a:ext cx="479160" cy="1395745"/>
                      </w14:xfrm>
                    </w14:contentPart>
                  </a:graphicData>
                </a:graphic>
              </wp:anchor>
            </w:drawing>
          </mc:Choice>
          <mc:Fallback>
            <w:pict>
              <v:shape w14:anchorId="6C4CEC47" id="Ink 41" o:spid="_x0000_s1026" type="#_x0000_t75" style="position:absolute;margin-left:138.05pt;margin-top:-54.95pt;width:39.15pt;height:111.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">
                <v:imagedata r:id="rId16" o:title=""/>
              </v:shape>
            </w:pict>
          </mc:Fallback>
        </mc:AlternateContent>
      </w:r>
    </w:p>
    <w:p w14:paraId="4BF1060A" w14:textId="77777777" w:rsidR="00C6170F" w:rsidRDefault="00C6170F" w:rsidP="00C6170F">
      <w:pPr>
        <w:pStyle w:val="NormalWeb"/>
        <w:suppressAutoHyphens/>
        <w:spacing w:after="0"/>
        <w:rPr>
          <w:rFonts w:eastAsia="Times New Roman"/>
          <w:lang w:eastAsia="en-CA"/>
        </w:rPr>
      </w:pPr>
    </w:p>
    <w:p w14:paraId="1C39DE81" w14:textId="532D072E" w:rsidR="00C6170F" w:rsidRDefault="00C6170F" w:rsidP="00C6170F">
      <w:pPr>
        <w:pStyle w:val="NormalWeb"/>
        <w:suppressAutoHyphens/>
        <w:spacing w:after="0"/>
        <w:rPr>
          <w:rFonts w:eastAsia="Times New Roman"/>
          <w:lang w:eastAsia="en-CA"/>
        </w:rPr>
      </w:pPr>
    </w:p>
    <w:p w14:paraId="3A95990A" w14:textId="2DA1E144" w:rsidR="00C6170F" w:rsidRDefault="00C6170F" w:rsidP="00C6170F">
      <w:pPr>
        <w:pStyle w:val="NormalWeb"/>
        <w:suppressAutoHyphens/>
        <w:spacing w:after="0"/>
        <w:rPr>
          <w:rFonts w:eastAsia="Times New Roman"/>
          <w:lang w:eastAsia="en-CA"/>
        </w:rPr>
      </w:pPr>
    </w:p>
    <w:p w14:paraId="25B98EE0" w14:textId="38D76E19" w:rsidR="00C6170F" w:rsidRDefault="00C6170F" w:rsidP="00C6170F">
      <w:pPr>
        <w:pStyle w:val="NormalWeb"/>
        <w:suppressAutoHyphens/>
        <w:spacing w:after="0"/>
        <w:rPr>
          <w:rFonts w:eastAsia="Times New Roman"/>
          <w:lang w:eastAsia="en-CA"/>
        </w:rPr>
      </w:pPr>
    </w:p>
    <w:p w14:paraId="6CED3190" w14:textId="773E2BE9" w:rsidR="00C6170F" w:rsidRDefault="00C6170F" w:rsidP="00C6170F">
      <w:pPr>
        <w:pStyle w:val="NormalWeb"/>
        <w:suppressAutoHyphens/>
        <w:spacing w:after="0"/>
        <w:rPr>
          <w:rFonts w:eastAsia="Times New Roman"/>
          <w:lang w:eastAsia="en-CA"/>
        </w:rPr>
      </w:pPr>
      <w:r>
        <w:rPr>
          <w:rFonts w:eastAsia="Times New Roman"/>
          <w:noProof/>
          <w:lang w:eastAsia="en-CA"/>
        </w:rPr>
        <mc:AlternateContent>
          <mc:Choice Requires="wpi">
            <w:drawing>
              <wp:anchor distT="0" distB="0" distL="114300" distR="114300" simplePos="0" relativeHeight="251701248" behindDoc="0" locked="0" layoutInCell="1" allowOverlap="1" wp14:anchorId="70406EDC" wp14:editId="5AA423F9">
                <wp:simplePos x="0" y="0"/>
                <wp:positionH relativeFrom="column">
                  <wp:posOffset>1867535</wp:posOffset>
                </wp:positionH>
                <wp:positionV relativeFrom="paragraph">
                  <wp:posOffset>-245110</wp:posOffset>
                </wp:positionV>
                <wp:extent cx="374040" cy="650340"/>
                <wp:effectExtent l="38100" t="57150" r="6985" b="54610"/>
                <wp:wrapNone/>
                <wp:docPr id="46" name="Ink 46"/>
                <wp:cNvGraphicFramePr/>
                <a:graphic xmlns:a="http://schemas.openxmlformats.org/drawingml/2006/main">
                  <a:graphicData uri="http://schemas.microsoft.com/office/word/2010/wordprocessingInk">
                    <w14:contentPart bwMode="auto" r:id="rId17">
                      <w14:nvContentPartPr>
                        <w14:cNvContentPartPr/>
                      </w14:nvContentPartPr>
                      <w14:xfrm>
                        <a:off x="0" y="0"/>
                        <a:ext cx="374040" cy="650340"/>
                      </w14:xfrm>
                    </w14:contentPart>
                  </a:graphicData>
                </a:graphic>
              </wp:anchor>
            </w:drawing>
          </mc:Choice>
          <mc:Fallback>
            <w:pict>
              <v:shape w14:anchorId="6E98785E" id="Ink 46" o:spid="_x0000_s1026" type="#_x0000_t75" style="position:absolute;margin-left:146.35pt;margin-top:-20pt;width:30.85pt;height:52.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">
                <v:imagedata r:id="rId18" o:title=""/>
              </v:shape>
            </w:pict>
          </mc:Fallback>
        </mc:AlternateContent>
      </w:r>
    </w:p>
    <w:p w14:paraId="4B78520B" w14:textId="272BBBBB" w:rsidR="00C6170F" w:rsidRDefault="00C6170F" w:rsidP="00C6170F">
      <w:pPr>
        <w:pStyle w:val="NormalWeb"/>
        <w:suppressAutoHyphens/>
        <w:spacing w:after="0"/>
        <w:rPr>
          <w:rFonts w:eastAsia="Times New Roman"/>
          <w:lang w:eastAsia="en-CA"/>
        </w:rPr>
      </w:pPr>
    </w:p>
    <w:p w14:paraId="5C0AF45E" w14:textId="53D4831E" w:rsidR="00C6170F" w:rsidRDefault="00C6170F" w:rsidP="00C6170F">
      <w:pPr>
        <w:pStyle w:val="NormalWeb"/>
        <w:suppressAutoHyphens/>
        <w:spacing w:after="0"/>
        <w:rPr>
          <w:rFonts w:eastAsia="Times New Roman"/>
          <w:lang w:eastAsia="en-CA"/>
        </w:rPr>
      </w:pPr>
    </w:p>
    <w:p w14:paraId="5C246C35" w14:textId="4C37AEFB" w:rsidR="00C6170F" w:rsidRDefault="00C6170F" w:rsidP="00C6170F">
      <w:pPr>
        <w:pStyle w:val="NormalWeb"/>
        <w:suppressAutoHyphens/>
        <w:spacing w:after="0"/>
        <w:rPr>
          <w:rFonts w:eastAsia="Times New Roman"/>
          <w:lang w:eastAsia="en-CA"/>
        </w:rPr>
      </w:pPr>
    </w:p>
    <w:p w14:paraId="5A67FA9E" w14:textId="2BDC3A11" w:rsidR="00C6170F" w:rsidRDefault="00C6170F" w:rsidP="00C6170F">
      <w:pPr>
        <w:pStyle w:val="NormalWeb"/>
        <w:suppressAutoHyphens/>
        <w:spacing w:after="0"/>
        <w:rPr>
          <w:rFonts w:eastAsia="Times New Roman"/>
          <w:lang w:eastAsia="en-CA"/>
        </w:rPr>
      </w:pPr>
      <w:r>
        <w:rPr>
          <w:rFonts w:eastAsia="Times New Roman"/>
          <w:noProof/>
          <w:lang w:eastAsia="en-CA"/>
        </w:rPr>
        <mc:AlternateContent>
          <mc:Choice Requires="wpi">
            <w:drawing>
              <wp:anchor distT="0" distB="0" distL="114300" distR="114300" simplePos="0" relativeHeight="251722752" behindDoc="0" locked="0" layoutInCell="1" allowOverlap="1" wp14:anchorId="675C2E37" wp14:editId="5AB57533">
                <wp:simplePos x="0" y="0"/>
                <wp:positionH relativeFrom="column">
                  <wp:posOffset>2164080</wp:posOffset>
                </wp:positionH>
                <wp:positionV relativeFrom="paragraph">
                  <wp:posOffset>-1157605</wp:posOffset>
                </wp:positionV>
                <wp:extent cx="738505" cy="2562860"/>
                <wp:effectExtent l="38100" t="38100" r="42545" b="46990"/>
                <wp:wrapNone/>
                <wp:docPr id="67" name="Ink 67"/>
                <wp:cNvGraphicFramePr/>
                <a:graphic xmlns:a="http://schemas.openxmlformats.org/drawingml/2006/main">
                  <a:graphicData uri="http://schemas.microsoft.com/office/word/2010/wordprocessingInk">
                    <w14:contentPart bwMode="auto" r:id="rId19">
                      <w14:nvContentPartPr>
                        <w14:cNvContentPartPr/>
                      </w14:nvContentPartPr>
                      <w14:xfrm>
                        <a:off x="0" y="0"/>
                        <a:ext cx="738505" cy="2562860"/>
                      </w14:xfrm>
                    </w14:contentPart>
                  </a:graphicData>
                </a:graphic>
              </wp:anchor>
            </w:drawing>
          </mc:Choice>
          <mc:Fallback>
            <w:pict>
              <v:shape w14:anchorId="349B769F" id="Ink 67" o:spid="_x0000_s1026" type="#_x0000_t75" style="position:absolute;margin-left:169.7pt;margin-top:-91.85pt;width:59.55pt;height:203.2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">
                <v:imagedata r:id="rId20" o:title=""/>
              </v:shape>
            </w:pict>
          </mc:Fallback>
        </mc:AlternateContent>
      </w:r>
      <w:r>
        <w:rPr>
          <w:rFonts w:eastAsia="Times New Roman"/>
          <w:noProof/>
          <w:lang w:eastAsia="en-CA"/>
        </w:rPr>
        <mc:AlternateContent>
          <mc:Choice Requires="wpi">
            <w:drawing>
              <wp:anchor distT="0" distB="0" distL="114300" distR="114300" simplePos="0" relativeHeight="251714560" behindDoc="0" locked="0" layoutInCell="1" allowOverlap="1" wp14:anchorId="3C2CA66C" wp14:editId="73C788D0">
                <wp:simplePos x="0" y="0"/>
                <wp:positionH relativeFrom="column">
                  <wp:posOffset>1339850</wp:posOffset>
                </wp:positionH>
                <wp:positionV relativeFrom="paragraph">
                  <wp:posOffset>-537845</wp:posOffset>
                </wp:positionV>
                <wp:extent cx="526765" cy="1325245"/>
                <wp:effectExtent l="19050" t="38100" r="45085" b="46355"/>
                <wp:wrapNone/>
                <wp:docPr id="59" name="Ink 59"/>
                <wp:cNvGraphicFramePr/>
                <a:graphic xmlns:a="http://schemas.openxmlformats.org/drawingml/2006/main">
                  <a:graphicData uri="http://schemas.microsoft.com/office/word/2010/wordprocessingInk">
                    <w14:contentPart bwMode="auto" r:id="rId21">
                      <w14:nvContentPartPr>
                        <w14:cNvContentPartPr/>
                      </w14:nvContentPartPr>
                      <w14:xfrm>
                        <a:off x="0" y="0"/>
                        <a:ext cx="526765" cy="1325245"/>
                      </w14:xfrm>
                    </w14:contentPart>
                  </a:graphicData>
                </a:graphic>
              </wp:anchor>
            </w:drawing>
          </mc:Choice>
          <mc:Fallback>
            <w:pict>
              <v:shape w14:anchorId="484325A0" id="Ink 59" o:spid="_x0000_s1026" type="#_x0000_t75" style="position:absolute;margin-left:104.8pt;margin-top:-43.05pt;width:42.9pt;height:105.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">
                <v:imagedata r:id="rId22" o:title=""/>
              </v:shape>
            </w:pict>
          </mc:Fallback>
        </mc:AlternateContent>
      </w:r>
    </w:p>
    <w:p w14:paraId="2CEFD8EA" w14:textId="7335DB8D" w:rsidR="00C6170F" w:rsidRDefault="00C6170F" w:rsidP="00C6170F">
      <w:pPr>
        <w:pStyle w:val="NormalWeb"/>
        <w:suppressAutoHyphens/>
        <w:spacing w:after="0"/>
        <w:rPr>
          <w:rFonts w:eastAsia="Times New Roman"/>
          <w:lang w:eastAsia="en-CA"/>
        </w:rPr>
      </w:pPr>
      <w:r>
        <w:rPr>
          <w:rFonts w:eastAsia="Times New Roman"/>
          <w:noProof/>
          <w:lang w:eastAsia="en-CA"/>
        </w:rPr>
        <mc:AlternateContent>
          <mc:Choice Requires="wpi">
            <w:drawing>
              <wp:anchor distT="0" distB="0" distL="114300" distR="114300" simplePos="0" relativeHeight="251711488" behindDoc="0" locked="0" layoutInCell="1" allowOverlap="1" wp14:anchorId="7434954C" wp14:editId="6AF9ACA0">
                <wp:simplePos x="0" y="0"/>
                <wp:positionH relativeFrom="column">
                  <wp:posOffset>1772920</wp:posOffset>
                </wp:positionH>
                <wp:positionV relativeFrom="paragraph">
                  <wp:posOffset>-563245</wp:posOffset>
                </wp:positionV>
                <wp:extent cx="481895" cy="1396480"/>
                <wp:effectExtent l="38100" t="38100" r="52070" b="51435"/>
                <wp:wrapNone/>
                <wp:docPr id="56" name="Ink 56"/>
                <wp:cNvGraphicFramePr/>
                <a:graphic xmlns:a="http://schemas.openxmlformats.org/drawingml/2006/main">
                  <a:graphicData uri="http://schemas.microsoft.com/office/word/2010/wordprocessingInk">
                    <w14:contentPart bwMode="auto" r:id="rId23">
                      <w14:nvContentPartPr>
                        <w14:cNvContentPartPr/>
                      </w14:nvContentPartPr>
                      <w14:xfrm>
                        <a:off x="0" y="0"/>
                        <a:ext cx="481895" cy="1396480"/>
                      </w14:xfrm>
                    </w14:contentPart>
                  </a:graphicData>
                </a:graphic>
              </wp:anchor>
            </w:drawing>
          </mc:Choice>
          <mc:Fallback>
            <w:pict>
              <v:shape w14:anchorId="6A6707D3" id="Ink 56" o:spid="_x0000_s1026" type="#_x0000_t75" style="position:absolute;margin-left:138.9pt;margin-top:-45.05pt;width:39.4pt;height:111.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">
                <v:imagedata r:id="rId24" o:title=""/>
              </v:shape>
            </w:pict>
          </mc:Fallback>
        </mc:AlternateContent>
      </w:r>
    </w:p>
    <w:p w14:paraId="185C9010" w14:textId="0F40B618" w:rsidR="00C6170F" w:rsidRDefault="00C6170F" w:rsidP="00C6170F">
      <w:pPr>
        <w:pStyle w:val="NormalWeb"/>
        <w:suppressAutoHyphens/>
        <w:spacing w:after="0"/>
        <w:rPr>
          <w:rFonts w:eastAsia="Times New Roman"/>
          <w:lang w:eastAsia="en-CA"/>
        </w:rPr>
      </w:pPr>
    </w:p>
    <w:p w14:paraId="156C405E" w14:textId="77777777" w:rsidR="00C6170F" w:rsidRDefault="00C6170F" w:rsidP="00C6170F">
      <w:pPr>
        <w:pStyle w:val="NormalWeb"/>
        <w:suppressAutoHyphens/>
        <w:spacing w:after="0"/>
        <w:rPr>
          <w:rFonts w:eastAsia="Times New Roman"/>
          <w:lang w:eastAsia="en-CA"/>
        </w:rPr>
      </w:pPr>
    </w:p>
    <w:p w14:paraId="6B220EBA" w14:textId="53B62B3D" w:rsidR="00C6170F" w:rsidRDefault="00C6170F" w:rsidP="00C6170F">
      <w:pPr>
        <w:pStyle w:val="NormalWeb"/>
        <w:suppressAutoHyphens/>
        <w:spacing w:after="0"/>
        <w:rPr>
          <w:rFonts w:eastAsia="Times New Roman"/>
          <w:lang w:eastAsia="en-CA"/>
        </w:rPr>
      </w:pPr>
    </w:p>
    <w:p w14:paraId="3A032EC9" w14:textId="77777777" w:rsidR="00C6170F" w:rsidRDefault="00C6170F" w:rsidP="00C6170F">
      <w:pPr>
        <w:pStyle w:val="NormalWeb"/>
        <w:suppressAutoHyphens/>
        <w:spacing w:after="0"/>
        <w:rPr>
          <w:rFonts w:eastAsia="Times New Roman"/>
          <w:lang w:eastAsia="en-CA"/>
        </w:rPr>
      </w:pPr>
    </w:p>
    <w:p w14:paraId="12CF96EF" w14:textId="26A5C533" w:rsidR="00C6170F" w:rsidRDefault="00C6170F" w:rsidP="00C6170F">
      <w:pPr>
        <w:pStyle w:val="NormalWeb"/>
        <w:suppressAutoHyphens/>
        <w:spacing w:after="0"/>
        <w:rPr>
          <w:rFonts w:eastAsia="Times New Roman"/>
          <w:lang w:eastAsia="en-CA"/>
        </w:rPr>
      </w:pPr>
    </w:p>
    <w:p w14:paraId="1ED7837C" w14:textId="31078443" w:rsidR="00C6170F" w:rsidRDefault="00C6170F" w:rsidP="00C6170F">
      <w:pPr>
        <w:pStyle w:val="NormalWeb"/>
        <w:suppressAutoHyphens/>
        <w:spacing w:after="0"/>
        <w:rPr>
          <w:rFonts w:eastAsia="Times New Roman"/>
          <w:lang w:eastAsia="en-CA"/>
        </w:rPr>
      </w:pPr>
      <w:r>
        <w:rPr>
          <w:rFonts w:eastAsia="Times New Roman"/>
          <w:noProof/>
          <w:lang w:eastAsia="en-CA"/>
        </w:rPr>
        <mc:AlternateContent>
          <mc:Choice Requires="wpi">
            <w:drawing>
              <wp:anchor distT="0" distB="0" distL="114300" distR="114300" simplePos="0" relativeHeight="251719680" behindDoc="0" locked="0" layoutInCell="1" allowOverlap="1" wp14:anchorId="7CF7822A" wp14:editId="649E22BA">
                <wp:simplePos x="0" y="0"/>
                <wp:positionH relativeFrom="column">
                  <wp:posOffset>1740535</wp:posOffset>
                </wp:positionH>
                <wp:positionV relativeFrom="paragraph">
                  <wp:posOffset>-280035</wp:posOffset>
                </wp:positionV>
                <wp:extent cx="600480" cy="728835"/>
                <wp:effectExtent l="38100" t="38100" r="28575" b="52705"/>
                <wp:wrapNone/>
                <wp:docPr id="64" name="Ink 64"/>
                <wp:cNvGraphicFramePr/>
                <a:graphic xmlns:a="http://schemas.openxmlformats.org/drawingml/2006/main">
                  <a:graphicData uri="http://schemas.microsoft.com/office/word/2010/wordprocessingInk">
                    <w14:contentPart bwMode="auto" r:id="rId25">
                      <w14:nvContentPartPr>
                        <w14:cNvContentPartPr/>
                      </w14:nvContentPartPr>
                      <w14:xfrm>
                        <a:off x="0" y="0"/>
                        <a:ext cx="600480" cy="728835"/>
                      </w14:xfrm>
                    </w14:contentPart>
                  </a:graphicData>
                </a:graphic>
              </wp:anchor>
            </w:drawing>
          </mc:Choice>
          <mc:Fallback>
            <w:pict>
              <v:shape w14:anchorId="75BAC6F0" id="Ink 64" o:spid="_x0000_s1026" type="#_x0000_t75" style="position:absolute;margin-left:136.35pt;margin-top:-22.75pt;width:48.7pt;height:58.8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">
                <v:imagedata r:id="rId26" o:title=""/>
              </v:shape>
            </w:pict>
          </mc:Fallback>
        </mc:AlternateContent>
      </w:r>
    </w:p>
    <w:p w14:paraId="2CE0E969" w14:textId="11BB2453" w:rsidR="00C6170F" w:rsidRDefault="00C6170F" w:rsidP="00C6170F">
      <w:pPr>
        <w:pStyle w:val="NormalWeb"/>
        <w:suppressAutoHyphens/>
        <w:spacing w:after="0"/>
        <w:rPr>
          <w:rFonts w:eastAsia="Times New Roman"/>
          <w:lang w:eastAsia="en-CA"/>
        </w:rPr>
      </w:pPr>
    </w:p>
    <w:p w14:paraId="4F2CAB4D" w14:textId="77777777" w:rsidR="00C6170F" w:rsidRDefault="00C6170F" w:rsidP="00C6170F">
      <w:pPr>
        <w:pStyle w:val="NormalWeb"/>
        <w:suppressAutoHyphens/>
        <w:spacing w:after="0"/>
        <w:rPr>
          <w:rFonts w:eastAsia="Times New Roman"/>
          <w:lang w:eastAsia="en-CA"/>
        </w:rPr>
      </w:pPr>
    </w:p>
    <w:p w14:paraId="4ACED9F3" w14:textId="2AD67822" w:rsidR="00C6170F" w:rsidRDefault="00C6170F" w:rsidP="00C6170F">
      <w:pPr>
        <w:pStyle w:val="NormalWeb"/>
        <w:suppressAutoHyphens/>
        <w:spacing w:after="0"/>
        <w:rPr>
          <w:rFonts w:eastAsia="Times New Roman"/>
          <w:lang w:eastAsia="en-CA"/>
        </w:rPr>
      </w:pPr>
      <w:r>
        <w:rPr>
          <w:rFonts w:eastAsia="Times New Roman"/>
          <w:noProof/>
          <w:lang w:eastAsia="en-CA"/>
        </w:rPr>
        <mc:AlternateContent>
          <mc:Choice Requires="wpi">
            <w:drawing>
              <wp:anchor distT="0" distB="0" distL="114300" distR="114300" simplePos="0" relativeHeight="251754496" behindDoc="0" locked="0" layoutInCell="1" allowOverlap="1" wp14:anchorId="00CB718B" wp14:editId="5CF01632">
                <wp:simplePos x="0" y="0"/>
                <wp:positionH relativeFrom="column">
                  <wp:posOffset>2790190</wp:posOffset>
                </wp:positionH>
                <wp:positionV relativeFrom="paragraph">
                  <wp:posOffset>-546735</wp:posOffset>
                </wp:positionV>
                <wp:extent cx="2097430" cy="1444340"/>
                <wp:effectExtent l="38100" t="38100" r="36195" b="41910"/>
                <wp:wrapNone/>
                <wp:docPr id="98" name="Ink 98"/>
                <wp:cNvGraphicFramePr/>
                <a:graphic xmlns:a="http://schemas.openxmlformats.org/drawingml/2006/main">
                  <a:graphicData uri="http://schemas.microsoft.com/office/word/2010/wordprocessingInk">
                    <w14:contentPart bwMode="auto" r:id="rId27">
                      <w14:nvContentPartPr>
                        <w14:cNvContentPartPr/>
                      </w14:nvContentPartPr>
                      <w14:xfrm>
                        <a:off x="0" y="0"/>
                        <a:ext cx="2097430" cy="1444340"/>
                      </w14:xfrm>
                    </w14:contentPart>
                  </a:graphicData>
                </a:graphic>
              </wp:anchor>
            </w:drawing>
          </mc:Choice>
          <mc:Fallback>
            <w:pict>
              <v:shape w14:anchorId="682F0992" id="Ink 98" o:spid="_x0000_s1026" type="#_x0000_t75" style="position:absolute;margin-left:219pt;margin-top:-43.75pt;width:166.55pt;height:115.1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">
                <v:imagedata r:id="rId28" o:title=""/>
              </v:shape>
            </w:pict>
          </mc:Fallback>
        </mc:AlternateContent>
      </w:r>
    </w:p>
    <w:p w14:paraId="27169547" w14:textId="4E1E2C09" w:rsidR="00C6170F" w:rsidRDefault="00C6170F" w:rsidP="00C6170F">
      <w:pPr>
        <w:pStyle w:val="NormalWeb"/>
        <w:suppressAutoHyphens/>
        <w:spacing w:after="0"/>
        <w:rPr>
          <w:rFonts w:eastAsia="Times New Roman"/>
          <w:lang w:eastAsia="en-CA"/>
        </w:rPr>
      </w:pPr>
      <w:r>
        <w:rPr>
          <w:rFonts w:eastAsia="Times New Roman"/>
          <w:noProof/>
          <w:lang w:eastAsia="en-CA"/>
        </w:rPr>
        <mc:AlternateContent>
          <mc:Choice Requires="wpi">
            <w:drawing>
              <wp:anchor distT="0" distB="0" distL="114300" distR="114300" simplePos="0" relativeHeight="251743232" behindDoc="0" locked="0" layoutInCell="1" allowOverlap="1" wp14:anchorId="24BE6598" wp14:editId="7B8FF1A2">
                <wp:simplePos x="0" y="0"/>
                <wp:positionH relativeFrom="column">
                  <wp:posOffset>2262505</wp:posOffset>
                </wp:positionH>
                <wp:positionV relativeFrom="paragraph">
                  <wp:posOffset>-252095</wp:posOffset>
                </wp:positionV>
                <wp:extent cx="2521885" cy="569595"/>
                <wp:effectExtent l="57150" t="38100" r="50165" b="40005"/>
                <wp:wrapNone/>
                <wp:docPr id="87" name="Ink 87"/>
                <wp:cNvGraphicFramePr/>
                <a:graphic xmlns:a="http://schemas.openxmlformats.org/drawingml/2006/main">
                  <a:graphicData uri="http://schemas.microsoft.com/office/word/2010/wordprocessingInk">
                    <w14:contentPart bwMode="auto" r:id="rId29">
                      <w14:nvContentPartPr>
                        <w14:cNvContentPartPr/>
                      </w14:nvContentPartPr>
                      <w14:xfrm>
                        <a:off x="0" y="0"/>
                        <a:ext cx="2521885" cy="569595"/>
                      </w14:xfrm>
                    </w14:contentPart>
                  </a:graphicData>
                </a:graphic>
              </wp:anchor>
            </w:drawing>
          </mc:Choice>
          <mc:Fallback>
            <w:pict>
              <v:shape w14:anchorId="44C4BB64" id="Ink 87" o:spid="_x0000_s1026" type="#_x0000_t75" style="position:absolute;margin-left:177.45pt;margin-top:-20.55pt;width:199.95pt;height:46.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">
                <v:imagedata r:id="rId30" o:title=""/>
              </v:shape>
            </w:pict>
          </mc:Fallback>
        </mc:AlternateContent>
      </w:r>
      <w:r>
        <w:rPr>
          <w:rFonts w:eastAsia="Times New Roman"/>
          <w:noProof/>
          <w:lang w:eastAsia="en-CA"/>
        </w:rPr>
        <mc:AlternateContent>
          <mc:Choice Requires="wpi">
            <w:drawing>
              <wp:anchor distT="0" distB="0" distL="114300" distR="114300" simplePos="0" relativeHeight="251727872" behindDoc="0" locked="0" layoutInCell="1" allowOverlap="1" wp14:anchorId="034D784E" wp14:editId="341E8CD2">
                <wp:simplePos x="0" y="0"/>
                <wp:positionH relativeFrom="column">
                  <wp:posOffset>1753870</wp:posOffset>
                </wp:positionH>
                <wp:positionV relativeFrom="paragraph">
                  <wp:posOffset>-283210</wp:posOffset>
                </wp:positionV>
                <wp:extent cx="504360" cy="654900"/>
                <wp:effectExtent l="57150" t="38100" r="10160" b="50165"/>
                <wp:wrapNone/>
                <wp:docPr id="72" name="Ink 72"/>
                <wp:cNvGraphicFramePr/>
                <a:graphic xmlns:a="http://schemas.openxmlformats.org/drawingml/2006/main">
                  <a:graphicData uri="http://schemas.microsoft.com/office/word/2010/wordprocessingInk">
                    <w14:contentPart bwMode="auto" r:id="rId31">
                      <w14:nvContentPartPr>
                        <w14:cNvContentPartPr/>
                      </w14:nvContentPartPr>
                      <w14:xfrm>
                        <a:off x="0" y="0"/>
                        <a:ext cx="504360" cy="654900"/>
                      </w14:xfrm>
                    </w14:contentPart>
                  </a:graphicData>
                </a:graphic>
              </wp:anchor>
            </w:drawing>
          </mc:Choice>
          <mc:Fallback>
            <w:pict>
              <v:shape w14:anchorId="57ABB705" id="Ink 72" o:spid="_x0000_s1026" type="#_x0000_t75" style="position:absolute;margin-left:137.4pt;margin-top:-23pt;width:41.1pt;height:52.9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">
                <v:imagedata r:id="rId32" o:title=""/>
              </v:shape>
            </w:pict>
          </mc:Fallback>
        </mc:AlternateContent>
      </w:r>
    </w:p>
    <w:p w14:paraId="73D2A2BB" w14:textId="77777777" w:rsidR="00C6170F" w:rsidRDefault="00C6170F" w:rsidP="00C6170F">
      <w:pPr>
        <w:pStyle w:val="NormalWeb"/>
        <w:suppressAutoHyphens/>
        <w:spacing w:after="0"/>
        <w:rPr>
          <w:rFonts w:eastAsia="Times New Roman"/>
          <w:lang w:eastAsia="en-CA"/>
        </w:rPr>
      </w:pPr>
    </w:p>
    <w:p w14:paraId="603A2C10" w14:textId="351C071A" w:rsidR="00C6170F" w:rsidRDefault="00C6170F" w:rsidP="00C6170F">
      <w:pPr>
        <w:pStyle w:val="NormalWeb"/>
        <w:suppressAutoHyphens/>
        <w:spacing w:after="0"/>
        <w:rPr>
          <w:rFonts w:eastAsia="Times New Roman"/>
          <w:lang w:eastAsia="en-CA"/>
        </w:rPr>
      </w:pPr>
    </w:p>
    <w:p w14:paraId="0A2EE4F1" w14:textId="04060B68" w:rsidR="00C6170F" w:rsidRDefault="00C6170F" w:rsidP="00C6170F">
      <w:pPr>
        <w:pStyle w:val="NormalWeb"/>
        <w:suppressAutoHyphens/>
        <w:spacing w:after="0"/>
        <w:rPr>
          <w:rFonts w:eastAsia="Times New Roman"/>
          <w:lang w:eastAsia="en-CA"/>
        </w:rPr>
      </w:pPr>
    </w:p>
    <w:p w14:paraId="29112855" w14:textId="77777777" w:rsidR="00C6170F" w:rsidRDefault="00C6170F" w:rsidP="00C6170F">
      <w:pPr>
        <w:pStyle w:val="NormalWeb"/>
        <w:numPr>
          <w:ilvl w:val="0"/>
          <w:numId w:val="21"/>
        </w:numPr>
        <w:suppressAutoHyphens/>
        <w:spacing w:after="0"/>
        <w:rPr>
          <w:rFonts w:eastAsia="Times New Roman"/>
          <w:lang w:eastAsia="en-CA"/>
        </w:rPr>
      </w:pPr>
      <w:r>
        <w:rPr>
          <w:rFonts w:eastAsia="Times New Roman"/>
          <w:lang w:eastAsia="en-CA"/>
        </w:rPr>
        <w:lastRenderedPageBreak/>
        <w:t>Find cyclomatic complexity for the code. (1M)</w:t>
      </w:r>
    </w:p>
    <w:p w14:paraId="18C1BBBA" w14:textId="71C05F3D" w:rsidR="00C6170F" w:rsidRDefault="00C6170F" w:rsidP="00C6170F">
      <w:pPr>
        <w:pStyle w:val="NormalWeb"/>
        <w:suppressAutoHyphens/>
        <w:spacing w:after="0"/>
        <w:rPr>
          <w:rFonts w:eastAsia="Times New Roman"/>
          <w:lang w:eastAsia="en-CA"/>
        </w:rPr>
      </w:pPr>
      <w:r>
        <w:rPr>
          <w:rFonts w:eastAsia="Times New Roman"/>
          <w:lang w:eastAsia="en-CA"/>
        </w:rPr>
        <w:t>V(G)=E-N+2=19-16+2=5</w:t>
      </w:r>
    </w:p>
    <w:p w14:paraId="1245083E" w14:textId="77777777" w:rsidR="00C6170F" w:rsidRDefault="00C6170F" w:rsidP="00C6170F">
      <w:pPr>
        <w:pStyle w:val="NormalWeb"/>
        <w:numPr>
          <w:ilvl w:val="0"/>
          <w:numId w:val="21"/>
        </w:numPr>
        <w:suppressAutoHyphens/>
        <w:spacing w:after="0"/>
        <w:rPr>
          <w:rFonts w:eastAsia="Times New Roman"/>
          <w:lang w:eastAsia="en-CA"/>
        </w:rPr>
      </w:pPr>
      <w:r>
        <w:rPr>
          <w:rFonts w:eastAsia="Times New Roman"/>
          <w:lang w:eastAsia="en-CA"/>
        </w:rPr>
        <w:t xml:space="preserve">What can you say about the testability of the code by the value of cyclomatic complexity? </w:t>
      </w:r>
      <w:r w:rsidRPr="00F5193C">
        <w:rPr>
          <w:rFonts w:eastAsia="Times New Roman"/>
          <w:lang w:eastAsia="en-CA"/>
        </w:rPr>
        <w:t>Find out all independent paths from the graph. (</w:t>
      </w:r>
      <w:r>
        <w:rPr>
          <w:rFonts w:eastAsia="Times New Roman"/>
          <w:lang w:eastAsia="en-CA"/>
        </w:rPr>
        <w:t>6M)</w:t>
      </w:r>
    </w:p>
    <w:p w14:paraId="6FFC6B5D" w14:textId="1E423273" w:rsidR="00C6170F" w:rsidRDefault="00C6170F" w:rsidP="00C6170F">
      <w:pPr>
        <w:pStyle w:val="NormalWeb"/>
        <w:suppressAutoHyphens/>
        <w:spacing w:after="0"/>
        <w:rPr>
          <w:rFonts w:eastAsia="Times New Roman"/>
          <w:lang w:eastAsia="en-CA"/>
        </w:rPr>
      </w:pPr>
      <w:r>
        <w:rPr>
          <w:rFonts w:eastAsia="Times New Roman"/>
          <w:lang w:eastAsia="en-CA"/>
        </w:rPr>
        <w:t>This is a highly testable code because of the low cyclomatic complexity.</w:t>
      </w:r>
    </w:p>
    <w:p w14:paraId="572DEEF2" w14:textId="470C0608" w:rsidR="00C6170F" w:rsidRDefault="00C6170F" w:rsidP="00C6170F">
      <w:pPr>
        <w:pStyle w:val="NormalWeb"/>
        <w:suppressAutoHyphens/>
        <w:spacing w:after="0"/>
        <w:rPr>
          <w:rFonts w:eastAsia="Times New Roman"/>
          <w:lang w:eastAsia="en-CA"/>
        </w:rPr>
      </w:pPr>
      <w:r>
        <w:rPr>
          <w:rFonts w:eastAsia="Times New Roman"/>
          <w:lang w:eastAsia="en-CA"/>
        </w:rPr>
        <w:t>Paths:</w:t>
      </w:r>
    </w:p>
    <w:p w14:paraId="27F32E23" w14:textId="0870D2B8" w:rsidR="00C6170F" w:rsidRDefault="00C6170F" w:rsidP="00C6170F">
      <w:pPr>
        <w:pStyle w:val="NormalWeb"/>
        <w:suppressAutoHyphens/>
        <w:spacing w:after="0"/>
        <w:rPr>
          <w:rFonts w:eastAsia="Times New Roman"/>
          <w:lang w:eastAsia="en-CA"/>
        </w:rPr>
      </w:pPr>
      <w:r>
        <w:rPr>
          <w:rFonts w:eastAsia="Times New Roman"/>
          <w:lang w:eastAsia="en-CA"/>
        </w:rPr>
        <w:t>P1: 1 to 16</w:t>
      </w:r>
    </w:p>
    <w:p w14:paraId="05EC1C02" w14:textId="59340AEB" w:rsidR="00C6170F" w:rsidRDefault="00C6170F" w:rsidP="00C6170F">
      <w:pPr>
        <w:pStyle w:val="NormalWeb"/>
        <w:suppressAutoHyphens/>
        <w:spacing w:after="0"/>
        <w:rPr>
          <w:rFonts w:eastAsia="Times New Roman"/>
          <w:lang w:eastAsia="en-CA"/>
        </w:rPr>
      </w:pPr>
      <w:r>
        <w:rPr>
          <w:rFonts w:eastAsia="Times New Roman"/>
          <w:lang w:eastAsia="en-CA"/>
        </w:rPr>
        <w:t>P2: 1 to 6, 6 to 4, 4 to16</w:t>
      </w:r>
    </w:p>
    <w:p w14:paraId="7D52C8D5" w14:textId="22EC20BB" w:rsidR="00C6170F" w:rsidRDefault="00C6170F" w:rsidP="00C6170F">
      <w:pPr>
        <w:pStyle w:val="NormalWeb"/>
        <w:suppressAutoHyphens/>
        <w:spacing w:after="0"/>
        <w:rPr>
          <w:rFonts w:eastAsia="Times New Roman"/>
          <w:lang w:eastAsia="en-CA"/>
        </w:rPr>
      </w:pPr>
      <w:r>
        <w:rPr>
          <w:rFonts w:eastAsia="Times New Roman"/>
          <w:lang w:eastAsia="en-CA"/>
        </w:rPr>
        <w:t>P3: 1 to 12, 12 to 8, 8 to 16</w:t>
      </w:r>
    </w:p>
    <w:p w14:paraId="135E2D49" w14:textId="6B486C57" w:rsidR="00C6170F" w:rsidRDefault="00C6170F" w:rsidP="00C6170F">
      <w:pPr>
        <w:pStyle w:val="NormalWeb"/>
        <w:suppressAutoHyphens/>
        <w:spacing w:after="0"/>
        <w:rPr>
          <w:rFonts w:eastAsia="Times New Roman"/>
          <w:lang w:eastAsia="en-CA"/>
        </w:rPr>
      </w:pPr>
      <w:r>
        <w:rPr>
          <w:rFonts w:eastAsia="Times New Roman"/>
          <w:lang w:eastAsia="en-CA"/>
        </w:rPr>
        <w:t>P4: 1 to 11, 11 to 9, 9 to 16</w:t>
      </w:r>
    </w:p>
    <w:p w14:paraId="732D3F4E" w14:textId="303AF54A" w:rsidR="00C6170F" w:rsidRDefault="00C6170F" w:rsidP="00C6170F">
      <w:pPr>
        <w:pStyle w:val="NormalWeb"/>
        <w:suppressAutoHyphens/>
        <w:spacing w:after="0"/>
        <w:rPr>
          <w:rFonts w:eastAsia="Times New Roman"/>
          <w:lang w:eastAsia="en-CA"/>
        </w:rPr>
      </w:pPr>
      <w:r>
        <w:rPr>
          <w:rFonts w:eastAsia="Times New Roman"/>
          <w:lang w:eastAsia="en-CA"/>
        </w:rPr>
        <w:t>P5: 1 to 14, 14 to 16</w:t>
      </w:r>
    </w:p>
    <w:p w14:paraId="09B7990C" w14:textId="77777777" w:rsidR="00423F4D" w:rsidRDefault="00423F4D" w:rsidP="00C6170F">
      <w:pPr>
        <w:pStyle w:val="NormalWeb"/>
        <w:suppressAutoHyphens/>
        <w:spacing w:after="0"/>
        <w:rPr>
          <w:rFonts w:eastAsia="Times New Roman"/>
          <w:lang w:eastAsia="en-CA"/>
        </w:rPr>
      </w:pPr>
    </w:p>
    <w:p w14:paraId="69472BE1" w14:textId="77777777" w:rsidR="00423F4D" w:rsidRDefault="00423F4D" w:rsidP="00423F4D">
      <w:pPr>
        <w:pStyle w:val="NormalWeb"/>
        <w:spacing w:after="0"/>
        <w:rPr>
          <w:rFonts w:eastAsia="Times New Roman"/>
          <w:lang w:eastAsia="en-CA"/>
        </w:rPr>
      </w:pPr>
    </w:p>
    <w:p w14:paraId="6A6B3C1D" w14:textId="77777777" w:rsidR="00423F4D" w:rsidRDefault="00423F4D" w:rsidP="00423F4D">
      <w:pPr>
        <w:pStyle w:val="NormalWeb"/>
        <w:spacing w:after="0"/>
        <w:rPr>
          <w:rFonts w:eastAsia="Times New Roman"/>
          <w:lang w:eastAsia="en-CA"/>
        </w:rPr>
      </w:pPr>
      <w:r>
        <w:rPr>
          <w:rFonts w:eastAsia="Times New Roman"/>
          <w:lang w:eastAsia="en-CA"/>
        </w:rPr>
        <w:t xml:space="preserve">Q5) Consider the following code to find factorial of a positive integer. </w:t>
      </w:r>
    </w:p>
    <w:p w14:paraId="2EEE1B86" w14:textId="77777777" w:rsidR="00423F4D" w:rsidRDefault="00423F4D" w:rsidP="00423F4D">
      <w:pPr>
        <w:pStyle w:val="NormalWeb"/>
        <w:spacing w:after="0"/>
        <w:rPr>
          <w:rFonts w:eastAsia="Times New Roman"/>
          <w:lang w:eastAsia="en-CA"/>
        </w:rPr>
      </w:pPr>
    </w:p>
    <w:p w14:paraId="7FA2A83C" w14:textId="77777777" w:rsidR="00423F4D" w:rsidRPr="00616D69" w:rsidRDefault="00423F4D" w:rsidP="00423F4D">
      <w:pPr>
        <w:pStyle w:val="NormalWeb"/>
        <w:spacing w:after="0"/>
        <w:rPr>
          <w:rFonts w:eastAsia="Times New Roman"/>
          <w:lang w:eastAsia="en-CA"/>
        </w:rPr>
      </w:pPr>
      <w:r w:rsidRPr="00616D69">
        <w:rPr>
          <w:rFonts w:eastAsia="Times New Roman"/>
          <w:lang w:eastAsia="en-CA"/>
        </w:rPr>
        <w:t>public class Factorial {</w:t>
      </w:r>
    </w:p>
    <w:p w14:paraId="1E1D0DB8" w14:textId="77777777" w:rsidR="00423F4D" w:rsidRPr="00616D69" w:rsidRDefault="00423F4D" w:rsidP="00423F4D">
      <w:pPr>
        <w:pStyle w:val="NormalWeb"/>
        <w:spacing w:after="0"/>
        <w:rPr>
          <w:rFonts w:eastAsia="Times New Roman"/>
          <w:lang w:eastAsia="en-CA"/>
        </w:rPr>
      </w:pPr>
      <w:r w:rsidRPr="00616D69">
        <w:rPr>
          <w:rFonts w:eastAsia="Times New Roman"/>
          <w:lang w:eastAsia="en-CA"/>
        </w:rPr>
        <w:t xml:space="preserve">    public int </w:t>
      </w:r>
      <w:proofErr w:type="spellStart"/>
      <w:proofErr w:type="gramStart"/>
      <w:r w:rsidRPr="00616D69">
        <w:rPr>
          <w:rFonts w:eastAsia="Times New Roman"/>
          <w:lang w:eastAsia="en-CA"/>
        </w:rPr>
        <w:t>calculateFactorial</w:t>
      </w:r>
      <w:proofErr w:type="spellEnd"/>
      <w:r w:rsidRPr="00616D69">
        <w:rPr>
          <w:rFonts w:eastAsia="Times New Roman"/>
          <w:lang w:eastAsia="en-CA"/>
        </w:rPr>
        <w:t>(</w:t>
      </w:r>
      <w:proofErr w:type="gramEnd"/>
      <w:r w:rsidRPr="00616D69">
        <w:rPr>
          <w:rFonts w:eastAsia="Times New Roman"/>
          <w:lang w:eastAsia="en-CA"/>
        </w:rPr>
        <w:t>int n) {</w:t>
      </w:r>
    </w:p>
    <w:p w14:paraId="5BA41280" w14:textId="77777777" w:rsidR="00423F4D" w:rsidRPr="00616D69" w:rsidRDefault="00423F4D" w:rsidP="00423F4D">
      <w:pPr>
        <w:pStyle w:val="NormalWeb"/>
        <w:spacing w:after="0"/>
        <w:rPr>
          <w:rFonts w:eastAsia="Times New Roman"/>
          <w:lang w:eastAsia="en-CA"/>
        </w:rPr>
      </w:pPr>
      <w:r w:rsidRPr="00616D69">
        <w:rPr>
          <w:rFonts w:eastAsia="Times New Roman"/>
          <w:lang w:eastAsia="en-CA"/>
        </w:rPr>
        <w:t xml:space="preserve">        if (n == 0) {</w:t>
      </w:r>
    </w:p>
    <w:p w14:paraId="40669D5B" w14:textId="77777777" w:rsidR="00423F4D" w:rsidRPr="00616D69" w:rsidRDefault="00423F4D" w:rsidP="00423F4D">
      <w:pPr>
        <w:pStyle w:val="NormalWeb"/>
        <w:spacing w:after="0"/>
        <w:rPr>
          <w:rFonts w:eastAsia="Times New Roman"/>
          <w:lang w:eastAsia="en-CA"/>
        </w:rPr>
      </w:pPr>
      <w:r w:rsidRPr="00616D69">
        <w:rPr>
          <w:rFonts w:eastAsia="Times New Roman"/>
          <w:lang w:eastAsia="en-CA"/>
        </w:rPr>
        <w:t xml:space="preserve">            return </w:t>
      </w:r>
      <w:proofErr w:type="gramStart"/>
      <w:r w:rsidRPr="00616D69">
        <w:rPr>
          <w:rFonts w:eastAsia="Times New Roman"/>
          <w:lang w:eastAsia="en-CA"/>
        </w:rPr>
        <w:t>1;</w:t>
      </w:r>
      <w:proofErr w:type="gramEnd"/>
    </w:p>
    <w:p w14:paraId="3BAF7244" w14:textId="77777777" w:rsidR="00423F4D" w:rsidRPr="00616D69" w:rsidRDefault="00423F4D" w:rsidP="00423F4D">
      <w:pPr>
        <w:pStyle w:val="NormalWeb"/>
        <w:spacing w:after="0"/>
        <w:rPr>
          <w:rFonts w:eastAsia="Times New Roman"/>
          <w:lang w:eastAsia="en-CA"/>
        </w:rPr>
      </w:pPr>
      <w:r w:rsidRPr="00616D69">
        <w:rPr>
          <w:rFonts w:eastAsia="Times New Roman"/>
          <w:lang w:eastAsia="en-CA"/>
        </w:rPr>
        <w:t xml:space="preserve">        } else {</w:t>
      </w:r>
    </w:p>
    <w:p w14:paraId="54BF7C1C" w14:textId="77777777" w:rsidR="00423F4D" w:rsidRPr="00616D69" w:rsidRDefault="00423F4D" w:rsidP="00423F4D">
      <w:pPr>
        <w:pStyle w:val="NormalWeb"/>
        <w:spacing w:after="0"/>
        <w:rPr>
          <w:rFonts w:eastAsia="Times New Roman"/>
          <w:lang w:eastAsia="en-CA"/>
        </w:rPr>
      </w:pPr>
      <w:r w:rsidRPr="00616D69">
        <w:rPr>
          <w:rFonts w:eastAsia="Times New Roman"/>
          <w:lang w:eastAsia="en-CA"/>
        </w:rPr>
        <w:t xml:space="preserve">            return n * </w:t>
      </w:r>
      <w:proofErr w:type="spellStart"/>
      <w:proofErr w:type="gramStart"/>
      <w:r w:rsidRPr="00616D69">
        <w:rPr>
          <w:rFonts w:eastAsia="Times New Roman"/>
          <w:lang w:eastAsia="en-CA"/>
        </w:rPr>
        <w:t>calculateFactorial</w:t>
      </w:r>
      <w:proofErr w:type="spellEnd"/>
      <w:r w:rsidRPr="00616D69">
        <w:rPr>
          <w:rFonts w:eastAsia="Times New Roman"/>
          <w:lang w:eastAsia="en-CA"/>
        </w:rPr>
        <w:t>(</w:t>
      </w:r>
      <w:proofErr w:type="gramEnd"/>
      <w:r w:rsidRPr="00616D69">
        <w:rPr>
          <w:rFonts w:eastAsia="Times New Roman"/>
          <w:lang w:eastAsia="en-CA"/>
        </w:rPr>
        <w:t>n - 1);</w:t>
      </w:r>
    </w:p>
    <w:p w14:paraId="51091D1B" w14:textId="77777777" w:rsidR="00423F4D" w:rsidRPr="00616D69" w:rsidRDefault="00423F4D" w:rsidP="00423F4D">
      <w:pPr>
        <w:pStyle w:val="NormalWeb"/>
        <w:spacing w:after="0"/>
        <w:rPr>
          <w:rFonts w:eastAsia="Times New Roman"/>
          <w:lang w:eastAsia="en-CA"/>
        </w:rPr>
      </w:pPr>
      <w:r w:rsidRPr="00616D69">
        <w:rPr>
          <w:rFonts w:eastAsia="Times New Roman"/>
          <w:lang w:eastAsia="en-CA"/>
        </w:rPr>
        <w:t xml:space="preserve">        }</w:t>
      </w:r>
    </w:p>
    <w:p w14:paraId="65AE73F7" w14:textId="77777777" w:rsidR="00423F4D" w:rsidRPr="00616D69" w:rsidRDefault="00423F4D" w:rsidP="00423F4D">
      <w:pPr>
        <w:pStyle w:val="NormalWeb"/>
        <w:spacing w:after="0"/>
        <w:rPr>
          <w:rFonts w:eastAsia="Times New Roman"/>
          <w:lang w:eastAsia="en-CA"/>
        </w:rPr>
      </w:pPr>
      <w:r w:rsidRPr="00616D69">
        <w:rPr>
          <w:rFonts w:eastAsia="Times New Roman"/>
          <w:lang w:eastAsia="en-CA"/>
        </w:rPr>
        <w:t xml:space="preserve">    }</w:t>
      </w:r>
    </w:p>
    <w:p w14:paraId="70A3BECB" w14:textId="77777777" w:rsidR="00423F4D" w:rsidRPr="00F5193C" w:rsidRDefault="00423F4D" w:rsidP="00423F4D">
      <w:pPr>
        <w:pStyle w:val="NormalWeb"/>
        <w:spacing w:after="0"/>
        <w:rPr>
          <w:rFonts w:eastAsia="Times New Roman"/>
          <w:lang w:eastAsia="en-CA"/>
        </w:rPr>
      </w:pPr>
      <w:r w:rsidRPr="00616D69">
        <w:rPr>
          <w:rFonts w:eastAsia="Times New Roman"/>
          <w:lang w:eastAsia="en-CA"/>
        </w:rPr>
        <w:t>}</w:t>
      </w:r>
    </w:p>
    <w:p w14:paraId="54DB5972" w14:textId="77777777" w:rsidR="00423F4D" w:rsidRDefault="00423F4D" w:rsidP="00423F4D">
      <w:pPr>
        <w:pStyle w:val="NormalWeb"/>
        <w:spacing w:after="0"/>
        <w:rPr>
          <w:rFonts w:eastAsia="Times New Roman"/>
          <w:lang w:eastAsia="en-CA"/>
        </w:rPr>
      </w:pPr>
      <w:r>
        <w:rPr>
          <w:rFonts w:eastAsia="Times New Roman"/>
          <w:lang w:eastAsia="en-CA"/>
        </w:rPr>
        <w:t>Find any 5 possible mutations for the given code. (5M)</w:t>
      </w:r>
    </w:p>
    <w:p w14:paraId="7E03533C" w14:textId="77777777" w:rsidR="00423F4D" w:rsidRDefault="00423F4D" w:rsidP="00423F4D">
      <w:pPr>
        <w:pStyle w:val="NormalWeb"/>
        <w:spacing w:after="0"/>
        <w:rPr>
          <w:rFonts w:eastAsia="Times New Roman"/>
          <w:lang w:eastAsia="en-CA"/>
        </w:rPr>
      </w:pPr>
      <w:r>
        <w:rPr>
          <w:rFonts w:eastAsia="Times New Roman"/>
          <w:lang w:eastAsia="en-CA"/>
        </w:rPr>
        <w:t>A5)</w:t>
      </w:r>
    </w:p>
    <w:p w14:paraId="2F49EA2F" w14:textId="639E9769" w:rsidR="00423F4D" w:rsidRDefault="00423F4D" w:rsidP="00423F4D">
      <w:pPr>
        <w:pStyle w:val="NormalWeb"/>
        <w:spacing w:after="0"/>
        <w:rPr>
          <w:rFonts w:eastAsia="Times New Roman"/>
          <w:lang w:eastAsia="en-CA"/>
        </w:rPr>
      </w:pPr>
      <w:r>
        <w:rPr>
          <w:rFonts w:eastAsia="Times New Roman"/>
          <w:lang w:eastAsia="en-CA"/>
        </w:rPr>
        <w:t>These are some of the possible mutations. Students can come up with other mutations as well.</w:t>
      </w:r>
    </w:p>
    <w:p w14:paraId="69A3B035" w14:textId="253C64C3" w:rsidR="00423F4D" w:rsidRDefault="00423F4D" w:rsidP="00423F4D">
      <w:pPr>
        <w:pStyle w:val="NormalWeb"/>
        <w:numPr>
          <w:ilvl w:val="0"/>
          <w:numId w:val="22"/>
        </w:numPr>
        <w:suppressAutoHyphens/>
        <w:spacing w:after="0"/>
        <w:rPr>
          <w:rStyle w:val="HTMLCode"/>
          <w:rFonts w:eastAsiaTheme="minorHAnsi"/>
        </w:rPr>
      </w:pPr>
      <w:r>
        <w:t xml:space="preserve">Change </w:t>
      </w:r>
      <w:r>
        <w:rPr>
          <w:rStyle w:val="HTMLCode"/>
          <w:rFonts w:eastAsiaTheme="minorHAnsi"/>
        </w:rPr>
        <w:t>n == 0</w:t>
      </w:r>
      <w:r>
        <w:t xml:space="preserve"> to </w:t>
      </w:r>
      <w:proofErr w:type="gramStart"/>
      <w:r>
        <w:rPr>
          <w:rStyle w:val="HTMLCode"/>
          <w:rFonts w:eastAsiaTheme="minorHAnsi"/>
        </w:rPr>
        <w:t>n !</w:t>
      </w:r>
      <w:proofErr w:type="gramEnd"/>
      <w:r>
        <w:rPr>
          <w:rStyle w:val="HTMLCode"/>
          <w:rFonts w:eastAsiaTheme="minorHAnsi"/>
        </w:rPr>
        <w:t>= 0</w:t>
      </w:r>
    </w:p>
    <w:p w14:paraId="22F373D7" w14:textId="27B13A10" w:rsidR="00423F4D" w:rsidRDefault="00423F4D" w:rsidP="00423F4D">
      <w:pPr>
        <w:pStyle w:val="NormalWeb"/>
        <w:numPr>
          <w:ilvl w:val="0"/>
          <w:numId w:val="22"/>
        </w:numPr>
        <w:suppressAutoHyphens/>
        <w:spacing w:after="0"/>
        <w:rPr>
          <w:rStyle w:val="HTMLCode"/>
          <w:rFonts w:eastAsiaTheme="minorHAnsi"/>
        </w:rPr>
      </w:pPr>
      <w:r>
        <w:t xml:space="preserve">Change </w:t>
      </w:r>
      <w:r>
        <w:rPr>
          <w:rStyle w:val="HTMLCode"/>
          <w:rFonts w:eastAsiaTheme="minorHAnsi"/>
        </w:rPr>
        <w:t>n == 0</w:t>
      </w:r>
      <w:r>
        <w:t xml:space="preserve"> to </w:t>
      </w:r>
      <w:r>
        <w:rPr>
          <w:rStyle w:val="HTMLCode"/>
          <w:rFonts w:eastAsiaTheme="minorHAnsi"/>
        </w:rPr>
        <w:t>n == 1</w:t>
      </w:r>
    </w:p>
    <w:p w14:paraId="2C5311E7" w14:textId="3393750D" w:rsidR="00423F4D" w:rsidRDefault="00423F4D" w:rsidP="00423F4D">
      <w:pPr>
        <w:pStyle w:val="NormalWeb"/>
        <w:numPr>
          <w:ilvl w:val="0"/>
          <w:numId w:val="22"/>
        </w:numPr>
        <w:suppressAutoHyphens/>
        <w:spacing w:after="0"/>
        <w:rPr>
          <w:rStyle w:val="HTMLCode"/>
          <w:rFonts w:eastAsiaTheme="minorHAnsi"/>
        </w:rPr>
      </w:pPr>
      <w:r>
        <w:t xml:space="preserve">Change </w:t>
      </w:r>
      <w:r>
        <w:rPr>
          <w:rStyle w:val="HTMLCode"/>
          <w:rFonts w:eastAsiaTheme="minorHAnsi"/>
        </w:rPr>
        <w:t>return 1;</w:t>
      </w:r>
      <w:r>
        <w:t xml:space="preserve"> to </w:t>
      </w:r>
      <w:r>
        <w:rPr>
          <w:rStyle w:val="HTMLCode"/>
          <w:rFonts w:eastAsiaTheme="minorHAnsi"/>
        </w:rPr>
        <w:t xml:space="preserve">return </w:t>
      </w:r>
      <w:proofErr w:type="gramStart"/>
      <w:r>
        <w:rPr>
          <w:rStyle w:val="HTMLCode"/>
          <w:rFonts w:eastAsiaTheme="minorHAnsi"/>
        </w:rPr>
        <w:t>0;</w:t>
      </w:r>
      <w:proofErr w:type="gramEnd"/>
    </w:p>
    <w:p w14:paraId="7339C08D" w14:textId="122C67C9" w:rsidR="00423F4D" w:rsidRDefault="00423F4D" w:rsidP="00423F4D">
      <w:pPr>
        <w:pStyle w:val="NormalWeb"/>
        <w:numPr>
          <w:ilvl w:val="0"/>
          <w:numId w:val="22"/>
        </w:numPr>
        <w:suppressAutoHyphens/>
        <w:spacing w:after="0"/>
        <w:rPr>
          <w:rStyle w:val="HTMLCode"/>
          <w:rFonts w:eastAsiaTheme="minorHAnsi"/>
        </w:rPr>
      </w:pPr>
      <w:r>
        <w:t xml:space="preserve">Change </w:t>
      </w:r>
      <w:r>
        <w:rPr>
          <w:rStyle w:val="HTMLCode"/>
          <w:rFonts w:eastAsiaTheme="minorHAnsi"/>
        </w:rPr>
        <w:t xml:space="preserve">return n * </w:t>
      </w:r>
      <w:proofErr w:type="spellStart"/>
      <w:proofErr w:type="gramStart"/>
      <w:r>
        <w:rPr>
          <w:rStyle w:val="HTMLCode"/>
          <w:rFonts w:eastAsiaTheme="minorHAnsi"/>
        </w:rPr>
        <w:t>calculateFactorial</w:t>
      </w:r>
      <w:proofErr w:type="spellEnd"/>
      <w:r>
        <w:rPr>
          <w:rStyle w:val="HTMLCode"/>
          <w:rFonts w:eastAsiaTheme="minorHAnsi"/>
        </w:rPr>
        <w:t>(</w:t>
      </w:r>
      <w:proofErr w:type="gramEnd"/>
      <w:r>
        <w:rPr>
          <w:rStyle w:val="HTMLCode"/>
          <w:rFonts w:eastAsiaTheme="minorHAnsi"/>
        </w:rPr>
        <w:t>n - 1);</w:t>
      </w:r>
      <w:r>
        <w:t xml:space="preserve"> to </w:t>
      </w:r>
      <w:r>
        <w:rPr>
          <w:rStyle w:val="HTMLCode"/>
          <w:rFonts w:eastAsiaTheme="minorHAnsi"/>
        </w:rPr>
        <w:t xml:space="preserve">return n * </w:t>
      </w:r>
      <w:proofErr w:type="spellStart"/>
      <w:r>
        <w:rPr>
          <w:rStyle w:val="HTMLCode"/>
          <w:rFonts w:eastAsiaTheme="minorHAnsi"/>
        </w:rPr>
        <w:t>calculateFactorial</w:t>
      </w:r>
      <w:proofErr w:type="spellEnd"/>
      <w:r>
        <w:rPr>
          <w:rStyle w:val="HTMLCode"/>
          <w:rFonts w:eastAsiaTheme="minorHAnsi"/>
        </w:rPr>
        <w:t>(n);</w:t>
      </w:r>
    </w:p>
    <w:p w14:paraId="363752F5" w14:textId="30BDB247" w:rsidR="00423F4D" w:rsidRPr="00F5193C" w:rsidRDefault="00423F4D" w:rsidP="00423F4D">
      <w:pPr>
        <w:pStyle w:val="NormalWeb"/>
        <w:numPr>
          <w:ilvl w:val="0"/>
          <w:numId w:val="22"/>
        </w:numPr>
        <w:suppressAutoHyphens/>
        <w:spacing w:after="0"/>
        <w:rPr>
          <w:rFonts w:eastAsia="Times New Roman"/>
          <w:lang w:eastAsia="en-CA"/>
        </w:rPr>
      </w:pPr>
      <w:r>
        <w:t xml:space="preserve">Change </w:t>
      </w:r>
      <w:r>
        <w:rPr>
          <w:rStyle w:val="HTMLCode"/>
          <w:rFonts w:eastAsiaTheme="minorHAnsi"/>
        </w:rPr>
        <w:t xml:space="preserve">return n * </w:t>
      </w:r>
      <w:proofErr w:type="spellStart"/>
      <w:proofErr w:type="gramStart"/>
      <w:r>
        <w:rPr>
          <w:rStyle w:val="HTMLCode"/>
          <w:rFonts w:eastAsiaTheme="minorHAnsi"/>
        </w:rPr>
        <w:t>calculateFactorial</w:t>
      </w:r>
      <w:proofErr w:type="spellEnd"/>
      <w:r>
        <w:rPr>
          <w:rStyle w:val="HTMLCode"/>
          <w:rFonts w:eastAsiaTheme="minorHAnsi"/>
        </w:rPr>
        <w:t>(</w:t>
      </w:r>
      <w:proofErr w:type="gramEnd"/>
      <w:r>
        <w:rPr>
          <w:rStyle w:val="HTMLCode"/>
          <w:rFonts w:eastAsiaTheme="minorHAnsi"/>
        </w:rPr>
        <w:t>n - 1);</w:t>
      </w:r>
      <w:r>
        <w:t xml:space="preserve"> to </w:t>
      </w:r>
      <w:r>
        <w:rPr>
          <w:rStyle w:val="HTMLCode"/>
          <w:rFonts w:eastAsiaTheme="minorHAnsi"/>
        </w:rPr>
        <w:t xml:space="preserve">return n + </w:t>
      </w:r>
      <w:proofErr w:type="spellStart"/>
      <w:r>
        <w:rPr>
          <w:rStyle w:val="HTMLCode"/>
          <w:rFonts w:eastAsiaTheme="minorHAnsi"/>
        </w:rPr>
        <w:t>calculateFactorial</w:t>
      </w:r>
      <w:proofErr w:type="spellEnd"/>
      <w:r>
        <w:rPr>
          <w:rStyle w:val="HTMLCode"/>
          <w:rFonts w:eastAsiaTheme="minorHAnsi"/>
        </w:rPr>
        <w:t>(n - 1);</w:t>
      </w:r>
    </w:p>
    <w:p w14:paraId="7D59F14F" w14:textId="77777777" w:rsidR="00C6170F" w:rsidRDefault="00C6170F" w:rsidP="00C6170F">
      <w:pPr>
        <w:pStyle w:val="NormalWeb"/>
        <w:spacing w:after="0"/>
        <w:rPr>
          <w:rFonts w:eastAsia="Times New Roman"/>
          <w:lang w:eastAsia="en-CA"/>
        </w:rPr>
      </w:pPr>
    </w:p>
    <w:p w14:paraId="7E8B6C24" w14:textId="77777777" w:rsidR="00C6170F" w:rsidRDefault="00C6170F" w:rsidP="00C6170F">
      <w:pPr>
        <w:pStyle w:val="NormalWeb"/>
        <w:spacing w:after="0"/>
        <w:rPr>
          <w:rFonts w:eastAsia="Times New Roman"/>
          <w:lang w:eastAsia="en-CA"/>
        </w:rPr>
      </w:pPr>
    </w:p>
    <w:p w14:paraId="45C09870" w14:textId="77777777" w:rsidR="00C6170F" w:rsidRPr="000A5FD8" w:rsidRDefault="00C6170F" w:rsidP="00C6170F">
      <w:pPr>
        <w:pStyle w:val="NormalWeb"/>
        <w:rPr>
          <w:rFonts w:eastAsia="Times New Roman"/>
          <w:lang w:eastAsia="en-CA"/>
        </w:rPr>
      </w:pPr>
    </w:p>
    <w:p w14:paraId="08A4E82B" w14:textId="77777777" w:rsidR="00C6170F" w:rsidRPr="000A5FD8" w:rsidRDefault="00C6170F" w:rsidP="00C6170F">
      <w:pPr>
        <w:pStyle w:val="NormalWeb"/>
        <w:rPr>
          <w:rFonts w:eastAsia="Times New Roman"/>
          <w:lang w:eastAsia="en-CA"/>
        </w:rPr>
      </w:pPr>
    </w:p>
    <w:p w14:paraId="396B672E" w14:textId="77777777" w:rsidR="00C6170F" w:rsidRPr="000A5FD8" w:rsidRDefault="00C6170F" w:rsidP="00C6170F">
      <w:pPr>
        <w:pStyle w:val="NormalWeb"/>
        <w:rPr>
          <w:rFonts w:eastAsia="Times New Roman"/>
          <w:lang w:eastAsia="en-CA"/>
        </w:rPr>
      </w:pPr>
    </w:p>
    <w:p w14:paraId="686213F8" w14:textId="77777777" w:rsidR="00C6170F" w:rsidRPr="000A5FD8" w:rsidRDefault="00C6170F" w:rsidP="00C6170F">
      <w:pPr>
        <w:pStyle w:val="NormalWeb"/>
        <w:rPr>
          <w:rFonts w:eastAsia="Times New Roman"/>
          <w:lang w:eastAsia="en-CA"/>
        </w:rPr>
      </w:pPr>
    </w:p>
    <w:p w14:paraId="15A4FD25" w14:textId="77777777" w:rsidR="00C6170F" w:rsidRPr="000A5FD8" w:rsidRDefault="00C6170F" w:rsidP="00C6170F">
      <w:pPr>
        <w:pStyle w:val="NormalWeb"/>
        <w:rPr>
          <w:rFonts w:eastAsia="Times New Roman"/>
          <w:lang w:eastAsia="en-CA"/>
        </w:rPr>
      </w:pPr>
    </w:p>
    <w:p w14:paraId="75902511" w14:textId="77777777" w:rsidR="00C6170F" w:rsidRPr="000A5FD8" w:rsidRDefault="00C6170F" w:rsidP="00C6170F">
      <w:pPr>
        <w:pStyle w:val="NormalWeb"/>
        <w:rPr>
          <w:rFonts w:eastAsia="Times New Roman"/>
          <w:lang w:eastAsia="en-CA"/>
        </w:rPr>
      </w:pPr>
    </w:p>
    <w:p w14:paraId="35EAF8F5" w14:textId="77777777" w:rsidR="00C6170F" w:rsidRPr="000A5FD8" w:rsidRDefault="00C6170F" w:rsidP="00C6170F">
      <w:pPr>
        <w:pStyle w:val="NormalWeb"/>
        <w:rPr>
          <w:rFonts w:eastAsia="Times New Roman"/>
          <w:lang w:eastAsia="en-CA"/>
        </w:rPr>
      </w:pPr>
    </w:p>
    <w:p w14:paraId="125DAB8B" w14:textId="77777777" w:rsidR="00C6170F" w:rsidRPr="000A5FD8" w:rsidRDefault="00C6170F" w:rsidP="00C6170F">
      <w:pPr>
        <w:pStyle w:val="NormalWeb"/>
        <w:rPr>
          <w:rFonts w:eastAsia="Times New Roman"/>
          <w:lang w:eastAsia="en-CA"/>
        </w:rPr>
      </w:pPr>
    </w:p>
    <w:p w14:paraId="2E8AB37C" w14:textId="77777777" w:rsidR="00C6170F" w:rsidRPr="000A5FD8" w:rsidRDefault="00C6170F" w:rsidP="00C6170F">
      <w:pPr>
        <w:pStyle w:val="NormalWeb"/>
        <w:rPr>
          <w:rFonts w:eastAsia="Times New Roman"/>
          <w:lang w:eastAsia="en-CA"/>
        </w:rPr>
      </w:pPr>
    </w:p>
    <w:p w14:paraId="57733F30" w14:textId="77777777" w:rsidR="006F385F" w:rsidRPr="000B737C" w:rsidRDefault="006F385F" w:rsidP="005B0E45">
      <w:pPr>
        <w:spacing w:before="100" w:beforeAutospacing="1" w:after="100" w:afterAutospacing="1"/>
        <w:rPr>
          <w:rFonts w:ascii="Courier New" w:eastAsia="Times New Roman" w:hAnsi="Courier New" w:cs="Courier New"/>
          <w:szCs w:val="22"/>
          <w:lang w:val="en-CA" w:eastAsia="en-CA"/>
        </w:rPr>
      </w:pPr>
    </w:p>
    <w:sectPr w:rsidR="006F385F" w:rsidRPr="000B737C" w:rsidSect="00F27C49">
      <w:footerReference w:type="default" r:id="rId33"/>
      <w:footerReference w:type="first" r:id="rId34"/>
      <w:pgSz w:w="12240" w:h="15840"/>
      <w:pgMar w:top="1170" w:right="1440" w:bottom="1440" w:left="1350" w:header="706" w:footer="8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6EB3A" w14:textId="77777777" w:rsidR="00132FC9" w:rsidRDefault="00132FC9" w:rsidP="00A845B1">
      <w:r>
        <w:separator/>
      </w:r>
    </w:p>
  </w:endnote>
  <w:endnote w:type="continuationSeparator" w:id="0">
    <w:p w14:paraId="588831AB" w14:textId="77777777" w:rsidR="00132FC9" w:rsidRDefault="00132FC9" w:rsidP="00A84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471176"/>
      <w:docPartObj>
        <w:docPartGallery w:val="Page Numbers (Bottom of Page)"/>
        <w:docPartUnique/>
      </w:docPartObj>
    </w:sdtPr>
    <w:sdtEndPr>
      <w:rPr>
        <w:noProof/>
      </w:rPr>
    </w:sdtEndPr>
    <w:sdtContent>
      <w:p w14:paraId="008FC2E8" w14:textId="58706E0B" w:rsidR="00182849" w:rsidRDefault="001828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3780DF" w14:textId="75560877" w:rsidR="00F27C49" w:rsidRDefault="00F27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846562"/>
      <w:docPartObj>
        <w:docPartGallery w:val="Page Numbers (Bottom of Page)"/>
        <w:docPartUnique/>
      </w:docPartObj>
    </w:sdtPr>
    <w:sdtEndPr>
      <w:rPr>
        <w:noProof/>
      </w:rPr>
    </w:sdtEndPr>
    <w:sdtContent>
      <w:p w14:paraId="5ABFFCD8" w14:textId="31ECA464" w:rsidR="009704BA" w:rsidRDefault="009704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9B59BC" w14:textId="307B9B1D" w:rsidR="00F27C49" w:rsidRDefault="00F27C49" w:rsidP="00F27C49">
    <w:pPr>
      <w:pStyle w:val="Footer"/>
      <w:tabs>
        <w:tab w:val="left" w:pos="9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CB76D" w14:textId="77777777" w:rsidR="00132FC9" w:rsidRDefault="00132FC9" w:rsidP="00A845B1">
      <w:r>
        <w:separator/>
      </w:r>
    </w:p>
  </w:footnote>
  <w:footnote w:type="continuationSeparator" w:id="0">
    <w:p w14:paraId="18021404" w14:textId="77777777" w:rsidR="00132FC9" w:rsidRDefault="00132FC9" w:rsidP="00A84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A19"/>
    <w:multiLevelType w:val="hybridMultilevel"/>
    <w:tmpl w:val="F6C45E5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6E0701"/>
    <w:multiLevelType w:val="hybridMultilevel"/>
    <w:tmpl w:val="BA40B540"/>
    <w:lvl w:ilvl="0" w:tplc="DADE389A">
      <w:start w:val="1"/>
      <w:numFmt w:val="bullet"/>
      <w:lvlText w:val="•"/>
      <w:lvlJc w:val="left"/>
      <w:pPr>
        <w:tabs>
          <w:tab w:val="num" w:pos="720"/>
        </w:tabs>
        <w:ind w:left="720" w:hanging="360"/>
      </w:pPr>
      <w:rPr>
        <w:rFonts w:ascii="Arial" w:hAnsi="Arial" w:hint="default"/>
      </w:rPr>
    </w:lvl>
    <w:lvl w:ilvl="1" w:tplc="EA704918" w:tentative="1">
      <w:start w:val="1"/>
      <w:numFmt w:val="bullet"/>
      <w:lvlText w:val="•"/>
      <w:lvlJc w:val="left"/>
      <w:pPr>
        <w:tabs>
          <w:tab w:val="num" w:pos="1440"/>
        </w:tabs>
        <w:ind w:left="1440" w:hanging="360"/>
      </w:pPr>
      <w:rPr>
        <w:rFonts w:ascii="Arial" w:hAnsi="Arial" w:hint="default"/>
      </w:rPr>
    </w:lvl>
    <w:lvl w:ilvl="2" w:tplc="738E8CA2" w:tentative="1">
      <w:start w:val="1"/>
      <w:numFmt w:val="bullet"/>
      <w:lvlText w:val="•"/>
      <w:lvlJc w:val="left"/>
      <w:pPr>
        <w:tabs>
          <w:tab w:val="num" w:pos="2160"/>
        </w:tabs>
        <w:ind w:left="2160" w:hanging="360"/>
      </w:pPr>
      <w:rPr>
        <w:rFonts w:ascii="Arial" w:hAnsi="Arial" w:hint="default"/>
      </w:rPr>
    </w:lvl>
    <w:lvl w:ilvl="3" w:tplc="A5C611DA" w:tentative="1">
      <w:start w:val="1"/>
      <w:numFmt w:val="bullet"/>
      <w:lvlText w:val="•"/>
      <w:lvlJc w:val="left"/>
      <w:pPr>
        <w:tabs>
          <w:tab w:val="num" w:pos="2880"/>
        </w:tabs>
        <w:ind w:left="2880" w:hanging="360"/>
      </w:pPr>
      <w:rPr>
        <w:rFonts w:ascii="Arial" w:hAnsi="Arial" w:hint="default"/>
      </w:rPr>
    </w:lvl>
    <w:lvl w:ilvl="4" w:tplc="208878A8" w:tentative="1">
      <w:start w:val="1"/>
      <w:numFmt w:val="bullet"/>
      <w:lvlText w:val="•"/>
      <w:lvlJc w:val="left"/>
      <w:pPr>
        <w:tabs>
          <w:tab w:val="num" w:pos="3600"/>
        </w:tabs>
        <w:ind w:left="3600" w:hanging="360"/>
      </w:pPr>
      <w:rPr>
        <w:rFonts w:ascii="Arial" w:hAnsi="Arial" w:hint="default"/>
      </w:rPr>
    </w:lvl>
    <w:lvl w:ilvl="5" w:tplc="55365F8C" w:tentative="1">
      <w:start w:val="1"/>
      <w:numFmt w:val="bullet"/>
      <w:lvlText w:val="•"/>
      <w:lvlJc w:val="left"/>
      <w:pPr>
        <w:tabs>
          <w:tab w:val="num" w:pos="4320"/>
        </w:tabs>
        <w:ind w:left="4320" w:hanging="360"/>
      </w:pPr>
      <w:rPr>
        <w:rFonts w:ascii="Arial" w:hAnsi="Arial" w:hint="default"/>
      </w:rPr>
    </w:lvl>
    <w:lvl w:ilvl="6" w:tplc="03A0587C" w:tentative="1">
      <w:start w:val="1"/>
      <w:numFmt w:val="bullet"/>
      <w:lvlText w:val="•"/>
      <w:lvlJc w:val="left"/>
      <w:pPr>
        <w:tabs>
          <w:tab w:val="num" w:pos="5040"/>
        </w:tabs>
        <w:ind w:left="5040" w:hanging="360"/>
      </w:pPr>
      <w:rPr>
        <w:rFonts w:ascii="Arial" w:hAnsi="Arial" w:hint="default"/>
      </w:rPr>
    </w:lvl>
    <w:lvl w:ilvl="7" w:tplc="2312BAFA" w:tentative="1">
      <w:start w:val="1"/>
      <w:numFmt w:val="bullet"/>
      <w:lvlText w:val="•"/>
      <w:lvlJc w:val="left"/>
      <w:pPr>
        <w:tabs>
          <w:tab w:val="num" w:pos="5760"/>
        </w:tabs>
        <w:ind w:left="5760" w:hanging="360"/>
      </w:pPr>
      <w:rPr>
        <w:rFonts w:ascii="Arial" w:hAnsi="Arial" w:hint="default"/>
      </w:rPr>
    </w:lvl>
    <w:lvl w:ilvl="8" w:tplc="90CA3F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746BD9"/>
    <w:multiLevelType w:val="hybridMultilevel"/>
    <w:tmpl w:val="F6B4DB8A"/>
    <w:lvl w:ilvl="0" w:tplc="1009000F">
      <w:start w:val="1"/>
      <w:numFmt w:val="decimal"/>
      <w:lvlText w:val="%1."/>
      <w:lvlJc w:val="left"/>
      <w:pPr>
        <w:ind w:left="720" w:hanging="360"/>
      </w:pPr>
    </w:lvl>
    <w:lvl w:ilvl="1" w:tplc="050CDEEC">
      <w:start w:val="5"/>
      <w:numFmt w:val="lowerLetter"/>
      <w:lvlText w:val="%2."/>
      <w:lvlJc w:val="left"/>
      <w:pPr>
        <w:ind w:left="1440" w:hanging="360"/>
      </w:pPr>
      <w:rPr>
        <w:rFonts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F04B91"/>
    <w:multiLevelType w:val="hybridMultilevel"/>
    <w:tmpl w:val="5F3858A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656786"/>
    <w:multiLevelType w:val="hybridMultilevel"/>
    <w:tmpl w:val="75E0863A"/>
    <w:lvl w:ilvl="0" w:tplc="1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C33AE4"/>
    <w:multiLevelType w:val="hybridMultilevel"/>
    <w:tmpl w:val="9976C54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A3030ED"/>
    <w:multiLevelType w:val="hybridMultilevel"/>
    <w:tmpl w:val="58681E7A"/>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4CF21AC"/>
    <w:multiLevelType w:val="multilevel"/>
    <w:tmpl w:val="14AA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E87191"/>
    <w:multiLevelType w:val="multilevel"/>
    <w:tmpl w:val="457A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FE0082"/>
    <w:multiLevelType w:val="hybridMultilevel"/>
    <w:tmpl w:val="F6C45E5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F43EAF"/>
    <w:multiLevelType w:val="hybridMultilevel"/>
    <w:tmpl w:val="0C380F9C"/>
    <w:lvl w:ilvl="0" w:tplc="14A8EF04">
      <w:start w:val="1"/>
      <w:numFmt w:val="bullet"/>
      <w:lvlText w:val="•"/>
      <w:lvlJc w:val="left"/>
      <w:pPr>
        <w:tabs>
          <w:tab w:val="num" w:pos="720"/>
        </w:tabs>
        <w:ind w:left="720" w:hanging="360"/>
      </w:pPr>
      <w:rPr>
        <w:rFonts w:ascii="Arial" w:hAnsi="Arial" w:hint="default"/>
      </w:rPr>
    </w:lvl>
    <w:lvl w:ilvl="1" w:tplc="0700D200" w:tentative="1">
      <w:start w:val="1"/>
      <w:numFmt w:val="bullet"/>
      <w:lvlText w:val="•"/>
      <w:lvlJc w:val="left"/>
      <w:pPr>
        <w:tabs>
          <w:tab w:val="num" w:pos="1440"/>
        </w:tabs>
        <w:ind w:left="1440" w:hanging="360"/>
      </w:pPr>
      <w:rPr>
        <w:rFonts w:ascii="Arial" w:hAnsi="Arial" w:hint="default"/>
      </w:rPr>
    </w:lvl>
    <w:lvl w:ilvl="2" w:tplc="F216C9BE" w:tentative="1">
      <w:start w:val="1"/>
      <w:numFmt w:val="bullet"/>
      <w:lvlText w:val="•"/>
      <w:lvlJc w:val="left"/>
      <w:pPr>
        <w:tabs>
          <w:tab w:val="num" w:pos="2160"/>
        </w:tabs>
        <w:ind w:left="2160" w:hanging="360"/>
      </w:pPr>
      <w:rPr>
        <w:rFonts w:ascii="Arial" w:hAnsi="Arial" w:hint="default"/>
      </w:rPr>
    </w:lvl>
    <w:lvl w:ilvl="3" w:tplc="1C6A922E" w:tentative="1">
      <w:start w:val="1"/>
      <w:numFmt w:val="bullet"/>
      <w:lvlText w:val="•"/>
      <w:lvlJc w:val="left"/>
      <w:pPr>
        <w:tabs>
          <w:tab w:val="num" w:pos="2880"/>
        </w:tabs>
        <w:ind w:left="2880" w:hanging="360"/>
      </w:pPr>
      <w:rPr>
        <w:rFonts w:ascii="Arial" w:hAnsi="Arial" w:hint="default"/>
      </w:rPr>
    </w:lvl>
    <w:lvl w:ilvl="4" w:tplc="89064702" w:tentative="1">
      <w:start w:val="1"/>
      <w:numFmt w:val="bullet"/>
      <w:lvlText w:val="•"/>
      <w:lvlJc w:val="left"/>
      <w:pPr>
        <w:tabs>
          <w:tab w:val="num" w:pos="3600"/>
        </w:tabs>
        <w:ind w:left="3600" w:hanging="360"/>
      </w:pPr>
      <w:rPr>
        <w:rFonts w:ascii="Arial" w:hAnsi="Arial" w:hint="default"/>
      </w:rPr>
    </w:lvl>
    <w:lvl w:ilvl="5" w:tplc="72D835D0" w:tentative="1">
      <w:start w:val="1"/>
      <w:numFmt w:val="bullet"/>
      <w:lvlText w:val="•"/>
      <w:lvlJc w:val="left"/>
      <w:pPr>
        <w:tabs>
          <w:tab w:val="num" w:pos="4320"/>
        </w:tabs>
        <w:ind w:left="4320" w:hanging="360"/>
      </w:pPr>
      <w:rPr>
        <w:rFonts w:ascii="Arial" w:hAnsi="Arial" w:hint="default"/>
      </w:rPr>
    </w:lvl>
    <w:lvl w:ilvl="6" w:tplc="E432FB64" w:tentative="1">
      <w:start w:val="1"/>
      <w:numFmt w:val="bullet"/>
      <w:lvlText w:val="•"/>
      <w:lvlJc w:val="left"/>
      <w:pPr>
        <w:tabs>
          <w:tab w:val="num" w:pos="5040"/>
        </w:tabs>
        <w:ind w:left="5040" w:hanging="360"/>
      </w:pPr>
      <w:rPr>
        <w:rFonts w:ascii="Arial" w:hAnsi="Arial" w:hint="default"/>
      </w:rPr>
    </w:lvl>
    <w:lvl w:ilvl="7" w:tplc="CADABE08" w:tentative="1">
      <w:start w:val="1"/>
      <w:numFmt w:val="bullet"/>
      <w:lvlText w:val="•"/>
      <w:lvlJc w:val="left"/>
      <w:pPr>
        <w:tabs>
          <w:tab w:val="num" w:pos="5760"/>
        </w:tabs>
        <w:ind w:left="5760" w:hanging="360"/>
      </w:pPr>
      <w:rPr>
        <w:rFonts w:ascii="Arial" w:hAnsi="Arial" w:hint="default"/>
      </w:rPr>
    </w:lvl>
    <w:lvl w:ilvl="8" w:tplc="AA2E217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A911DC"/>
    <w:multiLevelType w:val="hybridMultilevel"/>
    <w:tmpl w:val="AADEA7C2"/>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5A87AC2"/>
    <w:multiLevelType w:val="multilevel"/>
    <w:tmpl w:val="5EFC6E3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8B4656A"/>
    <w:multiLevelType w:val="multilevel"/>
    <w:tmpl w:val="9CA8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8A3440"/>
    <w:multiLevelType w:val="hybridMultilevel"/>
    <w:tmpl w:val="5F26AFC2"/>
    <w:lvl w:ilvl="0" w:tplc="4500A0D2">
      <w:start w:val="1"/>
      <w:numFmt w:val="bullet"/>
      <w:lvlText w:val="•"/>
      <w:lvlJc w:val="left"/>
      <w:pPr>
        <w:tabs>
          <w:tab w:val="num" w:pos="720"/>
        </w:tabs>
        <w:ind w:left="720" w:hanging="360"/>
      </w:pPr>
      <w:rPr>
        <w:rFonts w:ascii="Arial" w:hAnsi="Arial" w:hint="default"/>
      </w:rPr>
    </w:lvl>
    <w:lvl w:ilvl="1" w:tplc="2F567746" w:tentative="1">
      <w:start w:val="1"/>
      <w:numFmt w:val="bullet"/>
      <w:lvlText w:val="•"/>
      <w:lvlJc w:val="left"/>
      <w:pPr>
        <w:tabs>
          <w:tab w:val="num" w:pos="1440"/>
        </w:tabs>
        <w:ind w:left="1440" w:hanging="360"/>
      </w:pPr>
      <w:rPr>
        <w:rFonts w:ascii="Arial" w:hAnsi="Arial" w:hint="default"/>
      </w:rPr>
    </w:lvl>
    <w:lvl w:ilvl="2" w:tplc="3F306968" w:tentative="1">
      <w:start w:val="1"/>
      <w:numFmt w:val="bullet"/>
      <w:lvlText w:val="•"/>
      <w:lvlJc w:val="left"/>
      <w:pPr>
        <w:tabs>
          <w:tab w:val="num" w:pos="2160"/>
        </w:tabs>
        <w:ind w:left="2160" w:hanging="360"/>
      </w:pPr>
      <w:rPr>
        <w:rFonts w:ascii="Arial" w:hAnsi="Arial" w:hint="default"/>
      </w:rPr>
    </w:lvl>
    <w:lvl w:ilvl="3" w:tplc="16B0CC06" w:tentative="1">
      <w:start w:val="1"/>
      <w:numFmt w:val="bullet"/>
      <w:lvlText w:val="•"/>
      <w:lvlJc w:val="left"/>
      <w:pPr>
        <w:tabs>
          <w:tab w:val="num" w:pos="2880"/>
        </w:tabs>
        <w:ind w:left="2880" w:hanging="360"/>
      </w:pPr>
      <w:rPr>
        <w:rFonts w:ascii="Arial" w:hAnsi="Arial" w:hint="default"/>
      </w:rPr>
    </w:lvl>
    <w:lvl w:ilvl="4" w:tplc="BF74586C" w:tentative="1">
      <w:start w:val="1"/>
      <w:numFmt w:val="bullet"/>
      <w:lvlText w:val="•"/>
      <w:lvlJc w:val="left"/>
      <w:pPr>
        <w:tabs>
          <w:tab w:val="num" w:pos="3600"/>
        </w:tabs>
        <w:ind w:left="3600" w:hanging="360"/>
      </w:pPr>
      <w:rPr>
        <w:rFonts w:ascii="Arial" w:hAnsi="Arial" w:hint="default"/>
      </w:rPr>
    </w:lvl>
    <w:lvl w:ilvl="5" w:tplc="8B085C22" w:tentative="1">
      <w:start w:val="1"/>
      <w:numFmt w:val="bullet"/>
      <w:lvlText w:val="•"/>
      <w:lvlJc w:val="left"/>
      <w:pPr>
        <w:tabs>
          <w:tab w:val="num" w:pos="4320"/>
        </w:tabs>
        <w:ind w:left="4320" w:hanging="360"/>
      </w:pPr>
      <w:rPr>
        <w:rFonts w:ascii="Arial" w:hAnsi="Arial" w:hint="default"/>
      </w:rPr>
    </w:lvl>
    <w:lvl w:ilvl="6" w:tplc="EC9CE5B0" w:tentative="1">
      <w:start w:val="1"/>
      <w:numFmt w:val="bullet"/>
      <w:lvlText w:val="•"/>
      <w:lvlJc w:val="left"/>
      <w:pPr>
        <w:tabs>
          <w:tab w:val="num" w:pos="5040"/>
        </w:tabs>
        <w:ind w:left="5040" w:hanging="360"/>
      </w:pPr>
      <w:rPr>
        <w:rFonts w:ascii="Arial" w:hAnsi="Arial" w:hint="default"/>
      </w:rPr>
    </w:lvl>
    <w:lvl w:ilvl="7" w:tplc="20A49A06" w:tentative="1">
      <w:start w:val="1"/>
      <w:numFmt w:val="bullet"/>
      <w:lvlText w:val="•"/>
      <w:lvlJc w:val="left"/>
      <w:pPr>
        <w:tabs>
          <w:tab w:val="num" w:pos="5760"/>
        </w:tabs>
        <w:ind w:left="5760" w:hanging="360"/>
      </w:pPr>
      <w:rPr>
        <w:rFonts w:ascii="Arial" w:hAnsi="Arial" w:hint="default"/>
      </w:rPr>
    </w:lvl>
    <w:lvl w:ilvl="8" w:tplc="87E4D8B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B54D92"/>
    <w:multiLevelType w:val="hybridMultilevel"/>
    <w:tmpl w:val="B2C6C94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0A473FA"/>
    <w:multiLevelType w:val="hybridMultilevel"/>
    <w:tmpl w:val="09ECF29E"/>
    <w:lvl w:ilvl="0" w:tplc="10090017">
      <w:start w:val="1"/>
      <w:numFmt w:val="lowerLetter"/>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17" w15:restartNumberingAfterBreak="0">
    <w:nsid w:val="560D6E90"/>
    <w:multiLevelType w:val="hybridMultilevel"/>
    <w:tmpl w:val="C4C0752A"/>
    <w:lvl w:ilvl="0" w:tplc="57560E2A">
      <w:start w:val="1"/>
      <w:numFmt w:val="bullet"/>
      <w:lvlText w:val="•"/>
      <w:lvlJc w:val="left"/>
      <w:pPr>
        <w:tabs>
          <w:tab w:val="num" w:pos="720"/>
        </w:tabs>
        <w:ind w:left="720" w:hanging="360"/>
      </w:pPr>
      <w:rPr>
        <w:rFonts w:ascii="Arial" w:hAnsi="Arial" w:hint="default"/>
      </w:rPr>
    </w:lvl>
    <w:lvl w:ilvl="1" w:tplc="9C70F5FE" w:tentative="1">
      <w:start w:val="1"/>
      <w:numFmt w:val="bullet"/>
      <w:lvlText w:val="•"/>
      <w:lvlJc w:val="left"/>
      <w:pPr>
        <w:tabs>
          <w:tab w:val="num" w:pos="1440"/>
        </w:tabs>
        <w:ind w:left="1440" w:hanging="360"/>
      </w:pPr>
      <w:rPr>
        <w:rFonts w:ascii="Arial" w:hAnsi="Arial" w:hint="default"/>
      </w:rPr>
    </w:lvl>
    <w:lvl w:ilvl="2" w:tplc="D910B64E" w:tentative="1">
      <w:start w:val="1"/>
      <w:numFmt w:val="bullet"/>
      <w:lvlText w:val="•"/>
      <w:lvlJc w:val="left"/>
      <w:pPr>
        <w:tabs>
          <w:tab w:val="num" w:pos="2160"/>
        </w:tabs>
        <w:ind w:left="2160" w:hanging="360"/>
      </w:pPr>
      <w:rPr>
        <w:rFonts w:ascii="Arial" w:hAnsi="Arial" w:hint="default"/>
      </w:rPr>
    </w:lvl>
    <w:lvl w:ilvl="3" w:tplc="6974E774" w:tentative="1">
      <w:start w:val="1"/>
      <w:numFmt w:val="bullet"/>
      <w:lvlText w:val="•"/>
      <w:lvlJc w:val="left"/>
      <w:pPr>
        <w:tabs>
          <w:tab w:val="num" w:pos="2880"/>
        </w:tabs>
        <w:ind w:left="2880" w:hanging="360"/>
      </w:pPr>
      <w:rPr>
        <w:rFonts w:ascii="Arial" w:hAnsi="Arial" w:hint="default"/>
      </w:rPr>
    </w:lvl>
    <w:lvl w:ilvl="4" w:tplc="F9ACBFE8" w:tentative="1">
      <w:start w:val="1"/>
      <w:numFmt w:val="bullet"/>
      <w:lvlText w:val="•"/>
      <w:lvlJc w:val="left"/>
      <w:pPr>
        <w:tabs>
          <w:tab w:val="num" w:pos="3600"/>
        </w:tabs>
        <w:ind w:left="3600" w:hanging="360"/>
      </w:pPr>
      <w:rPr>
        <w:rFonts w:ascii="Arial" w:hAnsi="Arial" w:hint="default"/>
      </w:rPr>
    </w:lvl>
    <w:lvl w:ilvl="5" w:tplc="BC5E14C8" w:tentative="1">
      <w:start w:val="1"/>
      <w:numFmt w:val="bullet"/>
      <w:lvlText w:val="•"/>
      <w:lvlJc w:val="left"/>
      <w:pPr>
        <w:tabs>
          <w:tab w:val="num" w:pos="4320"/>
        </w:tabs>
        <w:ind w:left="4320" w:hanging="360"/>
      </w:pPr>
      <w:rPr>
        <w:rFonts w:ascii="Arial" w:hAnsi="Arial" w:hint="default"/>
      </w:rPr>
    </w:lvl>
    <w:lvl w:ilvl="6" w:tplc="B89825FC" w:tentative="1">
      <w:start w:val="1"/>
      <w:numFmt w:val="bullet"/>
      <w:lvlText w:val="•"/>
      <w:lvlJc w:val="left"/>
      <w:pPr>
        <w:tabs>
          <w:tab w:val="num" w:pos="5040"/>
        </w:tabs>
        <w:ind w:left="5040" w:hanging="360"/>
      </w:pPr>
      <w:rPr>
        <w:rFonts w:ascii="Arial" w:hAnsi="Arial" w:hint="default"/>
      </w:rPr>
    </w:lvl>
    <w:lvl w:ilvl="7" w:tplc="9AAE7548" w:tentative="1">
      <w:start w:val="1"/>
      <w:numFmt w:val="bullet"/>
      <w:lvlText w:val="•"/>
      <w:lvlJc w:val="left"/>
      <w:pPr>
        <w:tabs>
          <w:tab w:val="num" w:pos="5760"/>
        </w:tabs>
        <w:ind w:left="5760" w:hanging="360"/>
      </w:pPr>
      <w:rPr>
        <w:rFonts w:ascii="Arial" w:hAnsi="Arial" w:hint="default"/>
      </w:rPr>
    </w:lvl>
    <w:lvl w:ilvl="8" w:tplc="D8ACF21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6411F18"/>
    <w:multiLevelType w:val="hybridMultilevel"/>
    <w:tmpl w:val="411E9F0C"/>
    <w:lvl w:ilvl="0" w:tplc="10090017">
      <w:start w:val="1"/>
      <w:numFmt w:val="lowerLetter"/>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19" w15:restartNumberingAfterBreak="0">
    <w:nsid w:val="6C1C46F8"/>
    <w:multiLevelType w:val="multilevel"/>
    <w:tmpl w:val="C238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8C76B0"/>
    <w:multiLevelType w:val="hybridMultilevel"/>
    <w:tmpl w:val="190C4060"/>
    <w:lvl w:ilvl="0" w:tplc="302A2076">
      <w:start w:val="1"/>
      <w:numFmt w:val="bullet"/>
      <w:lvlText w:val="•"/>
      <w:lvlJc w:val="left"/>
      <w:pPr>
        <w:tabs>
          <w:tab w:val="num" w:pos="720"/>
        </w:tabs>
        <w:ind w:left="720" w:hanging="360"/>
      </w:pPr>
      <w:rPr>
        <w:rFonts w:ascii="Arial" w:hAnsi="Arial" w:hint="default"/>
      </w:rPr>
    </w:lvl>
    <w:lvl w:ilvl="1" w:tplc="D7160F62">
      <w:start w:val="1"/>
      <w:numFmt w:val="bullet"/>
      <w:lvlText w:val="•"/>
      <w:lvlJc w:val="left"/>
      <w:pPr>
        <w:tabs>
          <w:tab w:val="num" w:pos="1440"/>
        </w:tabs>
        <w:ind w:left="1440" w:hanging="360"/>
      </w:pPr>
      <w:rPr>
        <w:rFonts w:ascii="Arial" w:hAnsi="Arial" w:hint="default"/>
      </w:rPr>
    </w:lvl>
    <w:lvl w:ilvl="2" w:tplc="7D883624" w:tentative="1">
      <w:start w:val="1"/>
      <w:numFmt w:val="bullet"/>
      <w:lvlText w:val="•"/>
      <w:lvlJc w:val="left"/>
      <w:pPr>
        <w:tabs>
          <w:tab w:val="num" w:pos="2160"/>
        </w:tabs>
        <w:ind w:left="2160" w:hanging="360"/>
      </w:pPr>
      <w:rPr>
        <w:rFonts w:ascii="Arial" w:hAnsi="Arial" w:hint="default"/>
      </w:rPr>
    </w:lvl>
    <w:lvl w:ilvl="3" w:tplc="8AD48BD4" w:tentative="1">
      <w:start w:val="1"/>
      <w:numFmt w:val="bullet"/>
      <w:lvlText w:val="•"/>
      <w:lvlJc w:val="left"/>
      <w:pPr>
        <w:tabs>
          <w:tab w:val="num" w:pos="2880"/>
        </w:tabs>
        <w:ind w:left="2880" w:hanging="360"/>
      </w:pPr>
      <w:rPr>
        <w:rFonts w:ascii="Arial" w:hAnsi="Arial" w:hint="default"/>
      </w:rPr>
    </w:lvl>
    <w:lvl w:ilvl="4" w:tplc="ECD2D040" w:tentative="1">
      <w:start w:val="1"/>
      <w:numFmt w:val="bullet"/>
      <w:lvlText w:val="•"/>
      <w:lvlJc w:val="left"/>
      <w:pPr>
        <w:tabs>
          <w:tab w:val="num" w:pos="3600"/>
        </w:tabs>
        <w:ind w:left="3600" w:hanging="360"/>
      </w:pPr>
      <w:rPr>
        <w:rFonts w:ascii="Arial" w:hAnsi="Arial" w:hint="default"/>
      </w:rPr>
    </w:lvl>
    <w:lvl w:ilvl="5" w:tplc="E43A157E" w:tentative="1">
      <w:start w:val="1"/>
      <w:numFmt w:val="bullet"/>
      <w:lvlText w:val="•"/>
      <w:lvlJc w:val="left"/>
      <w:pPr>
        <w:tabs>
          <w:tab w:val="num" w:pos="4320"/>
        </w:tabs>
        <w:ind w:left="4320" w:hanging="360"/>
      </w:pPr>
      <w:rPr>
        <w:rFonts w:ascii="Arial" w:hAnsi="Arial" w:hint="default"/>
      </w:rPr>
    </w:lvl>
    <w:lvl w:ilvl="6" w:tplc="056E98E0" w:tentative="1">
      <w:start w:val="1"/>
      <w:numFmt w:val="bullet"/>
      <w:lvlText w:val="•"/>
      <w:lvlJc w:val="left"/>
      <w:pPr>
        <w:tabs>
          <w:tab w:val="num" w:pos="5040"/>
        </w:tabs>
        <w:ind w:left="5040" w:hanging="360"/>
      </w:pPr>
      <w:rPr>
        <w:rFonts w:ascii="Arial" w:hAnsi="Arial" w:hint="default"/>
      </w:rPr>
    </w:lvl>
    <w:lvl w:ilvl="7" w:tplc="79C28AEA" w:tentative="1">
      <w:start w:val="1"/>
      <w:numFmt w:val="bullet"/>
      <w:lvlText w:val="•"/>
      <w:lvlJc w:val="left"/>
      <w:pPr>
        <w:tabs>
          <w:tab w:val="num" w:pos="5760"/>
        </w:tabs>
        <w:ind w:left="5760" w:hanging="360"/>
      </w:pPr>
      <w:rPr>
        <w:rFonts w:ascii="Arial" w:hAnsi="Arial" w:hint="default"/>
      </w:rPr>
    </w:lvl>
    <w:lvl w:ilvl="8" w:tplc="B0C861B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BEB48AD"/>
    <w:multiLevelType w:val="multilevel"/>
    <w:tmpl w:val="8FAA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50391">
    <w:abstractNumId w:val="20"/>
  </w:num>
  <w:num w:numId="2" w16cid:durableId="1804350302">
    <w:abstractNumId w:val="1"/>
  </w:num>
  <w:num w:numId="3" w16cid:durableId="1841382217">
    <w:abstractNumId w:val="10"/>
  </w:num>
  <w:num w:numId="4" w16cid:durableId="410663217">
    <w:abstractNumId w:val="6"/>
  </w:num>
  <w:num w:numId="5" w16cid:durableId="2094010471">
    <w:abstractNumId w:val="14"/>
  </w:num>
  <w:num w:numId="6" w16cid:durableId="1071079697">
    <w:abstractNumId w:val="11"/>
  </w:num>
  <w:num w:numId="7" w16cid:durableId="1677920096">
    <w:abstractNumId w:val="16"/>
  </w:num>
  <w:num w:numId="8" w16cid:durableId="1250384155">
    <w:abstractNumId w:val="18"/>
  </w:num>
  <w:num w:numId="9" w16cid:durableId="218444470">
    <w:abstractNumId w:val="17"/>
  </w:num>
  <w:num w:numId="10" w16cid:durableId="1593274599">
    <w:abstractNumId w:val="8"/>
  </w:num>
  <w:num w:numId="11" w16cid:durableId="314988542">
    <w:abstractNumId w:val="7"/>
  </w:num>
  <w:num w:numId="12" w16cid:durableId="2086340330">
    <w:abstractNumId w:val="19"/>
  </w:num>
  <w:num w:numId="13" w16cid:durableId="1745178160">
    <w:abstractNumId w:val="12"/>
  </w:num>
  <w:num w:numId="14" w16cid:durableId="740130781">
    <w:abstractNumId w:val="3"/>
  </w:num>
  <w:num w:numId="15" w16cid:durableId="341975496">
    <w:abstractNumId w:val="5"/>
  </w:num>
  <w:num w:numId="16" w16cid:durableId="494344105">
    <w:abstractNumId w:val="0"/>
  </w:num>
  <w:num w:numId="17" w16cid:durableId="636028760">
    <w:abstractNumId w:val="9"/>
  </w:num>
  <w:num w:numId="18" w16cid:durableId="1005859012">
    <w:abstractNumId w:val="21"/>
  </w:num>
  <w:num w:numId="19" w16cid:durableId="204753394">
    <w:abstractNumId w:val="13"/>
  </w:num>
  <w:num w:numId="20" w16cid:durableId="741560412">
    <w:abstractNumId w:val="2"/>
  </w:num>
  <w:num w:numId="21" w16cid:durableId="300115013">
    <w:abstractNumId w:val="15"/>
  </w:num>
  <w:num w:numId="22" w16cid:durableId="1164121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B6"/>
    <w:rsid w:val="0001174B"/>
    <w:rsid w:val="0001446A"/>
    <w:rsid w:val="000261F3"/>
    <w:rsid w:val="0005586F"/>
    <w:rsid w:val="000611D0"/>
    <w:rsid w:val="00061D4F"/>
    <w:rsid w:val="00064554"/>
    <w:rsid w:val="000A63BB"/>
    <w:rsid w:val="000B737C"/>
    <w:rsid w:val="000D02D3"/>
    <w:rsid w:val="000D3A45"/>
    <w:rsid w:val="000D6DC8"/>
    <w:rsid w:val="000E311B"/>
    <w:rsid w:val="000E7441"/>
    <w:rsid w:val="000F2178"/>
    <w:rsid w:val="00101440"/>
    <w:rsid w:val="0010354A"/>
    <w:rsid w:val="0010631D"/>
    <w:rsid w:val="001312FB"/>
    <w:rsid w:val="0013171C"/>
    <w:rsid w:val="00132A0F"/>
    <w:rsid w:val="00132FC9"/>
    <w:rsid w:val="0013467C"/>
    <w:rsid w:val="001537A6"/>
    <w:rsid w:val="00174602"/>
    <w:rsid w:val="00182849"/>
    <w:rsid w:val="001A0D1E"/>
    <w:rsid w:val="001B149C"/>
    <w:rsid w:val="001C2411"/>
    <w:rsid w:val="001D1C3A"/>
    <w:rsid w:val="00206310"/>
    <w:rsid w:val="00210774"/>
    <w:rsid w:val="00226E9E"/>
    <w:rsid w:val="00254FE0"/>
    <w:rsid w:val="00266826"/>
    <w:rsid w:val="0029208E"/>
    <w:rsid w:val="002968C7"/>
    <w:rsid w:val="002A7E58"/>
    <w:rsid w:val="002B401B"/>
    <w:rsid w:val="002E0B06"/>
    <w:rsid w:val="002E14A3"/>
    <w:rsid w:val="002E1B41"/>
    <w:rsid w:val="002E7C66"/>
    <w:rsid w:val="00303D21"/>
    <w:rsid w:val="003175F0"/>
    <w:rsid w:val="00330272"/>
    <w:rsid w:val="0036722B"/>
    <w:rsid w:val="0037124A"/>
    <w:rsid w:val="003740B3"/>
    <w:rsid w:val="00376D76"/>
    <w:rsid w:val="00391BD4"/>
    <w:rsid w:val="003D0E9F"/>
    <w:rsid w:val="003D6286"/>
    <w:rsid w:val="003E3359"/>
    <w:rsid w:val="003E3C19"/>
    <w:rsid w:val="003E7CE7"/>
    <w:rsid w:val="003F6747"/>
    <w:rsid w:val="004151EA"/>
    <w:rsid w:val="00415894"/>
    <w:rsid w:val="00423F4D"/>
    <w:rsid w:val="004406DE"/>
    <w:rsid w:val="004547E2"/>
    <w:rsid w:val="004806CE"/>
    <w:rsid w:val="004A4D2E"/>
    <w:rsid w:val="004C55A1"/>
    <w:rsid w:val="004E03B6"/>
    <w:rsid w:val="004E18D2"/>
    <w:rsid w:val="00514F1A"/>
    <w:rsid w:val="00527F4C"/>
    <w:rsid w:val="00532E88"/>
    <w:rsid w:val="005461B9"/>
    <w:rsid w:val="005474F4"/>
    <w:rsid w:val="005875C7"/>
    <w:rsid w:val="005878DE"/>
    <w:rsid w:val="005A7F0E"/>
    <w:rsid w:val="005B0E45"/>
    <w:rsid w:val="005B129D"/>
    <w:rsid w:val="005D73DB"/>
    <w:rsid w:val="005E0937"/>
    <w:rsid w:val="005F0017"/>
    <w:rsid w:val="00620383"/>
    <w:rsid w:val="00631888"/>
    <w:rsid w:val="00643AE4"/>
    <w:rsid w:val="006820DC"/>
    <w:rsid w:val="00694416"/>
    <w:rsid w:val="006A4146"/>
    <w:rsid w:val="006C737A"/>
    <w:rsid w:val="006F385F"/>
    <w:rsid w:val="00700CE2"/>
    <w:rsid w:val="007011B1"/>
    <w:rsid w:val="0072436F"/>
    <w:rsid w:val="007344DA"/>
    <w:rsid w:val="00737056"/>
    <w:rsid w:val="00743818"/>
    <w:rsid w:val="007767B1"/>
    <w:rsid w:val="00785624"/>
    <w:rsid w:val="0079076F"/>
    <w:rsid w:val="00791555"/>
    <w:rsid w:val="00801DED"/>
    <w:rsid w:val="008230BE"/>
    <w:rsid w:val="008322B9"/>
    <w:rsid w:val="00897F5A"/>
    <w:rsid w:val="008E3140"/>
    <w:rsid w:val="008E55F9"/>
    <w:rsid w:val="008F1A4A"/>
    <w:rsid w:val="008F37F3"/>
    <w:rsid w:val="00910394"/>
    <w:rsid w:val="00936D3F"/>
    <w:rsid w:val="00951D29"/>
    <w:rsid w:val="009625ED"/>
    <w:rsid w:val="00963FB6"/>
    <w:rsid w:val="009704BA"/>
    <w:rsid w:val="0097545B"/>
    <w:rsid w:val="009C1F0C"/>
    <w:rsid w:val="009D5085"/>
    <w:rsid w:val="00A115EB"/>
    <w:rsid w:val="00A123BD"/>
    <w:rsid w:val="00A23F4B"/>
    <w:rsid w:val="00A4182B"/>
    <w:rsid w:val="00A52A62"/>
    <w:rsid w:val="00A64791"/>
    <w:rsid w:val="00A845B1"/>
    <w:rsid w:val="00A9078B"/>
    <w:rsid w:val="00A96FC5"/>
    <w:rsid w:val="00AF404A"/>
    <w:rsid w:val="00B21D4C"/>
    <w:rsid w:val="00B341C7"/>
    <w:rsid w:val="00B718D6"/>
    <w:rsid w:val="00B8017D"/>
    <w:rsid w:val="00BB5066"/>
    <w:rsid w:val="00C16895"/>
    <w:rsid w:val="00C42F0A"/>
    <w:rsid w:val="00C52CC3"/>
    <w:rsid w:val="00C607E7"/>
    <w:rsid w:val="00C6170F"/>
    <w:rsid w:val="00C84DBC"/>
    <w:rsid w:val="00C96865"/>
    <w:rsid w:val="00CA6067"/>
    <w:rsid w:val="00CB0FCA"/>
    <w:rsid w:val="00CC5E5C"/>
    <w:rsid w:val="00D54869"/>
    <w:rsid w:val="00D60681"/>
    <w:rsid w:val="00D66CB1"/>
    <w:rsid w:val="00D80EF9"/>
    <w:rsid w:val="00D81E70"/>
    <w:rsid w:val="00D82CCA"/>
    <w:rsid w:val="00D85DDF"/>
    <w:rsid w:val="00D91C2B"/>
    <w:rsid w:val="00DC58CE"/>
    <w:rsid w:val="00DC5E3D"/>
    <w:rsid w:val="00DC76A4"/>
    <w:rsid w:val="00DD6E78"/>
    <w:rsid w:val="00DE4295"/>
    <w:rsid w:val="00E00F83"/>
    <w:rsid w:val="00E22817"/>
    <w:rsid w:val="00E24E46"/>
    <w:rsid w:val="00E346F8"/>
    <w:rsid w:val="00E80A4F"/>
    <w:rsid w:val="00E87FA1"/>
    <w:rsid w:val="00E91DA6"/>
    <w:rsid w:val="00E92C09"/>
    <w:rsid w:val="00E943D7"/>
    <w:rsid w:val="00E9481F"/>
    <w:rsid w:val="00EC21A4"/>
    <w:rsid w:val="00ED313F"/>
    <w:rsid w:val="00F03858"/>
    <w:rsid w:val="00F063FA"/>
    <w:rsid w:val="00F27C49"/>
    <w:rsid w:val="00F5445E"/>
    <w:rsid w:val="00F961E0"/>
    <w:rsid w:val="00F975FF"/>
    <w:rsid w:val="00FC21F6"/>
    <w:rsid w:val="00FC6B2A"/>
    <w:rsid w:val="00FC7AB2"/>
    <w:rsid w:val="00FE3D3F"/>
    <w:rsid w:val="00FE44D2"/>
    <w:rsid w:val="00FF5F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A9D22D"/>
  <w14:defaultImageDpi w14:val="330"/>
  <w15:docId w15:val="{BF82DD78-C577-4F4B-B58D-675C4A88C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295"/>
    <w:rPr>
      <w:rFonts w:ascii="Calibri" w:hAnsi="Calibri"/>
      <w:sz w:val="22"/>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E4295"/>
    <w:pPr>
      <w:tabs>
        <w:tab w:val="center" w:pos="4320"/>
        <w:tab w:val="right" w:pos="8640"/>
      </w:tabs>
    </w:pPr>
  </w:style>
  <w:style w:type="character" w:customStyle="1" w:styleId="FooterChar">
    <w:name w:val="Footer Char"/>
    <w:link w:val="Footer"/>
    <w:uiPriority w:val="99"/>
    <w:rsid w:val="00DE4295"/>
    <w:rPr>
      <w:rFonts w:ascii="Calibri" w:hAnsi="Calibri"/>
      <w:sz w:val="22"/>
      <w:lang w:val="en-US"/>
    </w:rPr>
  </w:style>
  <w:style w:type="paragraph" w:styleId="BodyText">
    <w:name w:val="Body Text"/>
    <w:basedOn w:val="Normal"/>
    <w:link w:val="BodyTextChar"/>
    <w:uiPriority w:val="99"/>
    <w:unhideWhenUsed/>
    <w:rsid w:val="00D60681"/>
    <w:pPr>
      <w:spacing w:after="160" w:line="320" w:lineRule="atLeast"/>
    </w:pPr>
  </w:style>
  <w:style w:type="character" w:customStyle="1" w:styleId="BodyTextChar">
    <w:name w:val="Body Text Char"/>
    <w:link w:val="BodyText"/>
    <w:uiPriority w:val="99"/>
    <w:rsid w:val="00D60681"/>
    <w:rPr>
      <w:rFonts w:ascii="Calibri" w:hAnsi="Calibri"/>
      <w:sz w:val="22"/>
      <w:szCs w:val="24"/>
      <w:lang w:val="en-US"/>
    </w:rPr>
  </w:style>
  <w:style w:type="paragraph" w:customStyle="1" w:styleId="FacultyandDept">
    <w:name w:val="Faculty and Dept."/>
    <w:basedOn w:val="Normal"/>
    <w:qFormat/>
    <w:rsid w:val="00DE4295"/>
    <w:rPr>
      <w:noProof/>
      <w:color w:val="002957"/>
      <w:sz w:val="20"/>
    </w:rPr>
  </w:style>
  <w:style w:type="paragraph" w:customStyle="1" w:styleId="Address">
    <w:name w:val="Address"/>
    <w:basedOn w:val="Header"/>
    <w:qFormat/>
    <w:rsid w:val="00DE4295"/>
    <w:pPr>
      <w:tabs>
        <w:tab w:val="clear" w:pos="4320"/>
        <w:tab w:val="clear" w:pos="8640"/>
      </w:tabs>
      <w:spacing w:after="960"/>
    </w:pPr>
    <w:rPr>
      <w:color w:val="002957"/>
      <w:sz w:val="18"/>
      <w:szCs w:val="18"/>
    </w:rPr>
  </w:style>
  <w:style w:type="paragraph" w:styleId="Header">
    <w:name w:val="header"/>
    <w:basedOn w:val="Normal"/>
    <w:link w:val="HeaderChar"/>
    <w:uiPriority w:val="99"/>
    <w:unhideWhenUsed/>
    <w:rsid w:val="00DE4295"/>
    <w:pPr>
      <w:tabs>
        <w:tab w:val="center" w:pos="4320"/>
        <w:tab w:val="right" w:pos="8640"/>
      </w:tabs>
    </w:pPr>
  </w:style>
  <w:style w:type="character" w:customStyle="1" w:styleId="HeaderChar">
    <w:name w:val="Header Char"/>
    <w:link w:val="Header"/>
    <w:uiPriority w:val="99"/>
    <w:rsid w:val="00DE4295"/>
    <w:rPr>
      <w:rFonts w:ascii="Calibri" w:hAnsi="Calibri"/>
      <w:sz w:val="22"/>
      <w:lang w:val="en-US"/>
    </w:rPr>
  </w:style>
  <w:style w:type="paragraph" w:styleId="BalloonText">
    <w:name w:val="Balloon Text"/>
    <w:basedOn w:val="Normal"/>
    <w:link w:val="BalloonTextChar"/>
    <w:uiPriority w:val="99"/>
    <w:semiHidden/>
    <w:unhideWhenUsed/>
    <w:rsid w:val="003175F0"/>
    <w:rPr>
      <w:rFonts w:ascii="Lucida Grande" w:hAnsi="Lucida Grande" w:cs="Lucida Grande"/>
      <w:sz w:val="18"/>
      <w:szCs w:val="18"/>
    </w:rPr>
  </w:style>
  <w:style w:type="character" w:customStyle="1" w:styleId="BalloonTextChar">
    <w:name w:val="Balloon Text Char"/>
    <w:link w:val="BalloonText"/>
    <w:uiPriority w:val="99"/>
    <w:semiHidden/>
    <w:rsid w:val="003175F0"/>
    <w:rPr>
      <w:rFonts w:ascii="Lucida Grande" w:hAnsi="Lucida Grande" w:cs="Lucida Grande"/>
      <w:sz w:val="18"/>
      <w:szCs w:val="18"/>
      <w:lang w:val="en-US"/>
    </w:rPr>
  </w:style>
  <w:style w:type="paragraph" w:styleId="ListParagraph">
    <w:name w:val="List Paragraph"/>
    <w:basedOn w:val="Normal"/>
    <w:uiPriority w:val="34"/>
    <w:qFormat/>
    <w:rsid w:val="003E3359"/>
    <w:pPr>
      <w:ind w:left="720"/>
      <w:contextualSpacing/>
    </w:pPr>
    <w:rPr>
      <w:rFonts w:ascii="Times New Roman" w:eastAsia="Times New Roman" w:hAnsi="Times New Roman"/>
      <w:sz w:val="24"/>
      <w:lang w:val="en-CA" w:eastAsia="en-CA"/>
    </w:rPr>
  </w:style>
  <w:style w:type="paragraph" w:styleId="NormalWeb">
    <w:name w:val="Normal (Web)"/>
    <w:basedOn w:val="Normal"/>
    <w:uiPriority w:val="99"/>
    <w:unhideWhenUsed/>
    <w:qFormat/>
    <w:rsid w:val="003D0E9F"/>
    <w:pPr>
      <w:spacing w:after="160" w:line="259" w:lineRule="auto"/>
    </w:pPr>
    <w:rPr>
      <w:rFonts w:ascii="Times New Roman" w:eastAsiaTheme="minorHAnsi" w:hAnsi="Times New Roman"/>
      <w:sz w:val="24"/>
      <w:lang w:val="en-CA"/>
    </w:rPr>
  </w:style>
  <w:style w:type="character" w:styleId="Strong">
    <w:name w:val="Strong"/>
    <w:basedOn w:val="DefaultParagraphFont"/>
    <w:uiPriority w:val="22"/>
    <w:qFormat/>
    <w:rsid w:val="00A52A62"/>
    <w:rPr>
      <w:b/>
      <w:bCs/>
    </w:rPr>
  </w:style>
  <w:style w:type="character" w:styleId="HTMLCode">
    <w:name w:val="HTML Code"/>
    <w:basedOn w:val="DefaultParagraphFont"/>
    <w:uiPriority w:val="99"/>
    <w:semiHidden/>
    <w:unhideWhenUsed/>
    <w:rsid w:val="00423F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4810">
      <w:bodyDiv w:val="1"/>
      <w:marLeft w:val="0"/>
      <w:marRight w:val="0"/>
      <w:marTop w:val="0"/>
      <w:marBottom w:val="0"/>
      <w:divBdr>
        <w:top w:val="none" w:sz="0" w:space="0" w:color="auto"/>
        <w:left w:val="none" w:sz="0" w:space="0" w:color="auto"/>
        <w:bottom w:val="none" w:sz="0" w:space="0" w:color="auto"/>
        <w:right w:val="none" w:sz="0" w:space="0" w:color="auto"/>
      </w:divBdr>
      <w:divsChild>
        <w:div w:id="93134669">
          <w:marLeft w:val="230"/>
          <w:marRight w:val="0"/>
          <w:marTop w:val="48"/>
          <w:marBottom w:val="0"/>
          <w:divBdr>
            <w:top w:val="none" w:sz="0" w:space="0" w:color="auto"/>
            <w:left w:val="none" w:sz="0" w:space="0" w:color="auto"/>
            <w:bottom w:val="none" w:sz="0" w:space="0" w:color="auto"/>
            <w:right w:val="none" w:sz="0" w:space="0" w:color="auto"/>
          </w:divBdr>
        </w:div>
        <w:div w:id="60177811">
          <w:marLeft w:val="230"/>
          <w:marRight w:val="0"/>
          <w:marTop w:val="48"/>
          <w:marBottom w:val="0"/>
          <w:divBdr>
            <w:top w:val="none" w:sz="0" w:space="0" w:color="auto"/>
            <w:left w:val="none" w:sz="0" w:space="0" w:color="auto"/>
            <w:bottom w:val="none" w:sz="0" w:space="0" w:color="auto"/>
            <w:right w:val="none" w:sz="0" w:space="0" w:color="auto"/>
          </w:divBdr>
        </w:div>
        <w:div w:id="2132431157">
          <w:marLeft w:val="230"/>
          <w:marRight w:val="0"/>
          <w:marTop w:val="48"/>
          <w:marBottom w:val="0"/>
          <w:divBdr>
            <w:top w:val="none" w:sz="0" w:space="0" w:color="auto"/>
            <w:left w:val="none" w:sz="0" w:space="0" w:color="auto"/>
            <w:bottom w:val="none" w:sz="0" w:space="0" w:color="auto"/>
            <w:right w:val="none" w:sz="0" w:space="0" w:color="auto"/>
          </w:divBdr>
        </w:div>
        <w:div w:id="1999847101">
          <w:marLeft w:val="230"/>
          <w:marRight w:val="0"/>
          <w:marTop w:val="48"/>
          <w:marBottom w:val="0"/>
          <w:divBdr>
            <w:top w:val="none" w:sz="0" w:space="0" w:color="auto"/>
            <w:left w:val="none" w:sz="0" w:space="0" w:color="auto"/>
            <w:bottom w:val="none" w:sz="0" w:space="0" w:color="auto"/>
            <w:right w:val="none" w:sz="0" w:space="0" w:color="auto"/>
          </w:divBdr>
        </w:div>
        <w:div w:id="2065786284">
          <w:marLeft w:val="230"/>
          <w:marRight w:val="0"/>
          <w:marTop w:val="48"/>
          <w:marBottom w:val="0"/>
          <w:divBdr>
            <w:top w:val="none" w:sz="0" w:space="0" w:color="auto"/>
            <w:left w:val="none" w:sz="0" w:space="0" w:color="auto"/>
            <w:bottom w:val="none" w:sz="0" w:space="0" w:color="auto"/>
            <w:right w:val="none" w:sz="0" w:space="0" w:color="auto"/>
          </w:divBdr>
        </w:div>
        <w:div w:id="135298625">
          <w:marLeft w:val="230"/>
          <w:marRight w:val="0"/>
          <w:marTop w:val="48"/>
          <w:marBottom w:val="0"/>
          <w:divBdr>
            <w:top w:val="none" w:sz="0" w:space="0" w:color="auto"/>
            <w:left w:val="none" w:sz="0" w:space="0" w:color="auto"/>
            <w:bottom w:val="none" w:sz="0" w:space="0" w:color="auto"/>
            <w:right w:val="none" w:sz="0" w:space="0" w:color="auto"/>
          </w:divBdr>
        </w:div>
        <w:div w:id="647563342">
          <w:marLeft w:val="230"/>
          <w:marRight w:val="0"/>
          <w:marTop w:val="48"/>
          <w:marBottom w:val="0"/>
          <w:divBdr>
            <w:top w:val="none" w:sz="0" w:space="0" w:color="auto"/>
            <w:left w:val="none" w:sz="0" w:space="0" w:color="auto"/>
            <w:bottom w:val="none" w:sz="0" w:space="0" w:color="auto"/>
            <w:right w:val="none" w:sz="0" w:space="0" w:color="auto"/>
          </w:divBdr>
        </w:div>
        <w:div w:id="1249923191">
          <w:marLeft w:val="230"/>
          <w:marRight w:val="0"/>
          <w:marTop w:val="48"/>
          <w:marBottom w:val="0"/>
          <w:divBdr>
            <w:top w:val="none" w:sz="0" w:space="0" w:color="auto"/>
            <w:left w:val="none" w:sz="0" w:space="0" w:color="auto"/>
            <w:bottom w:val="none" w:sz="0" w:space="0" w:color="auto"/>
            <w:right w:val="none" w:sz="0" w:space="0" w:color="auto"/>
          </w:divBdr>
        </w:div>
      </w:divsChild>
    </w:div>
    <w:div w:id="657226299">
      <w:bodyDiv w:val="1"/>
      <w:marLeft w:val="0"/>
      <w:marRight w:val="0"/>
      <w:marTop w:val="0"/>
      <w:marBottom w:val="0"/>
      <w:divBdr>
        <w:top w:val="none" w:sz="0" w:space="0" w:color="auto"/>
        <w:left w:val="none" w:sz="0" w:space="0" w:color="auto"/>
        <w:bottom w:val="none" w:sz="0" w:space="0" w:color="auto"/>
        <w:right w:val="none" w:sz="0" w:space="0" w:color="auto"/>
      </w:divBdr>
      <w:divsChild>
        <w:div w:id="76366760">
          <w:marLeft w:val="360"/>
          <w:marRight w:val="0"/>
          <w:marTop w:val="200"/>
          <w:marBottom w:val="0"/>
          <w:divBdr>
            <w:top w:val="none" w:sz="0" w:space="0" w:color="auto"/>
            <w:left w:val="none" w:sz="0" w:space="0" w:color="auto"/>
            <w:bottom w:val="none" w:sz="0" w:space="0" w:color="auto"/>
            <w:right w:val="none" w:sz="0" w:space="0" w:color="auto"/>
          </w:divBdr>
        </w:div>
      </w:divsChild>
    </w:div>
    <w:div w:id="1634364386">
      <w:bodyDiv w:val="1"/>
      <w:marLeft w:val="0"/>
      <w:marRight w:val="0"/>
      <w:marTop w:val="0"/>
      <w:marBottom w:val="0"/>
      <w:divBdr>
        <w:top w:val="none" w:sz="0" w:space="0" w:color="auto"/>
        <w:left w:val="none" w:sz="0" w:space="0" w:color="auto"/>
        <w:bottom w:val="none" w:sz="0" w:space="0" w:color="auto"/>
        <w:right w:val="none" w:sz="0" w:space="0" w:color="auto"/>
      </w:divBdr>
      <w:divsChild>
        <w:div w:id="1698387640">
          <w:marLeft w:val="230"/>
          <w:marRight w:val="0"/>
          <w:marTop w:val="106"/>
          <w:marBottom w:val="0"/>
          <w:divBdr>
            <w:top w:val="none" w:sz="0" w:space="0" w:color="auto"/>
            <w:left w:val="none" w:sz="0" w:space="0" w:color="auto"/>
            <w:bottom w:val="none" w:sz="0" w:space="0" w:color="auto"/>
            <w:right w:val="none" w:sz="0" w:space="0" w:color="auto"/>
          </w:divBdr>
        </w:div>
        <w:div w:id="1465272557">
          <w:marLeft w:val="230"/>
          <w:marRight w:val="0"/>
          <w:marTop w:val="106"/>
          <w:marBottom w:val="0"/>
          <w:divBdr>
            <w:top w:val="none" w:sz="0" w:space="0" w:color="auto"/>
            <w:left w:val="none" w:sz="0" w:space="0" w:color="auto"/>
            <w:bottom w:val="none" w:sz="0" w:space="0" w:color="auto"/>
            <w:right w:val="none" w:sz="0" w:space="0" w:color="auto"/>
          </w:divBdr>
        </w:div>
        <w:div w:id="1848474538">
          <w:marLeft w:val="230"/>
          <w:marRight w:val="0"/>
          <w:marTop w:val="106"/>
          <w:marBottom w:val="0"/>
          <w:divBdr>
            <w:top w:val="none" w:sz="0" w:space="0" w:color="auto"/>
            <w:left w:val="none" w:sz="0" w:space="0" w:color="auto"/>
            <w:bottom w:val="none" w:sz="0" w:space="0" w:color="auto"/>
            <w:right w:val="none" w:sz="0" w:space="0" w:color="auto"/>
          </w:divBdr>
        </w:div>
        <w:div w:id="1318000005">
          <w:marLeft w:val="230"/>
          <w:marRight w:val="0"/>
          <w:marTop w:val="106"/>
          <w:marBottom w:val="0"/>
          <w:divBdr>
            <w:top w:val="none" w:sz="0" w:space="0" w:color="auto"/>
            <w:left w:val="none" w:sz="0" w:space="0" w:color="auto"/>
            <w:bottom w:val="none" w:sz="0" w:space="0" w:color="auto"/>
            <w:right w:val="none" w:sz="0" w:space="0" w:color="auto"/>
          </w:divBdr>
        </w:div>
        <w:div w:id="1625505797">
          <w:marLeft w:val="230"/>
          <w:marRight w:val="0"/>
          <w:marTop w:val="106"/>
          <w:marBottom w:val="0"/>
          <w:divBdr>
            <w:top w:val="none" w:sz="0" w:space="0" w:color="auto"/>
            <w:left w:val="none" w:sz="0" w:space="0" w:color="auto"/>
            <w:bottom w:val="none" w:sz="0" w:space="0" w:color="auto"/>
            <w:right w:val="none" w:sz="0" w:space="0" w:color="auto"/>
          </w:divBdr>
        </w:div>
        <w:div w:id="1531868985">
          <w:marLeft w:val="230"/>
          <w:marRight w:val="0"/>
          <w:marTop w:val="106"/>
          <w:marBottom w:val="0"/>
          <w:divBdr>
            <w:top w:val="none" w:sz="0" w:space="0" w:color="auto"/>
            <w:left w:val="none" w:sz="0" w:space="0" w:color="auto"/>
            <w:bottom w:val="none" w:sz="0" w:space="0" w:color="auto"/>
            <w:right w:val="none" w:sz="0" w:space="0" w:color="auto"/>
          </w:divBdr>
        </w:div>
      </w:divsChild>
    </w:div>
    <w:div w:id="1664775712">
      <w:bodyDiv w:val="1"/>
      <w:marLeft w:val="0"/>
      <w:marRight w:val="0"/>
      <w:marTop w:val="0"/>
      <w:marBottom w:val="0"/>
      <w:divBdr>
        <w:top w:val="none" w:sz="0" w:space="0" w:color="auto"/>
        <w:left w:val="none" w:sz="0" w:space="0" w:color="auto"/>
        <w:bottom w:val="none" w:sz="0" w:space="0" w:color="auto"/>
        <w:right w:val="none" w:sz="0" w:space="0" w:color="auto"/>
      </w:divBdr>
      <w:divsChild>
        <w:div w:id="16086739">
          <w:marLeft w:val="230"/>
          <w:marRight w:val="0"/>
          <w:marTop w:val="115"/>
          <w:marBottom w:val="0"/>
          <w:divBdr>
            <w:top w:val="none" w:sz="0" w:space="0" w:color="auto"/>
            <w:left w:val="none" w:sz="0" w:space="0" w:color="auto"/>
            <w:bottom w:val="none" w:sz="0" w:space="0" w:color="auto"/>
            <w:right w:val="none" w:sz="0" w:space="0" w:color="auto"/>
          </w:divBdr>
        </w:div>
        <w:div w:id="1205562591">
          <w:marLeft w:val="230"/>
          <w:marRight w:val="0"/>
          <w:marTop w:val="115"/>
          <w:marBottom w:val="0"/>
          <w:divBdr>
            <w:top w:val="none" w:sz="0" w:space="0" w:color="auto"/>
            <w:left w:val="none" w:sz="0" w:space="0" w:color="auto"/>
            <w:bottom w:val="none" w:sz="0" w:space="0" w:color="auto"/>
            <w:right w:val="none" w:sz="0" w:space="0" w:color="auto"/>
          </w:divBdr>
        </w:div>
        <w:div w:id="1211305575">
          <w:marLeft w:val="230"/>
          <w:marRight w:val="0"/>
          <w:marTop w:val="115"/>
          <w:marBottom w:val="0"/>
          <w:divBdr>
            <w:top w:val="none" w:sz="0" w:space="0" w:color="auto"/>
            <w:left w:val="none" w:sz="0" w:space="0" w:color="auto"/>
            <w:bottom w:val="none" w:sz="0" w:space="0" w:color="auto"/>
            <w:right w:val="none" w:sz="0" w:space="0" w:color="auto"/>
          </w:divBdr>
        </w:div>
        <w:div w:id="1342784041">
          <w:marLeft w:val="230"/>
          <w:marRight w:val="0"/>
          <w:marTop w:val="115"/>
          <w:marBottom w:val="0"/>
          <w:divBdr>
            <w:top w:val="none" w:sz="0" w:space="0" w:color="auto"/>
            <w:left w:val="none" w:sz="0" w:space="0" w:color="auto"/>
            <w:bottom w:val="none" w:sz="0" w:space="0" w:color="auto"/>
            <w:right w:val="none" w:sz="0" w:space="0" w:color="auto"/>
          </w:divBdr>
        </w:div>
        <w:div w:id="1130634238">
          <w:marLeft w:val="230"/>
          <w:marRight w:val="0"/>
          <w:marTop w:val="115"/>
          <w:marBottom w:val="0"/>
          <w:divBdr>
            <w:top w:val="none" w:sz="0" w:space="0" w:color="auto"/>
            <w:left w:val="none" w:sz="0" w:space="0" w:color="auto"/>
            <w:bottom w:val="none" w:sz="0" w:space="0" w:color="auto"/>
            <w:right w:val="none" w:sz="0" w:space="0" w:color="auto"/>
          </w:divBdr>
        </w:div>
      </w:divsChild>
    </w:div>
    <w:div w:id="1901479731">
      <w:bodyDiv w:val="1"/>
      <w:marLeft w:val="0"/>
      <w:marRight w:val="0"/>
      <w:marTop w:val="0"/>
      <w:marBottom w:val="0"/>
      <w:divBdr>
        <w:top w:val="none" w:sz="0" w:space="0" w:color="auto"/>
        <w:left w:val="none" w:sz="0" w:space="0" w:color="auto"/>
        <w:bottom w:val="none" w:sz="0" w:space="0" w:color="auto"/>
        <w:right w:val="none" w:sz="0" w:space="0" w:color="auto"/>
      </w:divBdr>
      <w:divsChild>
        <w:div w:id="1542088357">
          <w:marLeft w:val="230"/>
          <w:marRight w:val="0"/>
          <w:marTop w:val="115"/>
          <w:marBottom w:val="0"/>
          <w:divBdr>
            <w:top w:val="none" w:sz="0" w:space="0" w:color="auto"/>
            <w:left w:val="none" w:sz="0" w:space="0" w:color="auto"/>
            <w:bottom w:val="none" w:sz="0" w:space="0" w:color="auto"/>
            <w:right w:val="none" w:sz="0" w:space="0" w:color="auto"/>
          </w:divBdr>
        </w:div>
      </w:divsChild>
    </w:div>
    <w:div w:id="2107340156">
      <w:bodyDiv w:val="1"/>
      <w:marLeft w:val="0"/>
      <w:marRight w:val="0"/>
      <w:marTop w:val="0"/>
      <w:marBottom w:val="0"/>
      <w:divBdr>
        <w:top w:val="none" w:sz="0" w:space="0" w:color="auto"/>
        <w:left w:val="none" w:sz="0" w:space="0" w:color="auto"/>
        <w:bottom w:val="none" w:sz="0" w:space="0" w:color="auto"/>
        <w:right w:val="none" w:sz="0" w:space="0" w:color="auto"/>
      </w:divBdr>
      <w:divsChild>
        <w:div w:id="715155360">
          <w:marLeft w:val="360"/>
          <w:marRight w:val="0"/>
          <w:marTop w:val="200"/>
          <w:marBottom w:val="0"/>
          <w:divBdr>
            <w:top w:val="none" w:sz="0" w:space="0" w:color="auto"/>
            <w:left w:val="none" w:sz="0" w:space="0" w:color="auto"/>
            <w:bottom w:val="none" w:sz="0" w:space="0" w:color="auto"/>
            <w:right w:val="none" w:sz="0" w:space="0" w:color="auto"/>
          </w:divBdr>
        </w:div>
      </w:divsChild>
    </w:div>
    <w:div w:id="2120030687">
      <w:bodyDiv w:val="1"/>
      <w:marLeft w:val="0"/>
      <w:marRight w:val="0"/>
      <w:marTop w:val="0"/>
      <w:marBottom w:val="0"/>
      <w:divBdr>
        <w:top w:val="none" w:sz="0" w:space="0" w:color="auto"/>
        <w:left w:val="none" w:sz="0" w:space="0" w:color="auto"/>
        <w:bottom w:val="none" w:sz="0" w:space="0" w:color="auto"/>
        <w:right w:val="none" w:sz="0" w:space="0" w:color="auto"/>
      </w:divBdr>
    </w:div>
    <w:div w:id="2142334115">
      <w:bodyDiv w:val="1"/>
      <w:marLeft w:val="0"/>
      <w:marRight w:val="0"/>
      <w:marTop w:val="0"/>
      <w:marBottom w:val="0"/>
      <w:divBdr>
        <w:top w:val="none" w:sz="0" w:space="0" w:color="auto"/>
        <w:left w:val="none" w:sz="0" w:space="0" w:color="auto"/>
        <w:bottom w:val="none" w:sz="0" w:space="0" w:color="auto"/>
        <w:right w:val="none" w:sz="0" w:space="0" w:color="auto"/>
      </w:divBdr>
      <w:divsChild>
        <w:div w:id="348722900">
          <w:marLeft w:val="230"/>
          <w:marRight w:val="0"/>
          <w:marTop w:val="115"/>
          <w:marBottom w:val="0"/>
          <w:divBdr>
            <w:top w:val="none" w:sz="0" w:space="0" w:color="auto"/>
            <w:left w:val="none" w:sz="0" w:space="0" w:color="auto"/>
            <w:bottom w:val="none" w:sz="0" w:space="0" w:color="auto"/>
            <w:right w:val="none" w:sz="0" w:space="0" w:color="auto"/>
          </w:divBdr>
        </w:div>
        <w:div w:id="1613634237">
          <w:marLeft w:val="230"/>
          <w:marRight w:val="0"/>
          <w:marTop w:val="115"/>
          <w:marBottom w:val="0"/>
          <w:divBdr>
            <w:top w:val="none" w:sz="0" w:space="0" w:color="auto"/>
            <w:left w:val="none" w:sz="0" w:space="0" w:color="auto"/>
            <w:bottom w:val="none" w:sz="0" w:space="0" w:color="auto"/>
            <w:right w:val="none" w:sz="0" w:space="0" w:color="auto"/>
          </w:divBdr>
        </w:div>
        <w:div w:id="1738551697">
          <w:marLeft w:val="230"/>
          <w:marRight w:val="0"/>
          <w:marTop w:val="115"/>
          <w:marBottom w:val="0"/>
          <w:divBdr>
            <w:top w:val="none" w:sz="0" w:space="0" w:color="auto"/>
            <w:left w:val="none" w:sz="0" w:space="0" w:color="auto"/>
            <w:bottom w:val="none" w:sz="0" w:space="0" w:color="auto"/>
            <w:right w:val="none" w:sz="0" w:space="0" w:color="auto"/>
          </w:divBdr>
        </w:div>
        <w:div w:id="1968966903">
          <w:marLeft w:val="230"/>
          <w:marRight w:val="0"/>
          <w:marTop w:val="115"/>
          <w:marBottom w:val="0"/>
          <w:divBdr>
            <w:top w:val="none" w:sz="0" w:space="0" w:color="auto"/>
            <w:left w:val="none" w:sz="0" w:space="0" w:color="auto"/>
            <w:bottom w:val="none" w:sz="0" w:space="0" w:color="auto"/>
            <w:right w:val="none" w:sz="0" w:space="0" w:color="auto"/>
          </w:divBdr>
        </w:div>
        <w:div w:id="304900163">
          <w:marLeft w:val="23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ustomXml" Target="ink/ink7.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customXml" Target="ink/ink12.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ne\AppData\Local\Temp\uvicedge_document-1.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05:45:00.561"/>
    </inkml:context>
    <inkml:brush xml:id="br0">
      <inkml:brushProperty name="width" value="0.05" units="cm"/>
      <inkml:brushProperty name="height" value="0.05" units="cm"/>
      <inkml:brushProperty name="color" value="#008C3A"/>
    </inkml:brush>
  </inkml:definitions>
  <inkml:trace contextRef="#ctx0" brushRef="#br0">465 227 4009,'39'-1'1840,"-39"1"-1793,1 0 1,-1 0-1,0 0 0,0 0 0,1 0 0,-1 0 0,0 0 0,0 0 0,0 0 1,1-1-1,-1 1 0,0 0 0,0 0 0,0 0 0,1 0 0,-1 0 0,0-1 1,0 1-1,0 0 0,0 0 0,1 0 0,-1-1 0,0 1 0,0 0 0,0 0 1,0 0-1,0-1 0,0 1 0,0 0 0,0 0 0,0-1 0,0 1 0,0 0 1,0 0-1,0-1 0,0 1 0,0 0 0,0 0 0,0 0 0,0-1 0,0 1 1,0 0-1,0 0 0,0-1 0,0 1 0,0 0 0,0 0 0,-1 0 0,1-1 1,0 1-1,0 0 0,0 0 0,0 0 0,-1 0 0,1-1 0,0 1 0,0 0 1,-1-1 214,0 0 0,1 1 1,-1-1-1,0 0 0,1 1 1,-1-1-1,0 1 0,0-1 1,0 1-1,1-1 0,-1 1 1,0 0-1,0-1 0,0 1 1,-2-1-1,-14 3-95,-1-1 0,1 2 0,0 1 0,0 0 0,-20 8 0,23-7-59,0 1 1,0 0 0,-23 16-1,22-13-30,-145 103 799,142-98-677,-22 22 0,32-27-137,0-1 0,1 1 1,0 1-1,-8 13 0,13-20-63,1 1 0,-1-1 0,1 1 0,-1 0 0,1 0 0,0 0 0,1 0 0,-1-1 0,1 1 0,-1 0-1,1 0 1,0 0 0,1 0 0,-1 0 0,1 0 0,0 0 0,-1 0 0,2 0 0,-1-1 0,0 1 0,1 0-1,0-1 1,0 1 0,0-1 0,0 1 0,0-1 0,1 0 0,-1 0 0,6 5 0,-2-5-7,-1 1 1,1-1 0,0 0-1,0-1 1,0 1 0,0-1-1,0 0 1,1-1 0,-1 0-1,0 1 1,1-2 0,-1 1-1,1-1 1,6-1 0,4 0-60,-1-1 0,0 0-1,0-2 1,25-8 0,-18 4-143,-1-2 0,0 0 0,25-17 0,-41 24 202,-20 9 207,11-5-185,0 0-1,0 1 0,0-1 1,1 1-1,-1 0 0,0 0 0,-3 3 1,-24 27 73,-26 33 22,49-56-85,1 0 0,0 0 0,0 0 0,0 1 0,-6 19 0,9-22-14,-2 4 11,1 1 1,1-1-1,0 1 1,0 0-1,1 0 0,1 1 1,0-1-1,1 0 1,1 20-1,0-26-17,0 0-1,0 0 1,0 1 0,1-2-1,0 1 1,0 0 0,1 0-1,0 0 1,0-1-1,0 0 1,0 1 0,1-1-1,0-1 1,0 1 0,0 0-1,1-1 1,-1 0-1,1 0 1,0 0 0,9 4-1,-8-5-9,0 0-1,0-1 0,1 0 0,-1-1 1,1 1-1,-1-1 0,1 0 1,-1-1-1,1 1 0,-1-1 0,14-2 1,-8 0-73,0 0 1,1-1-1,-1-1 1,0 0-1,15-8 1,-10 3-173,0-1 1,-1-1 0,0-1-1,17-16 1,-24 20 118,3-3-81,0 0 1,14-17-1,-23 23 189,1 1 1,-1-1-1,0 0 0,-1 0 1,1 0-1,-1 0 1,0 0-1,0-1 0,0 1 1,1-8-1,-2-7 18,0 13 9,-1 0 0,3-10 0,4-15 190,-7 31-164,0 0 0,1 1-1,-1-1 1,0 1 0,0-1-1,0 0 1,0 1 0,0-1-1,1 1 1,-1-1 0,0 1-1,1-1 1,-1 0 0,0 1-1,1 0 1,-1-1 0,1 1-1,-1-1 1,0 1 0,2-1 766,-4 2-238,0 9-362,-4 46 33,5-33-154,-5 21-1,4-32-36,0-7-5,1 1 0,0 0 0,1 11 0,1 11 131,2-19-93,-3-9-68,0 0 1,0 1 0,0-1-1,0 0 1,0 0-1,0 0 1,1 1 0,-1-1-1,0 0 1,0 0 0,0 0-1,0 0 1,1 1 0,-1-1-1,0 0 1,0 0 0,0 0-1,1 0 1,-1 0-1,0 0 1,0 0 0,1 0-1,-1 1 1,0-1 0,0 0-1,1 0 1,-1 0 0,0 0-1,0 0 1,1 0 0,-1 0-1,0 0 1,0-1 0,0 1-1,1 0 1,-1 0-1,1 0 1,2-9 346,2-1-310,10-13 1,76-91 7,-79 99-51,0 2 1,1-1 0,0 1-1,1 1 1,18-11-1,-28 20-2,0 1 0,0 0 0,0 0 0,0 0 0,0 0 1,7-1-1,-9 3 2,0 0 0,0-1 0,0 1 0,0 0 0,0 0 0,0 1 0,-1-1 0,1 0 0,0 0 0,0 1 0,0 0 0,0-1 0,0 1 0,0 0 0,-1 0 0,4 1 0,-2 1 1,0-1 0,-1 1-1,1-1 1,-1 1 0,0 0 0,1 0 0,-1 0 0,0 0 0,-1 0 0,1 1-1,1 3 1,2 7-5,5 22-1,-8-28 8,0 4-8,1 0 0,1-1 0,0 1 1,7 12-1,-9-21 1,0 1 0,0-1 1,0 0-1,1 0 0,-1 0 1,1-1-1,-1 1 0,1 0 1,0-1-1,0 0 0,0 0 1,0 0-1,0 0 0,1 0 1,-1 0-1,1-1 0,-1 0 1,6 2-1,-3-3-78,-1 1-1,1-1 1,0 0 0,0 0-1,0-1 1,0 1 0,-1-1-1,1-1 1,8-2 0,-2 0-193,1-1 0,-1-1-1,12-7 1,-9 4-91,-1 0 0,0-2 0,-1 1 0,-1-2 0,23-25 0,-27 28 283,-1 0 1,-1-1-1,0 0 1,0-1-1,-1 1 1,0-1-1,-1 0 0,0 0 1,3-19-1,-2-4 91,-3-1-1,-1-44 1,-1 45 5,-5-142 39,-15 5 66,0 93 469,13 54-6,7 23-543,0 0 62,-1-1 1,1 1-1,-1-1 0,1 1 0,-1-1 0,0 1 1,1-1-1,-1 1 0,0 0 0,0-1 1,0 1-1,-1-1 0,2 1-85,0 1-1,-1 0 1,1 0-1,0 0 1,0 0-1,0 0 1,0 0 0,0 0-1,0 0 1,-1 0-1,1 0 1,0 0-1,0 0 1,0 0-1,0 0 1,0 0 0,0 0-1,0 0 1,-1 0-1,1 0 1,0 0-1,0 0 1,0 0 0,0 0-1,0 0 1,0 0-1,0 0 1,-1 1-1,1-1 1,0 0 0,0 0-1,0 0 1,0 0-1,0 0 1,0 0-1,0 0 1,0 0 0,0 0-1,0 1 1,0-1-1,0 0 1,-1 0-1,-1 4 78,0 1 0,0-1-1,0 1 1,0-1-1,1 1 1,-2 6 0,-6 33 165,2 0 1,1 0-1,1 85 1,27 138 32,-13-125-2721,-9-125 363,-4-6 880</inkml:trace>
  <inkml:trace contextRef="#ctx0" brushRef="#br0" timeOffset="874.39">1024 479 7442,'6'-5'528,"0"-1"1,0 2-1,1-1 1,0 1-1,-1 0 1,2 0 0,-1 1-1,0 0 1,1 0-1,8-1 1,11-2 171,43-4 0,-68 10-662,38-4 313,0 2 1,0 1-1,57 7 0,-85-4-254,0 0-1,-1 1 1,1 0-1,-1 1 0,0 0 1,0 1-1,-1 1 1,1-1-1,-1 1 0,16 14 1,-16-13-43,-1 2 1,0 0 0,-1 0 0,0 0 0,-1 1 0,0 0-1,12 22 1,-16-26-45,0 1-1,-1 0 1,1 0 0,-2 0-1,1 0 1,-1 0 0,0 0-1,0 0 1,0 0-1,-1 1 1,-1-1 0,1 0-1,-1 0 1,-3 14-1,2-17-8,0 1-1,0-1 0,0 0 0,0 0 0,0 0 0,-1 0 0,-5 5 1,7-7-6,-1 0 0,0 0 0,1 0 0,-1-1 0,0 1 0,0-1 0,-1 1 1,1-1-1,0 0 0,0 0 0,-1 0 0,1 0 0,0 0 0,-5 1 0,6-2 3,1 0 0,0 0 0,-1 0 0,1 0-1,0 0 1,-1 0 0,1 0 0,0 0-1,-1 0 1,1 0 0,0 0 0,-1 0-1,1 0 1,0-1 0,-1 1 0,1 0 0,0 0-1,0 0 1,-1 0 0,1-1 0,0 1-1,-1 0 1,1 0 0,0 0 0,-1-1-1,-1-10-66,2 8 55,-1-2-6,0 0 0,1-1 0,0 1 0,0-1 0,1 1 0,0-1 0,0 1 0,0-1 0,3-7 0,8-17-74,1 1 0,27-45 0,45-51-232,-66 98 255,3 2 1,35-35-1,-54 57 65,-1 1 0,1 0 0,-1 0 0,1 0 0,0 0 0,0 1 0,0-1 0,0 1 0,0-1 0,6 0 0,-7 1 4,0 1 0,0 0 0,0 0-1,0 0 1,0 0 0,0 1 0,0-1-1,0 0 1,0 1 0,0-1 0,0 1-1,-1 0 1,1 0 0,0 0 0,0 0 0,0 0-1,-1 0 1,3 2 0,2 2 29,-1 1 0,1-1 0,-1 1 0,8 14 0,-9-15-1,-1 0-1,1 0 0,0 0 1,0 0-1,0 0 1,1-1-1,-1 0 0,1 0 1,0 0-1,7 4 1,-1-4-14,1 1 1,-1-1 0,1-1 0,0 0 0,0-1-1,0 0 1,18 0 0,-21-2-19,1 0-1,-1 0 1,1-1-1,-1-1 1,0 0 0,1 0-1,-1 0 1,0-1-1,0-1 1,8-4 0,-13 6-5,0 0 1,0-1 0,-1 1 0,1-1-1,-1 0 1,0 0 0,0 0 0,0 0-1,0 0 1,0-1 0,-1 0 0,0 1-1,0-1 1,0 0 0,0 0 0,0 0-1,-1 0 1,2-7 0,23-74-26,-20 68 40,2-5 15,-5 17 39,-1 0 0,0 0 1,-1 0-1,1-1 0,-1 1 1,0 0-1,0-9 0,0 15 419,2-1-424,-1 8 904,-13 194 197,-16 50-281,-47 214-218,65-428-609,-27 72 1,29-94-24,0 0 0,-1 0 0,-1-1 0,-1 0 0,0 0 0,-20 20 0,26-30-4,-1 0 0,0-1 0,-1 0 0,1 0 0,-1-1 0,1 1 0,-1-1 0,-12 4 0,15-6-18,1 0-1,0-1 1,0 1 0,0-1-1,0 1 1,-1-1 0,1 0-1,0 0 1,0 0 0,-1 0-1,1-1 1,0 1 0,0 0-1,0-1 1,0 0 0,-1 1-1,1-1 1,0 0 0,0 0-1,0 0 1,0 0 0,1-1-1,-1 1 1,0-1 0,0 1-1,1-1 1,-1 1 0,1-1-1,0 0 1,-2-1 0,0-2-11,1 0 1,0 0-1,0 0 1,0 0-1,1-1 0,0 1 1,0 0-1,0-1 1,1 1-1,-1-1 1,1 1-1,0-1 1,1 1-1,0 0 1,1-7-1,1-4-8,2 0-1,0 0 0,12-27 1,7-3-5,1 1 0,38-50-1,-35 56 13,6-12 1,125-175-625,-80 124 125,8-19 176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05:44:53.110"/>
    </inkml:context>
    <inkml:brush xml:id="br0">
      <inkml:brushProperty name="width" value="0.05" units="cm"/>
      <inkml:brushProperty name="height" value="0.05" units="cm"/>
      <inkml:brushProperty name="color" value="#008C3A"/>
    </inkml:brush>
  </inkml:definitions>
  <inkml:trace contextRef="#ctx0" brushRef="#br0">30 1690 3609,'-1'-1'184,"1"-1"1,-1 1 0,0-1 0,0 1-1,1-1 1,-1 1 0,1-1-1,0 1 1,-1-1 0,1 1 0,0-1-1,0 0 1,0 1 0,0-1-1,0 0 1,0-2 0,0-15 1080,-8-9-68,4 14-636,1-1 0,0 1 0,1-1 0,-1-28 0,3-59 883,-1 49-860,8-73 0,3 37-67,6-44 1,-13 122-493,0 0-1,0 0 1,1 0-1,0 0 1,1 0-1,8-12 1,42-55 38,-51 72-60,51-62 11,-40 51-14,0 2 0,17-14 0,20-12 0,57-50-1,-92 75-2,1 1 0,0 0 0,1 2 0,38-22 0,52-24 3,2-3 0,-38 24 5,75-36 6,-89 49-13,65-17-1,-76 26-1,232-49-18,-113 31 13,155-14 0,182 30-4,-158 41-10,-257-15 20,92 10 18,25 2 2,-133-13-17,-1 3 0,72 20 0,5 14-1,18 2-3,-56-16 16,-27-8-13,72 25-5,-121-32 4,58 36 0,-59-31 0,1-2 0,12 8-4,19 20-3,-22-13 2,-17-12 10,44 44 0,-3 7-12,-54-54 0,0 0 0,-2 1 0,19 38-1,-28-52 8,2 7-3,-1-1 0,0 1-1,0 0 1,-2 1 0,4 21-1,-6-31 5,1-1 0,-1 1-1,1-1 1,0 0-1,0 1 1,0-1 0,2 4-1,3 5-3,20 61-3,-18-47 8,0-3 0,-1 0 0,4 24 0,-7-16 3,4 20 2,6-2-5,-10-36 1,0 1 1,0 0-1,-1 0 0,-1 0 0,1 18 0,-3-30-2,0 4-12,0-1 0,0 1 0,0 0 0,1 0 0,2 8 0,-2-12-109,-2 0-121,1-1 210,0 0 0,0 0 0,0 0 0,-1 0 0,1 0 0,0 0 1,0 0-1,0-1 0,-1 1 0,1 0 0,0 0 0,0 0 0,0 0 1,-1 0-1,1 0 0,0 0 0,0 0 0,0 0 0,0-1 1,-1 1-1,1 0 0,0 0 0,-7-5-259,2 4 270,-1-1 17,1 0-1,0 0 1,0-1 0,1 0 0,-1 1-1,-4-5 1,8 6 5,-14-9 0,0-2 0,1 1 0,-21-25 0,-35-40 11,26 28 3,-1 3 27,23 24 38,-25-30 0,38 39 5,6 8 54,-1 0 0,1-1 0,-4-6 0,6 9-74,1 2-81,6 4 25,-6-4-8,4 1 6,-1 1-1,0 0 1,0 0 0,1 0-1,-2 0 1,1 1 0,3 3-1,6 5 12,-1 1 0,0 0 1,-1 1-1,-1 0 0,15 27 0,-8-11 23,53 89 64,-54-95-92,31 45 25,-32-48-23,8 10 5,-20-27-13,0 0 0,1-1 0,-1 0 0,1 1-1,0-1 1,-1 0 0,1 0 0,4 1 0,2 0 27,-9-3-26,0 0 1,0 0-1,0 0 1,0 0-1,1 0 0,-1 0 1,0 0-1,0 0 1,0 0-1,1 0 0,-1 0 1,0 0-1,0 0 1,0 0-1,0 0 0,1 0 1,-1 0-1,0 0 1,0-1-1,0 1 0,0 0 1,1 0-1,-1 0 1,0 0-1,0 0 0,0 0 1,0 0-1,0-1 1,0 1-1,1 0 0,-1 0 1,0 0-1,0 0 1,0 0-1,0-1 0,0 1 1,0 0-1,0 0 1,0 0-1,0-1 0,0 1 1,2-7 145,1 1-122,-2 5-30,1-4 5,1-1-1,-1 1 0,1 0 1,0 1-1,5-6 0,19-22 4,-6 9 3,23-35 0,31-63 21,-13 19-18,-54 91 8,-1-1 0,0-1 0,-1 1 0,0-1 0,6-22 0,-10 31 42,-2 4-132,0 0 0,0 0 1,0 0-1,0 0 0,0 0 0,1 0 1,-1-1-1,0 1 0,0 0 1,0 0-1,0 0 0,0 0 1,0 0-1,0-1 0,0 1 0,0 0 1,0 0-1,0 0 0,0 0 1,0-1-1,0 1 0,0 0 0,0 0 1,0 0-1,0-1 0,0 1 1,0 0-1,0 0 0,0 0 1,0 0-1,0-1 0,0 1 0,0 0 1,0 0-1,0 0 0</inkml:trace>
  <inkml:trace contextRef="#ctx0" brushRef="#br0" timeOffset="1559.92">4402 3221 3393,'37'-84'3624,"-36"82"-3464,0-1 0,0 1-1,0-1 1,-1 0-1,1 1 1,-1-1-1,0 0 1,0 1 0,0-1-1,0 0 1,0 1-1,-1-4 1,0-5 487,1 10-623,0-2 218,-1 1 1,1-1 0,0 0-1,-1 0 1,-1-4 0,1 6-188,1 0 1,0 1-1,-1-1 1,1 0-1,-1 1 1,1-1-1,-1 0 0,1 1 1,-1-1-1,1 1 1,-1-1-1,0 1 1,1-1-1,-1 1 1,0 0-1,1-1 1,-1 1-1,0 0 0,0 0 1,1-1-1,-1 1 1,0 0-1,0 0 1,0 0-1,1 0 1,-2 0-1,-10 1 117,0 0-1,1 1 1,0 0-1,-22 8 1,21-6-82,-7 3 52,0 0-1,0 2 0,1 0 1,0 1-1,-18 14 1,-1 3 158,-39 39 1,66-57-254,0 1-1,1 0 1,1 0 0,-14 20-1,20-26-41,0 0-1,0 0 0,0 0 1,0 0-1,1 0 0,-1 1 1,1-1-1,0 1 1,1-1-1,-1 1 0,1-1 1,0 1-1,0-1 0,0 1 1,0-1-1,1 1 1,2 7-1,-2-8-7,0 0 1,1 0-1,0-1 0,0 1 0,0 0 1,0-1-1,0 0 0,1 1 1,-1-1-1,6 5 0,-5-6 5,0 0 0,0 0 0,0 0-1,0-1 1,0 1 0,0-1-1,0 0 1,0 1 0,1-2 0,-1 1-1,0 0 1,1-1 0,3 1 0,6-1 9,0-1 0,0 0 0,0-1 0,-1 0 0,1-1 1,13-5-1,-12 4-3,13-5 10,-13 4-11,20-3 0,-29 7-7,-5 3-1,-8 0-14,3 3 9,-23 28 3,8-12 2,-74 88-1,63-69 93,2 1 0,-38 75-1,63-109-80,1 0-1,0 1 1,1-1-1,0 1 1,0-1-1,1 1 1,0 0-1,0 0 1,1 0-1,0-1 1,0 1-1,1 0 1,0 0-1,0 0 1,1-1-1,0 1 0,0-1 1,6 14-1,-4-13-3,1 0 0,0-1 0,7 10-1,-9-14-1,-1 0 0,1 0 0,0-1 0,0 1 0,0-1-1,1 1 1,-1-1 0,0 0 0,1 0 0,3 1 0,1-1 6,-1 0 0,0-1 0,0 1 0,1-1 0,-1-1 0,0 0-1,14-1 1,-4-1-15,0-1 0,20-6 0,-13 1-598,1-1 1,-2-2 0,0 0-1,0-1 1,40-30 0,-11 5-571</inkml:trace>
  <inkml:trace contextRef="#ctx0" brushRef="#br0" timeOffset="1980.12">4535 3473 5057,'1'-4'3426,"-1"4"-3322,1 0 204,0 0 1,0 0-1,0 0 0,0 1 0,0-1 1,-1 0-1,1 1 0,0-1 0,0 1 1,1 0-1,6 4 109,-7-5-380,6 4 146,-1-1 1,0 1-1,10 8 0,97 91 983,-47-29-410,-21-21-426,-39-47-354,0 1 0,-1 0 1,0 0-1,-1 0 1,1 1-1,3 8 1,-5-9-1256,-1 1 0,2 7-1,-2-9-1867</inkml:trace>
  <inkml:trace contextRef="#ctx0" brushRef="#br0" timeOffset="2391.67">4870 3409 3545,'-10'-10'1976,"8"8"-1535,1 0 1,-1 1-1,1-1 0,-1 1 1,0-1-1,0 1 0,0 0 1,1 0-1,-4-2 0,5 3-397,0 0-1,-1 0 1,1 0-1,0 0 0,0 0 1,0 0-1,-1 0 1,1 0-1,0 0 1,0 0-1,0 0 1,-1 0-1,1 0 1,0 0-1,0 0 0,0 0 1,0 1-1,-1-1 1,1 0-1,0 0 1,0 0-1,0 0 1,0 0-1,-1 0 1,1 0-1,0 1 1,0-1-1,0 0 0,0 0 1,0 0-1,0 0 1,-1 1-1,-1 7 557,1-3-287,-6 17-17,0 0-1,-2-1 0,0 0 1,-1 0-1,-1-1 1,-1 0-1,-28 34 0,-77 71 834,97-107-970,0 2 1,1 0 0,-28 42 0,46-61-239,0 1 0,1-1 0,-1 1 1,0-1-1,1 1 0,-1 0 1,1-1-1,-1 1 0,1 0 1,0 1-1,18-11-7656,15-8 6101</inkml:trace>
  <inkml:trace contextRef="#ctx0" brushRef="#br0" timeOffset="2771.96">5145 3378 4329,'0'-8'2384,"3"-4"4458,-3 33-6354,0 27 176,8 47-64,-8-50-168,0-1-56,-2-9-168,2 1-63,0-7-49,0-3-72,-6-10-617,3-3-751,3 1 832</inkml:trace>
  <inkml:trace contextRef="#ctx0" brushRef="#br0" timeOffset="2772.96">5148 3159 7114,'-18'-16'3024,"5"6"-1159,6 3-473,2 7-200,-1-4-152,4 4-640,1 0-232,-1 0-216,0 0-256,0 0-904,-2 15-744,3-6 1128</inkml:trace>
  <inkml:trace contextRef="#ctx0" brushRef="#br0" timeOffset="3189.75">5423 2839 4569,'2'-3'568,"-1"1"-159,0 0 0,0 0 1,0 0-1,1 0 1,1-3-1,-2 5-255,-1 0 0,0-1 1,1 1-1,-1-1 0,1 1 1,-1 0-1,1 0 0,-1-1 1,1 1-1,-1 0 0,1 0 1,-1 0-1,1 0 0,0-1 1,-1 1-1,1 0 0,-1 0 0,1 0 1,-1 0-1,1 0 0,-1 0 1,1 1-1,0-1 0,-1 0 1,1 0-1,-1 0 0,1 0 1,0 1-1,0 3 647,20 67 654,-14-45-1165,-2 0 0,0 1 0,0 36-1,0 36 484,-1-16-152,-7 97 0,-2-126-459,0-16-45,2 41 0,12 76 12,-8-147-124,0 0 0,0 0 0,1-1 0,0 1 0,0 0 0,1-1 0,5 12 0,-6-16-2,0 0-1,-1-1 1,1 1-1,0 0 1,0-1-1,1 1 1,-1-1-1,1 1 1,-1-1-1,1 0 1,0 0-1,-1-1 1,1 1-1,0 0 1,0-1-1,0 0 1,1 1-1,-1-1 1,0-1-1,5 2 1,-3-2 8,1 1-1,-1-1 1,1-1 0,0 1 0,-1-1-1,1 0 1,10-3 0,0-2-14,19-10 1,-26 12-27,6-4-369,-1 0 1,25-17-1,-31 19-332,-1 0-1,0-1 0,0 0 0,0 0 0,11-16 1,-4-4-403</inkml:trace>
  <inkml:trace contextRef="#ctx0" brushRef="#br0" timeOffset="3584.26">5364 3298 5777,'0'-5'2145,"9"1"-1321,8-1-64,10-1 128,4-1 24,11 1-199,2 1-89,-4-4-112,0 2-40,-5-4-168,5 0-72,-7 2-64,1 0-240,-8 3-496,-4 2 416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05:44:29.179"/>
    </inkml:context>
    <inkml:brush xml:id="br0">
      <inkml:brushProperty name="width" value="0.05" units="cm"/>
      <inkml:brushProperty name="height" value="0.05" units="cm"/>
      <inkml:brushProperty name="color" value="#008C3A"/>
    </inkml:brush>
  </inkml:definitions>
  <inkml:trace contextRef="#ctx0" brushRef="#br0">123 1027 1248,'-53'-11'888,"44"9"-168,0 1 0,-14 0 0,3-1 773,20 3-1406,0-1 0,-1 0 0,1 0 0,0 0 0,-1 0 0,1 0 0,0 0-1,0 0 1,-1 0 0,1-1 0,0 1 0,-1 0 0,1 0 0,0 0 0,0 0 0,-1 0 0,1 0 0,0-1-1,0 1 1,-1 0 0,1 0 0,0 0 0,0-1 0,-1 1 0,1 0 0,0 0 0,0-1 0,0 1 0,0 0-1,-1 0 1,1-1 0,0 1 0,0 0 0,0 0 0,0-1 0,0 1 0,0 0 0,0-1 0,0 1 0,0 0-1,0-1 1,5 1 201,49 0 228,62-1 278,321-30 124,-296 12-790,-129 17-60,1 0 0,23-7 0,-36 9-61,0 0 1,1 0-1,-1 0 1,0 0-1,1 0 0,-1 0 1,0-1-1,0 1 1,1 0-1,-1 0 1,0 0-1,0 0 1,1-1-1,-1 1 1,0 0-1,0 0 1,0 0-1,0-1 1,1 1-1,-1 0 1,0 0-1,0-1 0,0 1 1,0 0-1,0 0 1,0-1-1,1 1 1,-1 0-1,0-1 1,0 1-1,0 0 1,0 0-1,0-1 1,0 1-1,0 0 1,0-1-1,0 1 1,-1 0-1,1 0 1,0-1-1,0 1 0,0 0 1,0 0-1,0-1 1,0 1-1,0 0 1,-1 0-1,1-1 1,0 1-1,0 0 1,0 0-1,-1-1 1,1 1-1,0 0 1,-14-12 128,14 12-145,-13-7 17,8 6-8,1-1 1,0 0-1,0 0 0,0 0 0,-4-4 1,-45-36-1,49 40-1,0-1 1,0 1-1,0-1 1,-1 1 0,1 0-1,-1 1 1,1-1-1,-1 1 1,0 0-1,-7-1 1,1 1-2,-91-10-10,139 23-139,15 3 260,104 14 0,-134-26-101,32 9-1,-47-10-5,-1-1-1,0 2 0,-1-1 0,1 1 1,0 0-1,-1 0 0,1 0 0,-1 1 1,0 0-1,5 5 0,-9-8 6,0 0-1,0 1 0,0-1 1,0 1-1,0-1 1,-1 1-1,1-1 1,0 1-1,-1 0 1,0-1-1,1 1 1,-1 0-1,0-1 1,0 1-1,0 0 1,0-1-1,0 1 0,0 0 1,0 1-1,-2 4 37,0-1-1,1 1 0,-5 7 0,3-6-12,0 0 2,-1-1 0,0 1-1,0-1 1,0 0 0,-11 12-1,-30 27 101,20-22-76,4-4-11,-13 14 47,34-34-104,-1 1 0,0-1 0,1 1 0,0 0 0,-1-1 0,1 1 0,-1 0 0,1 0 0,0-1 0,-1 1 0,1 0 0,0 0 0,0 0 0,0-1 1,-1 1-1,1 2 0,1-3-60,-1 1 1,0-1 0,0 1-1,0-1 1,1 0 0,-1 1-1,0-1 1,0 1-1,1-1 1,-1 0 0,0 1-1,1-1 1,-1 0 0,1 1-1,-1-1 1,0 0 0,1 0-1,-1 1 1,1-1 0,-1 0-1,1 0 1,-1 0 0,1 0-1,-1 1 1,1-1-1,-1 0 1,0 0 0,2 0-1,16 0-832</inkml:trace>
  <inkml:trace contextRef="#ctx0" brushRef="#br0" timeOffset="419.01">1154 667 4025,'-2'-6'531,"1"1"1,0-1-1,0 0 1,1 1-1,0-1 1,0 0-1,1-9 0,3 8 877,-2 7-743,-1 5 761,2 63-678,24 186 180,-12-181-781,-3-20-29,-11-44-94,0-1-3,1 0 0,4 11 0,-6-18-109,1 0-1,-1 0 1,1-1-1,-1 1 1,1 0-1,-1-1 1,1 1 0,0-1-1,-1 1 1,1-1-1,0 1 1,-1-1-1,1 1 1,0-1 0,-1 0-1,1 1 1,0-1-1,0 0 1,0 0-1,-1 1 1,1-1 0,1 0-1</inkml:trace>
  <inkml:trace contextRef="#ctx0" brushRef="#br0" timeOffset="912.53">1434 638 2745,'3'-5'561,"-1"1"1,0-1 0,-1 1-1,1-1 1,1-8 0,-3 12-419,0 0 1,1 0 0,-1 1 0,0-1-1,0 0 1,1 0 0,-1 0 0,0 1-1,1-1 1,-1 0 0,1-1 0,0 2-75,-1 0 0,0 0 1,0 0-1,0-1 0,1 1 1,-1 0-1,0 0 0,0 0 0,1 0 1,-1-1-1,0 1 0,1 0 1,-1 0-1,0 0 0,0 0 1,1 0-1,-1 0 0,0 0 1,1 0-1,-1 0 0,0 0 0,1 0 1,0 1-19,-1-1 1,1 0 0,0 1-1,-1-1 1,1 1 0,0-1-1,-1 1 1,1-1 0,-1 1-1,1 0 1,-1-1 0,1 1-1,-1 0 1,1-1-1,-1 1 1,0 0 0,0 0-1,1-1 1,-1 1 0,0 0-1,0 0 1,0 0 0,0-1-1,0 3 1,5 42 845,11 48 1,-6-44-643,-5-24-105,13 42 0,-16-63-140,-1-2 1,1 1 0,-1 0-1,1 0 1,0 0 0,0-1-1,0 1 1,0-1 0,0 0-1,1 1 1,-1-1 0,1 0-1,-1 0 1,1-1 0,0 1-1,0-1 1,0 1 0,0-1-1,0 0 1,0 0-1,0 0 1,0 0 0,0-1-1,7 1 1,-3 0 15,1-1 0,-1-1 0,1 1 0,-1-1 0,0 0 0,1-1-1,-1 0 1,0 0 0,14-6 0,-9 1-5,0 0 0,0 0 0,-1-1 1,0-1-1,0 0 0,-1 0 0,0-1 0,-1 0 0,0-1 0,0 0 0,-1-1 0,-1 1 0,0-1 0,0-1 1,-2 0-1,1 1 0,-1-2 0,-1 1 0,-1 0 0,4-23 0,-2 12-177,-2 57 167,10 60 194,-6-43 14,-2 0 0,-2 1 0,-4 52 0,0-82-652</inkml:trace>
  <inkml:trace contextRef="#ctx0" brushRef="#br0" timeOffset="1762.07">1690 251 2761,'-8'-3'283,"-20"-9"1547,-37-11 1,55 21-1471,0-1 0,0 2 0,0-1 0,0 1 0,-1 1 0,1 0 0,-18 2 0,-16 7 243,1 2-1,-74 29 1,93-31-232,1 2 0,0 1-1,-38 25 1,49-29-231,1 1 0,0 1 0,0 0 0,1 0 0,1 1 0,0 0 0,0 1 0,-8 16 0,5-6-42,1 1 0,1 0-1,1 0 1,1 1 0,1 1-1,1-1 1,1 1 0,-2 37-1,17 331 405,-7-364-487,1 0 1,2 0 0,1-1-1,1 1 1,2-2-1,16 36 1,-18-48-5,1 0 1,0-1-1,1 1 1,1-2-1,0 0 0,0 0 1,2-1-1,-1 0 0,2-1 1,14 10-1,-1-4 8,0-2-1,1 0 0,1-2 1,47 16-1,-61-25-1,0 0-1,0 0 0,0-2 1,19 2-1,-24-4 2,0 0-1,0 0 1,0-1 0,0-1-1,0 0 1,0 0-1,15-6 1,10-7 32,0-2-1,-2-2 1,0 0 0,45-37-1,-58 40-26,0-2-1,22-26 1,30-47 56,-34 34 16,51-105 1,-67 119-67,-13 25-13,0 0-1,10-34 1,-17 42-8,0 0 1,0 1-1,-1-1 1,0 0-1,0 0 1,-1 1-1,-3-20 1,0 14 14,-10-28 0,6 21-5,-8-23 16,-29-55 0,38 85-30,-11-20 7,0 0 1,-40-56-1,48 79-2,-1 0 1,0 1-1,0 0 1,-1 0-1,-1 1 0,0 0 1,0 1-1,-1 1 0,0 0 1,-17-7-1,4 5 25,0 1-1,-37-7 1,-57-4 36,116 20-77,-77-9 32,72 9-112,-1 0 0,1 0 0,0 1 0,-1 0 0,1 1 0,-13 4 0,13-2-252,0 0-1,-9 6 1,14-8 246,-43 25-538</inkml:trace>
  <inkml:trace contextRef="#ctx0" brushRef="#br0" timeOffset="2971.94">2166 1004 1480,'-1'-3'704,"1"1"-1,-1-1 1,-1 1-1,1 0 0,0-1 1,0 1-1,-1 0 1,1 0-1,-1 0 1,0 0-1,0 0 1,-2-2-1,4 4-627,-2-4 520,2 4-569,0-1 1,0 1-1,1 0 1,-1-1 0,0 1-1,0 0 1,1 0 0,-1-1-1,0 1 1,1 0 0,-1 0-1,0-1 1,1 1 0,-1 0-1,1 0 1,-1 0 0,0 0-1,1 0 1,-1 0 0,1-1-1,14-3 122,-1 1 0,1 0 0,1 1 0,18-1 0,-30 3-114,94 1 747,-46 0-478,2-1-119,1-3 1,66-11-1,-39-2-112,27-6 17,-91 20-66,37-8 141,-49 7-57,-7-1 103,-11-5 29,-12-1-223,2 1-9,-78-32 18,71 30-11,0-2 1,0-1 0,-30-21-1,50 30-15,41 12-349,-27-6 347,85 28-21,-3-1 22,-39-13 7,-33-10-5,15 7-1,-26-10 0,-1 0 0,1 0 1,-1 0-1,1 0 0,-1 1 0,0 0 0,1-1 0,4 7 1,-7-8 1,-1 0 0,1 0 0,-1 1 0,1-1 0,-1 0 1,0 0-1,1 1 0,-1-1 0,0 0 0,0 0 0,0 1 1,0-1-1,0 0 0,0 0 0,0 1 0,0-1 1,-1 0-1,1 0 0,0 1 0,-1-1 0,1 0 0,-1 1 1,-2 3 8,1 0 0,-1-1 0,-6 9 0,0-3 4,0 0 0,0-1 0,-15 11-1,-35 22 20,34-25-17,-29 25 0,40-29-316,0 0 0,1 1 1,0 0-1,-13 21 0,19-19-1733,6-2 814</inkml:trace>
  <inkml:trace contextRef="#ctx0" brushRef="#br0" timeOffset="5422.07">3516 587 1664,'-34'-80'2433,"33"77"-2285,1 1 1,-1-1-1,0 0 0,1 1 1,0-1-1,-1 0 0,1 1 1,0-4-1,0-8 2836,-2 20-1766,-2 72-182,4-46-788,-2 208 1120,2-175-1166,1-43-145,0-14-9,-1 0-1,0 8 1,0-16-32,0 1 0,0-1 0,0 1 1,0-1-1,0 0 0,-1 1 0,1-1 0,0 0 0,0 1 0,0-1 1,0 0-1,-1 1 0,1-1 0,0 0 0,0 1 0,0-1 0,-1 0 1,1 0-1,0 1 0,-1-1 0,1 0-62,0 0 0,0 0-1,-1 0 1,1 0 0,0 0 0,0 0 0,0 0-1,0 0 1,0 0 0,0 0 0,-1 0-1,1 0 1,0 0 0,0 0 0,0 0 0,0 0-1,0 0 1,0 0 0,0-1 0,-1 1 0,1 0-1,0 0 1,0 0 0,0 0 0,0 0 0,0 0-1,0 0 1,0-1 0,0 1 0,0 0 0,0 0-1,0 0 1,0 0 0,0 0 0,0 0-1,0-1 1,0 1 0,0 0 0,0 0 0,0 0-1,0 0 1,0 0 0,0-1 0,0 1 0,0 0-1,0 0 1,0 0 0,0-2-745</inkml:trace>
  <inkml:trace contextRef="#ctx0" brushRef="#br0" timeOffset="5848.76">3719 492 3401,'2'2'233,"-1"0"0,1 0 0,-1 1 0,0-1 1,0 0-1,1 1 0,-2-1 0,1 1 0,1 4 0,-1 0 342,-1 0-1,1 10 1,-1-9-453,0 40 1044,-2 1 0,-11 63 0,12-106-1047,0-1 0,-1 1 0,1-1 0,-1 1 0,-3 5 1,5-13-59,1 1 1,0 0 0,0 0 0,0 0 0,0 0 0,0 0 0,0 0 0,0 0 0,0 0 0,0 1 0,0-1 0,0 0-1,0 1 1,1-1 0,-1 1 0,0-1 0,3 0 0,10-5 13,88-35-20,-92 37-54,0 0 1,0 0-1,0 1 1,0 0-1,0 1 1,17-1-1,-24 3 4,0 0 0,-1 0 0,1 1 0,0-1-1,-1 1 1,1 0 0,0 0 0,-1 0 0,1 0-1,-1 0 1,0 1 0,1-1 0,-1 1 0,0-1 0,0 1-1,0 0 1,0 0 0,2 3 0,1 1 18,-1-1 0,0 1 0,-1 0 0,1 0 1,-1 0-1,2 7 0,-2-6 18,-2-1-1,1 1 1,-1 0 0,0 0 0,0 0-1,-1 0 1,1 0 0,-2 0 0,1 0-1,-3 13 1,-1-7 100,1 0 1,-2-1-1,0 0 0,-12 23 1,13-29-103,1-1 0,-1 1 0,-1-1 0,1 0 1,-1-1-1,0 1 0,0-1 0,0 0 0,-9 5 0,3-2 17,-2-1 0,1 0 0,-21 6 0,27-9-116,-1-2 0,1 1 1,0-1-1,-13 1 0,17-2-129,-1 0 1,1 0-1,0 0 0,0 0 0,0-1 0,0 1 0,0-1 0,0 1 0,0-1 0,0 0 0,0 0 0,0 0 1,0 0-1,0 0 0,0-1 0,0 1 0,1 0 0,-3-3 0,-9-12-1134</inkml:trace>
  <inkml:trace contextRef="#ctx0" brushRef="#br0" timeOffset="6212.25">3746 630 3777,'10'-18'1832,"5"2"-736,5-4-55,6 1 47,6-3-256,-2 1-200,-1-3-264,-7 4-96,-10 3-128,3 7-32,1 2-192,-3 1-456,-2 1-1688,5-1 1488</inkml:trace>
  <inkml:trace contextRef="#ctx0" brushRef="#br0" timeOffset="6985.61">3700 135 2625,'-6'-3'357,"-1"0"1,1 1 0,-1-1-1,1 1 1,-1 0 0,0 1-1,-9-1 1,-5 0 742,-24 2 1,17 0-292,-3 1-240,1 0-1,-1 3 0,1 0 1,0 2-1,0 1 0,-31 11 1,42-11-355,2 1 1,-1 1 0,1 0 0,-21 16 0,26-16-62,1 1 0,0 0 1,0 0-1,1 1 0,1 0 0,-12 17 1,12-14-46,1 0 0,0 1 0,0 0 0,2 0 0,0 1 0,1-1 0,0 1 0,-2 19 0,-15 100 188,20-114-267,-6 22 22,-9 17 14,12-40-29,2 1-1,-2 35 1,4-41-19,0 8 28,1-1-1,2 0 0,4 29 0,19 65 184,-23-109-212,0-1-4,5 26 64,1-1 1,2 1 0,19 39-1,-15-43-23,1-2 0,36 49 0,-35-57-27,0 0 1,31 25-1,-37-35-13,0 0 1,1-1-1,0 0 0,1-1 0,-1 0 0,21 6 0,-14-6 3,0-1 0,0-1 0,0-1 1,0 0-1,21-1 0,-3-3 28,66-10 0,36-20 12,63-40 31,-183 63-72,-1 0 1,-1-2 0,0 0 0,28-22-1,50-56 67,-74 67-50,0-2 0,-1 0 1,28-46-1,-21 22 51,33-84 1,-55 117-66,0 0 0,-1 0 0,0 0 0,-1-1 0,-1 1 0,0-1 0,-1 1 0,-4-28 0,-3-7 24,-19-59 1,18 78-26,-1-5 44,-15-35 1,18 56-11,0-1 0,-2 1 1,1 1-1,-2 0 0,-9-13 1,0 5-4,-1 2 0,-1-1 0,0 2 0,-1 1 1,-1 1-1,-25-14 0,-88-48 32,100 59-77,-1 1 0,-1 1 0,-1 3-1,-40-11 1,60 20-14,0 1-1,-1 1 0,1 1 1,-1 1-1,0 0 1,0 1-1,1 2 0,-1-1 1,1 2-1,-37 10 1,35-6-212,1 0 0,-26 15 0,37-18 143,0 1 1,0 1-1,0 0 1,0 0-1,1 0 0,0 1 1,-7 8-1,11-10 23,-1 1 0,1 0 0,-1 0 0,-3 12 0</inkml:trace>
  <inkml:trace contextRef="#ctx0" brushRef="#br0" timeOffset="8431.06">4374 968 1128,'-11'-10'3468,"9"9"-2977,1 0 0,0 0 0,0 0 1,-1-1-1,1 1 0,0 0 0,0 0 0,0-1 0,0 1 0,-1-2 0,2 2-463,0 1 0,0 0 0,0 0 1,0-1-1,0 1 0,0 0 0,0 0 0,0 0 0,0-1 0,0 1 0,0 0 0,0 0 1,0-1-1,0 1 0,0 0 0,0 0 0,0-1 0,0 1 0,0 0 0,1 0 0,-1 0 0,0-1 1,1 0 6,-1 1 1,1-1-1,0 1 1,-1-1-1,1 1 0,0 0 1,0-1-1,-1 1 1,1 0-1,0-1 1,1 1-1,7-2 140,33-10 292,-13 1-264,40-12 213,-56 20-315,0 1 1,0 0 0,0 1-1,19 1 1,119 6 613,-1 1-225,-106-7-301,63-8 0,42-22 52,-4 1-77,-121 26-130,40-8 118,-55 7 74,-9 4-219,1 0 0,-1 0 0,0 0 0,0 0 1,0-1-1,0 1 0,0 0 0,0 0 0,1 0 0,-1-1 1,0 1-1,0 0 0,0 0 0,0 0 0,0-1 0,0 1 1,0 0-1,0 0 0,0 0 0,0-1 0,0 1 0,0 0 1,0 0-1,0 0 0,0-1 0,-1 0 8,0-1 0,1 1 0,-1 0 1,0-1-1,0 1 0,0 0 0,0 0 0,-3-2 0,0-1-59,-70-64 70,66 60-23,5 6-2,-1-1 0,1 0 0,0-1 0,0 1 0,0 0 0,0-1 0,1 0 0,-4-6 0,-1-2 1,0 0 2,5 7 0,-1 1-1,1-1 0,-1 1 1,-7-8-1,6 8 174,0 0 0,0-1 0,1 1-1,-6-9 1,9 12-152,0 0 0,-1 0 0,1 0 0,-1 0 0,1 0 0,-1 0 0,1 1 0,-1-1 0,0 0-1,1 0 1,-1 0 0,0 1 0,0-1 0,1 1 0,-1-1 0,0 0 0,0 1 0,0-1 0,0 1 0,0 0 0,0-1 0,0 1 0,0 0-1,0 0 1,-1-1 0,3 3-11,0 1-11,1-1-1,-1 0 1,1 0 0,0 0 0,2 3 0,21 15 4,-25-20-7,12 10 2,1 0 0,-1 0 1,1-1-1,0 0 1,29 13-1,-18-12 1,7 4 9,2 0 1,59 15-1,-84-28-8,23 7 7,-28-7-9,0 0 0,0 0 0,0 1 0,-1-1 0,1 1 0,0-1 1,-1 1-1,4 3 0,-6-5-1,0 0 0,0 0 0,0 1 0,1-1 0,-1 0 0,0 0 0,0 0 0,0 1 0,1-1 0,-1 0 0,0 0 0,0 1 0,0-1 0,0 0 0,0 0 0,0 1 0,0-1 0,0 0 0,0 1 0,0-1 0,0 0 0,0 0 0,0 1 0,0-1 0,0 0 0,0 1 0,0-1 0,0 0 0,0 0 0,0 1 0,0-1 0,0 0 0,0 0 0,0 1 1,-1-1-1,1 0 0,0 0 0,0 1 0,0-1 0,-1 0 0,1 0 0,0 0 0,0 0 0,0 1 0,-1-1 0,1 0 0,0 0 0,0 0 0,-1 0 0,1 0 0,0 0 0,0 1 0,-1-1 0,1 0 0,-1 0 0,1 0 1,0 0 0,-1 0 0,1 0 0,-1 0 1,1 0-1,0 0 0,-1 1 0,1-1 0,0 0 0,-1 0 0,1 0 0,0 1 0,0-1 0,-1 0 0,1 0 1,0 1-1,0-1 0,-1 1 0,-3 3 5,-29 24 6,17-15-11,0 1-2,-1-1 0,0-1 0,-35 18 1,-59 22-1,18 1 2,72-39-11,0 2 1,-20 17 0,39-31-17,-4 4-97,1-1 1,-10 12-1,14-16 11,0 0-1,1 0 1,-1 0-1,0 0 1,1 0 0,-1 0-1,1 0 1,-1 1-1,1-1 1,0 0 0,-1 0-1,1 1 1,0-1-1,0 0 1,0 0-1,0 1 1,0-1 0,0 0-1,0 0 1,0 1-1,0-1 1,1 0 0,-1 0-1,1 2 1,0-2 15,0 0 1,-1 0-1,1-1 1,0 1 0,0 0-1,0 0 1,0-1-1,1 2 1</inkml:trace>
  <inkml:trace contextRef="#ctx0" brushRef="#br0" timeOffset="8867.57">6014 278 5921,'1'-7'820,"4"-20"1442,-5 25-2125,1 1 0,-1-1 0,1 1 0,-1 0 0,1-1 0,0 1 0,-1 0 0,1 0 0,0-1 0,0 1-1,0 0 1,0 0 0,0 0 0,3-2 0,-4 3-90,0 0 1,1 0-1,-1 0 0,0 0 0,1-1 1,-1 1-1,1 0 0,-1 0 1,0 0-1,1 0 0,-1 0 0,1 0 1,-1 0-1,0 1 0,1-1 1,-1 0-1,0 0 0,1 0 0,-1 0 1,1 0-1,-1 1 0,0-1 1,1 0-1,-1 1 0,1-1 10,0 1 376,-1 3-11,2 32 5,-4 103 307,-3 275 532,9-347-1165,-1-27 15,-3-39-124,0 0-1,0 1 0,0-1 0,0 1 1,0-1-1,0 1 0,1-1 1,-1 0-1,1 1 0,-1-1 0,1 1 1,-1-1-1,1 0 0,0 0 0,0 1 1,0-1-1,-1 0 0,1 0 0,2 2 1,4-7-3000,26-10 707,38-20 959</inkml:trace>
  <inkml:trace contextRef="#ctx0" brushRef="#br0" timeOffset="9258.15">6462 253 3977,'-14'-10'1353,"-13"-8"1509,25 17-2618,0 0-1,0 0 1,0 0-1,0 0 1,0 1-1,0-1 1,-1 0-1,1 1 0,0 0 1,-4-1-1,4 2-150,1-1 0,-1 0-1,1 1 1,-1-1-1,1 1 1,0 0 0,-1-1-1,1 1 1,0 0-1,-1 0 1,1 0 0,0 0-1,0 0 1,0 0 0,0 0-1,0 0 1,-1 2-1,-15 18 445,2 0-1,-17 31 1,22-32-324,0-1-1,1 2 1,1-1 0,-9 41 0,10-27-24,2 0 1,-2 47-1,7-71-169,0 0-1,1 1 1,0-1-1,0 0 1,1 0-1,1 0 0,-1 0 1,7 12-1,-6-15-9,0-1 0,1 1 1,0-1-1,0 1 0,1-1 0,-1-1 0,2 1 0,-1-1 0,0 0 0,1 0 0,9 6 0,-9-7 6,0-1-1,0 0 1,0 0-1,1-1 0,0 0 1,-1 0-1,1 0 0,0-1 1,0 0-1,-1-1 1,1 1-1,0-1 0,0 0 1,7-2-1,-7 1 8,-1 0-1,1 0 1,-1-1-1,0 0 1,1 0-1,-1-1 1,0 0-1,0 0 1,-1 0-1,1-1 1,-1 0-1,1 0 1,-1 0-1,6-7 1,-10 9-15,1 1 0,-1-1 0,0 0 0,0 1 0,-1-1 0,1 0 0,0 0 0,0 1 0,-1-1 1,1 0-1,-1 0 0,0 0 0,1 0 0,-1 0 0,0 0 0,0 0 0,0 0 0,-1 1 1,1-1-1,0 0 0,-1 0 0,1 0 0,-1 0 0,-1-3 0,1 2-6,-1-1 0,0 1 0,0 0-1,0 0 1,-1 0 0,1 0 0,-1 0-1,0 0 1,1 1 0,-1-1 0,-5-3 0,0 2-35,1 1 1,-1-1 0,1 1 0,-1 0 0,0 1 0,0 0 0,0 0 0,-11 0 0,3 1-593,-1 0 0,1 2 0,-21 2 0,35-3 442,0 0-139,0 1 1,0-1-1,0 0 1,1 0-1,-1 1 0,0-1 1,0 1-1,1 0 1,-1-1-1,0 1 0,-1 1 1,3-2 295,0 0 0,0 0-1,0 0 1,0 0 0,0 0 0,0 0 0,0 0 0,0 0 0,0 1 0,0-1 0,0 0 0,0 0-1,0 0 1,0 0 0,0 0 0,-1 0 0,1 0 0,0 0 0,0 0 0,0 0 0,0 0 0,0 0-1,0 0 1,0 0 0,0 0 0,0 0 0,0 1 0,0-1 0,0 0 0,0 0 0,1 0-1,-1 0 1,0 0 0,0 0 0,0 0 0,0 0 0,0 0 0,0 0 0,0 0 0,0 0 0,0 0-1,0 0 1,0 0 0,0 0 0,0 0 0,0 1 0</inkml:trace>
  <inkml:trace contextRef="#ctx0" brushRef="#br0" timeOffset="10208.67">6367 68 2833,'-7'-7'375,"0"1"1,0 0 0,-1 1 0,0-1 0,0 1-1,-1 1 1,1 0 0,-1 0 0,0 0 0,0 1 0,0 1-1,-1-1 1,1 2 0,-15-2 0,-7 0 71,-1 2 1,1 1-1,0 1 1,-1 2-1,-40 8 1,57-7-274,-1 0 1,1 1-1,0 1 1,0 0 0,1 1-1,0 1 1,0 0-1,0 1 1,1 0-1,1 1 1,0 1 0,-15 15-1,11-6 108,0 1-1,1 1 0,-20 38 1,-23 77 439,45-101-561,2 0 0,-12 76 0,5 61 115,13-130-200,3-27-37,0 0 0,2 1 0,-1-1-1,4 20 1,1-13-6,1-1 0,2 0 0,0 0 0,1-1 0,1 0 0,12 21 0,-12-28-14,0 0-1,1 0 1,1 0 0,0-2-1,13 13 1,-3-7 11,1 0-1,28 18 1,-30-23-12,1-1 0,1-1 0,0-1-1,1 0 1,-1-2 0,2-1 0,-1 0 0,1-2-1,41 4 1,-58-9-13,110 5 43,-93-5-29,0-2 0,47-8 1,-42 3 9,40-14 0,-45 11-13,11-3 33,63-34 1,-23 0 55,102-85 1,-83 48-1,-87 75-92,0 1 0,-1-1 0,0 0 0,0-1 0,-1 1-1,0-1 1,-1 0 0,0-1 0,0 1 0,-1-1 0,2-12 0,-3 15-6,2-14 24,0 0 0,1-27 0,-5 39-22,-1-81 40,0 81-45,0 0 0,-1 1 0,0-1 1,-1 1-1,0-1 0,0 1 0,-6-10 0,2 6 4,0 1 1,-2 1-1,1-1 0,-1 1 1,-12-11-1,3 6 44,0 1 0,-27-17 1,-131-70 415,132 81-440,-1 2-1,-54-16 0,-78-14-12,159 44-70,0 1 0,0 2 0,-1-1 1,1 2-1,-1 1 0,1 0 1,-1 1-1,1 1 0,0 1 0,-1 0 1,1 1-1,1 2 0,-22 8 0,38-14 42,-8 4-230,-16 8 0,20-9 159,1 1 0,-1-1 0,-5 7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05:44:24.124"/>
    </inkml:context>
    <inkml:brush xml:id="br0">
      <inkml:brushProperty name="width" value="0.05" units="cm"/>
      <inkml:brushProperty name="height" value="0.05" units="cm"/>
      <inkml:brushProperty name="color" value="#008C3A"/>
    </inkml:brush>
  </inkml:definitions>
  <inkml:trace contextRef="#ctx0" brushRef="#br0">774 77 2024,'2'-53'2606,"-1"43"-2126,0-4 4689,-2 27-3263,0 22-1325,-8 83 457,6-93-788,-7 75 541,10-81-665,0 0 0,0 0 0,5 22 0,-4-27-97,-2-7 607,-5-14 60,1 3-658,2 0-69,0 0 1,0 0-1,-1 0 1,1 0-1,-1 1 1,0 0-1,0 0 1,-1 0-1,1 0 1,-1 1-1,1-1 1,-9-2-1,12 5-3,1 0 31,0 0 0,-1 0 0,1 0 0,0 0 0,0 0 0,0 0 0,0 0 0,-1 0 0,1 0 0,0 0 0,0 0 0,0 0 0,0 0 0,-1 0 0,1 0 0,0 0 1,0 0-1,0 0 0,0 0 0,-1 0 0,1 0 0,0 1 0,0-1 0,0 0 0,0 0 0,0 0 0,0 0 0,0 0 0,-1 0 0,1 1 0,0-1 0,0 0 0,0 0 1,0 0-1,0 0 0,0 1 0,0-1 0,-3 4-6,0 1 0,1-1 0,0 1 0,0-1 0,0 1 0,0 0 0,-2 9 0,-6 37-7,10-47 15,0 0 0,0 0-1,0-1 1,0 1 0,1 0 0,0 0 0,-1 0 0,2 0 0,-1 0 0,0-1-1,1 1 1,-1 0 0,1-1 0,4 6 0,-2-2 2,-1-2 1,0 1 1,1-1 0,0 0-1,0 0 1,0 0 0,10 7-1,-13-11 6,1 0 0,-1 0-1,1 0 1,0 0 0,-1 0-1,1 0 1,0 0 0,-1 0-1,1-1 1,0 1 0,0-1-1,0 1 1,0-1 0,0 0-1,0 0 1,0 0 0,0 0-1,-1 0 1,1 0 0,0 0-1,0-1 1,0 1 0,0-1-1,0 1 1,-1-1 0,1 0-1,2-1 1,2-2 30,-1 0-1,0 0 1,0 0-1,0-1 1,0 0 0,-1 0-1,0 0 1,0-1-1,3-5 1,4-9 48,11-29 1,6-11-53,-25 55-31,0 0 0,0 0 0,1 1 1,0 0-1,0-1 0,0 1 0,1 1 0,-1-1 0,1 0 1,10-5-1,1 2-316,1 0-1,19-6 1,-30 11 150,0 0-274,0 0 0,0 0 0,0 1 0,1 0 0,-1 0 0,0 0 0,13 1 0,12 5-826</inkml:trace>
  <inkml:trace contextRef="#ctx0" brushRef="#br0" timeOffset="387.23">296 859 3913,'7'-16'1934,"-7"16"-1831,0 0 0,0-1 0,0 1 0,0 0 0,0-1 0,1 1 0,-1 0 0,0-1 0,0 1 0,0 0 0,0-1 0,0 1 0,0 0 0,0-1 0,0 1 0,0 0 0,0-1 0,0 1 0,-1 0 0,1-1 0,-1-1 1953,1 3-1440,2 4-419,-1 0 0,1 0 0,0 0-1,4 6 1,3 8 34,2 4-25,29 64 464,-30-61-424,-1 1 0,8 39 0,-4-8-95,-7-31-80,4 30-1,-9-52-95,-1-2-12,0 1 1,0-1-1,1 1 1,0-1-1,-1 1 1,1-1 0,0 0-1,1 1 1,-1-1-1,1 0 1,2 4-1,-4-7-19,0 0 1,0 0-1,1 1 0,-1-1 1,0 0-1,0 0 0,1 0 1,-1 1-1,0-1 0,1 0 1,-1 0-1,0 0 0,1 0 0,-1 0 1,1 0-1,-1 0 0,0 0 1,1 0-1,-1 0 0,1 0 1,0 0-214,1 0 0,0 0 0,-1 0 0,1-1 0,0 1 0,-1 0 0,3-2 0,-2 1 44,0 0-1,0-1 1,-1 1-1,1 0 0,3-4 1</inkml:trace>
  <inkml:trace contextRef="#ctx0" brushRef="#br0" timeOffset="839.42">683 955 4193,'13'-13'1674,"1"0"0,29-19 0,-34 26-1300,0 1 0,1 0 0,0 0 0,0 1 0,0 1 0,15-4 0,-22 6-337,0 1 1,-1-1-1,1 1 0,0 0 0,0 0 0,0 0 1,-1 0-1,1 0 0,0 1 0,0-1 0,-1 1 1,1 0-1,0-1 0,-1 1 0,1 1 0,-1-1 1,1 0-1,-1 1 0,0-1 0,1 1 0,-1 0 1,0-1-1,0 1 0,0 0 0,0 0 0,-1 1 1,3 2-1,-2-2-17,0 1 1,-1-1 0,0 1-1,1-1 1,-1 1-1,-1 0 1,1-1 0,0 1-1,-1 0 1,0 0 0,0 5-1,0-3 9,-1 0 0,0 0 0,-1 1 0,0-1 0,0 0 0,-3 7 0,-3 2 26,-1 0 0,0 0 1,-1-1-1,-12 15 1,8-14 4,0 0 0,-1 0 1,-26 18-1,27-25 5,10-6-18,4-2-46,0 0 1,0 0-1,0 0 1,0 0-1,0 0 1,0 0 0,0 0-1,0 0 1,0 0-1,0 0 1,0 0-1,0 0 1,0 0-1,0 0 1,0 0-1,0 0 1,0 0 0,0 0-1,0 0 1,0 0-1,0 0 1,0 0-1,0 0 1,0 0-1,0 0 1,0 0 0,0 0-1,0 0 1,0 0-1,0 0 1,0 0-1,0 0 1,-1 0-1,1 0 1,0 0 0,0 0-1,0 0 1,0 0-1,0 0 1,0 0-1,0 0 1,0 0-1,0 0 1,1-1-2,0 0 0,0 0 0,-1 1-1,1-1 1,0 0 0,0 1 0,0-1 0,0 1 0,0-1-1,0 1 1,0-1 0,2 1 0,5-3-2,93-30-1,-95 31 0,-1 1 1,1 0-1,0 0 0,-1 0 0,1 1 0,0 0 0,0 0 0,-1 0 0,10 2 1,-12-1 4,-1 0 0,1 0 0,-1 0 0,1 0 1,-1 0-1,0 0 0,1 1 0,-1-1 0,0 1 1,0-1-1,0 1 0,0 0 0,0 0 1,0 0-1,-1 0 0,1 0 0,0 1 0,1 3 1,-2-4 11,0 0 1,-1 1-1,1-1 1,-1 1-1,1-1 1,-1 1-1,0-1 1,0 1-1,0-1 1,0 1-1,0-1 1,0 1-1,-1-1 1,1 0-1,-1 1 1,0-1-1,0 1 0,-1 2 1,-3 4 48,0 0 0,0-1 0,-9 11-1,-18 22 82,-2-1 0,-52 46-1,81-81-140,0-1-1,0 0 1,-1 0-1,1 0 1,-1-1-1,0 0 1,-10 4-1,16-7-32,-1 0 0,0 1 0,0-1-1,0 0 1,0 0 0,1 0 0,-1 0 0,0 0-1,0 0 1,0 0 0,0 0 0,0 0 0,0 0-1,1 0 1,-1 0 0,0-1 0,0 1 0,0 0-1,0-1 1,1 1 0,-1 0 0,0-1 0,0 1-1,1-1 1,-1 1 0,0-1 0,0-1 0,0 0-106,0 1-1,0-1 1,0 0 0,0 0 0,1 1 0,-1-1 0,1 0 0,-1 0 0,1 0-1,0 0 1,0 0 0,0 0 0,0-2 0,4-27-726</inkml:trace>
  <inkml:trace contextRef="#ctx0" brushRef="#br0" timeOffset="1558.15">645 830 2497,'-41'-37'2021,"-5"-6"173,40 38-1963,-7-5 478,-15-9 0,23 16-530,0 0 1,0 1 0,0-1-1,-1 1 1,1 1-1,-12-3 1,1 2 102,0 1 0,0 0 0,0 1 0,0 1 0,-24 5-1,20-2-3,-1 1 0,2 1 0,-35 15 0,40-14-90,1 0 0,0 1 0,0 1 1,0 0-1,1 1 0,1 0 0,-15 17 0,14-13 28,1 0 1,0 1-1,1 1 1,1 0-1,-13 30 1,13-23-61,2 0 0,1 0 0,1 0 0,0 1 0,-1 35 0,5-20-23,2 1 1,9 61-1,-6-72-84,3 1 1,0-1 0,2-1-1,19 45 1,-19-54-6,1 0-1,1 0 1,0-1 0,2-1 0,0 0 0,1-1 0,20 20 0,-9-15 0,1-1 0,1-2 0,1 0 0,0-2 0,1-1 0,60 22 0,-69-31-27,1 0 1,0-2 0,0-1-1,0 0 1,31-1-1,105-14 62,-124 7-52,-1-2-1,0-1 1,42-16 0,87-49 59,-153 69-82,71-39 33,-65 34-27,-1-1-1,0 0 0,18-17 1,-17 13 6,-1-1 0,0 1 0,14-24 0,-12 12 18,-1-1 1,-2-1-1,14-42 0,-18 44 10,-1-2-1,-1 1 0,3-44 0,-9 55 19,0 1-1,0-1 1,-2 1 0,0-1-1,0 1 1,-2 0-1,-9-29 1,-24-40 425,31 73-430,0 1 0,-1 0 0,0 0 0,0 1 0,-16-15 0,4 7 1,-1 2 0,-1 0 0,0 1 0,-1 2 0,-40-18 0,6 9 8,-74-20 0,-52-9-11,158 44-61,-1 0 0,-42-2 0,52 7-7,1 1 0,-1 1 0,1 0 0,0 1 0,0 0 0,-21 7 0,-18 12-95,39-15 64,-110 56-851,99-47 448,1 1-1,-39 33 1,1 15-142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05:43:15.056"/>
    </inkml:context>
    <inkml:brush xml:id="br0">
      <inkml:brushProperty name="width" value="0.05" units="cm"/>
      <inkml:brushProperty name="height" value="0.05" units="cm"/>
      <inkml:brushProperty name="color" value="#008C3A"/>
    </inkml:brush>
  </inkml:definitions>
  <inkml:trace contextRef="#ctx0" brushRef="#br0">676 182 1352,'-7'-9'5257,"-2"-7"-1596,7 12-2450,2-1-902,0 2-383,0 9 75,0 25 26,0 4 42,-5 37 1,-7 105 375,12-167-422,1 3 56,-4 23 0,3-35-132,0 0 0,0 0 0,0 0 1,-1-1-1,1 1 0,0 0 0,0 0 0,-1-1 0,1 1 0,0 0 0,-1-1 0,1 1 0,-1 0 0,1-1 0,-1 1 0,1 0 0,-1-1 0,1 1 0,-1-1 0,0 1 0,1-1 0,-1 1 0,0-1 0,1 0 0,-1 1 0,0-1 0,1 0 1,-1 1-1,0-1 0,-1 0 0,0 0-733</inkml:trace>
  <inkml:trace contextRef="#ctx0" brushRef="#br0" timeOffset="1180.87">776 153 1248,'2'-52'1086,"-2"49"-883,0 1 1,0-1 0,0 1-1,0-1 1,-1 0-1,1 1 1,-1-1-1,0 1 1,1 0 0,-1-1-1,-1 1 1,1 0-1,0-1 1,-3-2-1,0-2 634,0 1-392,1 0 127,-1 0 0,0 0-1,-8-8 1,11 13-496,-1-1-1,0 1 1,0-1-1,0 1 1,0 0 0,0 0-1,0 0 1,0 0 0,0 0-1,0 0 1,0 0 0,0 1-1,-1-1 1,1 1 0,-3-1-1,-8 2 51,1 0 0,-1 0 0,1 1-1,-1 1 1,-12 3 0,11-2-22,-9 2 67,-1 1 0,1 2 0,0 0 0,1 1-1,0 1 1,1 1 0,-21 16 0,36-24-129,-8 6 38,1 1 0,0 0-1,-12 15 1,1-1 15,7-7 25,-15 21-1,26-31-70,0 1 0,1 0 0,0 0 0,0 1 0,1 0 0,0 0 0,0 0 0,-3 18 0,-2 50 165,4-28-114,2-33-63,2 0 1,1-1 0,0 1 0,1 0 0,0 0-1,2-1 1,0 1 0,5 17 0,0-10 43,-3-6 15,1-1 1,0 0-1,10 17 0,-5-15 45,16 20-1,-21-31-85,0-1 0,1 0 0,0 0 0,0-1 0,11 9 0,-1-5 51,0-1-1,23 10 1,39 11 46,-50-20-117,-18-6-13,1 0 0,0-1 0,21 3-1,-26-5 2,0-1-1,1 0 0,-1 0 1,1-1-1,-1 0 0,0 0 0,12-4 1,2-2 77,0-2-1,37-21 1,35-31 81,-47 26-92,79-76-1,-116 101-73,1-1 0,-1 0 0,-1-1 1,0 0-1,-1 0 0,9-19 0,-3 0 35,13-52 1,-22 69-28,-1 0 0,0 0 0,-1 0 0,-1 0-1,0 0 1,-1-1 0,-1 1 0,0 0 0,-1 0 0,0 0 0,-8-25 0,-11-14 235,6 17-8,11 26-180,3 5-32,-1 0-1,0 0 1,0 0 0,-1 0 0,0 0-1,0 1 1,-3-5 0,1 3-11,0 1 0,-1 0 0,1 0-1,-1 1 1,0 0 0,0 0 0,-1 0 0,-10-4 0,-3 0 13,-36-8 1,36 12-30,0 0 0,-37 0 0,-41 4-2,76 1-3,-39 3-4,23 0-4,31-4-153,0 1 0,-1 0 0,-7 3 0,12-3-29,0 0 0,0 0 0,1 0 0,-1 1 0,0-1 0,1 1 0,-1 0 0,1-1 0,-1 1 0,-2 3 0,1 0-116,1 0 0,-7 10 0</inkml:trace>
  <inkml:trace contextRef="#ctx0" brushRef="#br0" timeOffset="2593.58">649 1008 1976,'0'-24'7634,"1"30"-7215,7 22-172,-2 0 1,3 30 0,-6-24 7,-2 37-1,0-9-38,0-33-141,3 273 389,-5-291-391,-4 18 1,5-29-65,0 1 0,0-1 0,0 1 0,0-1 0,0 0 0,0 1 0,0-1 0,0 0 0,0 1 0,-1-1 0,1 0 0,0 1 0,0-1 0,0 0 0,-1 0 0,1 1 0,0-1 0,0 0 0,-1 0 0,1 1 0,0-1 0,0 0 0,-1 0 0,1 0 1,0 1-1,-1-1 0,1 0 0,0 0 0,-1 0 0,1 0 0,-1 0 0,1 0 0,0 0 0,-1 0 0,1 0 0,0 0 0,-1 0 0,1 0 0,0 0 0,-1 0 0,1 0 0,-1 0 0,-1-1 68,-1-1 0,1 1 0,0 0 0,0 0 0,-3-3 0,4 3-70,-10-7 13,2 0-1,-15-16 1,13 12-14,2 4 0,1-1-1,0-1 1,1 0-1,0 0 1,-9-18 0,-2-8 10,-11-21 9,29 57-27,0 0 0,0 0 0,0 0 0,0 0 0,0 0 0,0 0 0,0 1 0,0-1 0,-1 0 0,1 0 0,0 0 0,0 0 0,0 0 0,0 0 0,0 0 0,0 0 1,0 0-1,0 0 0,0 0 0,0 0 0,0 0 0,0 0 0,0 0 0,0 0 0,0 0 0,0 0 0,0 0 0,0 0 0,0 0 0,0 0 0,0 0 0,0 0 0,0 0 0,0 0 0,-1 0 0,1 0 0,0 0 0,0 0 0,0 0 0,0 0 0,0 0 0,0 0 0,0 0 0,0 0 0,0 0 0,0 0 0,0 0 0,0 0 0,0 0 0,0 0 0,0 12-12,0 2-7,0 17-4,1 43-6,1-59 39,0 0 1,7 22-1,-6-21 7,0-6-3,0 0-1,0 1 1,1-1 0,7 14-1,-7-19-6,-1 0 0,1 1 0,0-2-1,0 1 1,0 0 0,0-1-1,1 1 1,0-1 0,6 3-1,-8-5 8,0 0 0,0 0 0,0 0 0,0 0 0,1-1 0,-1 0 0,1 1 0,-1-1-1,1-1 1,-1 1 0,1 0 0,-1-1 0,1 0 0,0 0 0,-1 0 0,1 0 0,0-1 0,-1 1-1,1-1 1,-1 0 0,1 0 0,-1 0 0,6-3 0,-2 0 17,-1-1-1,0 0 1,0 0 0,0 0 0,0-1-1,-1 0 1,7-9 0,28-50 136,-30 48-127,-6 10-21,30-55 140,-30 52-120,0 0 1,0-1 0,-1 1 0,3-16 0,-5 21-179,-1-2 274</inkml:trace>
  <inkml:trace contextRef="#ctx0" brushRef="#br0" timeOffset="4985.59">568 2280 3113,'-40'-51'1644,"40"50"-1535,-1 0 1,0 0-1,0-1 0,1 1 1,-1 0-1,0-1 0,1 1 1,-1 0-1,1-1 1,0 1-1,0-1 0,-1 1 1,1-1-1,0 1 0,0-1 1,0 1-1,1-2 0,-1 1 56,1 1-1,-1-1 0,1 1 0,0 0 1,0-1-1,-1 1 0,1 0 0,0-1 1,2-1-1,-3 3-132,10-10 743,-1 1 0,20-16-1,-23 21-623,1 0 1,-1 0-1,1 1 1,-1-1-1,1 1 0,12-3 1,-17 6-136,-1-1 1,1 1 0,0 0-1,0-1 1,-1 1-1,1 0 1,0 0 0,0 0-1,0 0 1,-1 1-1,1-1 1,0 1 0,0-1-1,-1 1 1,1-1-1,0 1 1,-1 0-1,1 0 1,0 0 0,-1 0-1,0 0 1,1 0-1,-1 0 1,1 0 0,-1 1-1,0-1 1,0 0-1,0 1 1,0-1 0,2 3-1,-1 1-2,0-1 0,-1 1 0,1-1 0,-1 1 0,0 0 0,0-1 0,0 1 0,-1 0 0,0 0 0,0 7 0,-1 4 17,-2 0 0,1 0 1,-2 0-1,0 0 0,-1 0 0,-1-1 1,0 0-1,-1 0 0,-1-1 0,0 0 1,-15 20-1,16-27-14,0 1 0,0-1 0,0 0 0,-1-1 0,0 0 1,-14 8-1,22-14-16,0 0 0,-1 0 0,1 1 0,0-1 0,-1 0 0,1 0 0,0 0 0,-1 0 0,1 1 0,0-1 0,0 0 0,-1 0 0,1 1 0,0-1 0,-1 0 0,1 0 1,0 1-1,0-1 0,0 0 0,0 1 0,-1-1 0,1 0 0,0 1 0,0-1 0,0 0 0,0 1 0,0-1 0,0 0 0,0 1 0,0-1 0,0 1 0,0-1 0,0 0 0,0 1 0,0-1 0,0 0 0,0 1 0,0-1 0,0 0 1,0 1-1,0-1 0,1 0 0,-1 1 0,0-1 0,1 1 0,-1-1-2,-1-1 1,1 1-1,0 0 0,0 0 1,0 0-1,0-1 1,0 1-1,0 0 0,0 0 1,0-1-1,1 1 1,-1 0-1,0 0 0,0 0 1,0-1-1,0 1 1,0 0-1,0 0 1,0 0-1,0 0 0,0-1 1,1 1-1,-1 0 1,0 0-1,0 0 0,0 0 1,0-1-1,1 1 1,-1 0-1,0 0 0,0 0 1,9-6-18,-7 5 15,27-15-21,31-13 2,-53 25 22,1 1-1,0 0 0,0 1 0,0-1 1,0 2-1,0-1 0,0 1 0,1 1 1,-1-1-1,0 1 0,1 1 1,8 1-1,2 2 14,0 1 1,-1 1 0,28 12 0,-13-4 10,-26-12-31,0 1-1,-1 0 1,1 0 0,10 9 0,-14-11-657</inkml:trace>
  <inkml:trace contextRef="#ctx0" brushRef="#br0" timeOffset="5742.1">857 1943 3009,'-8'-11'660,"0"0"383,-1 0-1,-18-17 0,23 25-829,1 0 0,-1 1 0,0-1-1,0 1 1,0 0 0,0 0 0,-1 0 0,1 0 0,0 1 0,-1 0 0,1 0-1,-8-1 1,2 2 27,0 0 0,0 0 0,0 1 0,0 1 0,-18 4 0,5 1 141,-29 14-1,28-10-260,0 2 0,0 1 1,1 0-1,1 2 0,1 0 1,0 2-1,2 0 0,0 1 0,-19 25 1,-5 4 59,29-35-72,1 1 1,1 1-1,-20 29 0,27-34-39,0 0-1,0 0 1,1 0-1,0 0 1,1 1-1,0 0 1,-2 15-1,4-8 1,2 1-1,-1-1 0,2 0 1,1 0-1,0 1 0,6 16 0,1-3 24,1-2-1,23 45 1,-24-58-58,0 1 0,1-1 0,24 29 0,-25-36-17,0 0 1,0-1-1,0 0 1,1 0-1,1-2 1,17 11-1,-9-9 13,1 0 0,0-2 0,0 0 0,0-2 0,0 0 0,33 2 0,-41-6-10,0 0-1,0-1 1,0-1 0,0 0 0,-1-1 0,1 0 0,0-1 0,-1-1 0,0 0 0,0 0-1,18-10 1,39-26 101,110-83 0,-156 106-96,-1-1 0,-1-1-1,-1-1 1,-1 0 0,31-42 0,-26 26 5,-5 8 23,-2 0 0,22-46 0,-36 67-36,-1 0 0,0 0-1,-1 0 1,0 0-1,0 0 1,0-1-1,-1 1 1,0 0-1,0 0 1,-1-1 0,0 1-1,0 0 1,-3-8-1,-4-9 68,-1 0 0,-15-30 0,17 37-39,-5-7 63,-1 1 0,-1 0 0,-31-37 0,34 47-82,0 1 0,-1 1 0,0 0 0,-1 1 0,0 0 0,-1 1 1,0 1-1,0 0 0,-1 0 0,-22-7 0,6 5-14,-1 1 0,1 1 0,-1 2 0,-44-3-1,57 7-7,0 2-1,-1 0 0,1 1 0,0 1 0,-1 0 0,-34 11 0,45-10-250,0 0 1,0 1-1,0 0 0,1 0 0,0 1 1,0 0-1,0 0 0,0 1 0,1 0 1,0 1-1,0-1 0,1 1 0,0 1 1,0-1-1,-9 16 0,12-18-198,1 0-1,0 0 1,0 1 0,0-1-1,-2 11 1,3-8 82,1 0 1,0 0-1,2 15 1</inkml:trace>
  <inkml:trace contextRef="#ctx0" brushRef="#br0" timeOffset="6524.96">666 2927 5113,'0'-2'5577,"-2"-3"-3420,2 5-2108,0 1-1,-1 0 1,1-1 0,0 1 0,0-1-1,-1 1 1,1 0 0,0-1 0,0 1-1,0-1 1,0 1 0,0 0 0,0-1-1,0 1 1,0 0 0,0-1 0,0 2-1,0 0 44,-1 155 403,1-47-288,-7 119 70,6-224-237,1-1 0,-1 1 1,0-1-1,0 0 0,0 1 0,0-1 0,-1 0 0,0 0 0,-3 7 1,4-11-32,1 0 1,-1 0 0,1 0-1,0 0 1,-1 0 0,1-1-1,-1 1 1,1 0 0,-1 0-1,1 0 1,0-1 0,-1 1-1,1 0 1,0 0 0,-1-1-1,1 1 1,0 0 0,-1-1-1,1 1 1,0 0 0,0-1-1,-1 1 1,1-1 0,0 1-1,0 0 1,0-1 0,0 1-1,0-1 1,-1 1 0,1-1-1,0 0 1,-1-2-9,0-1-1,0 1 1,0 0 0,-3-7 0,-1 3 0,0-1 1,-7-7 0,-37-44 6,35 42-3,-13-24 0,16 24 0,-3 0-9,12 38-276,0 0 245,3 41 0,0-47 25,-1-8 5,1 1 1,0-1-1,0 0 0,1 0 1,-1 0-1,2 0 1,-1 0-1,1-1 0,0 1 1,0-1-1,1 0 0,4 7 1,-2-3 0,1 1 6,1 0 1,0 0 0,0-1-1,1 0 1,1 0-1,11 9 1,-16-16 6,0 1 0,1-1 0,-1 1 1,1-2-1,0 1 0,9 3 0,-11-5 3,0 0-1,0-1 1,0 1 0,0-1-1,0 0 1,0 0-1,0 0 1,0 0 0,0-1-1,0 1 1,5-2-1,-6 0 2,0 1 1,0 0-1,0-1 0,0 0 0,0 1 0,0-1 0,0-1 0,-1 1 0,1 0 1,-1-1-1,1 1 0,2-6 0,3-3 77,11-24-1,-13 24-48,45-79 217,1-2-124,-45 76-158,-5 12-243,-1 1 0,1 0-1,-1-1 1,3-2 0</inkml:trace>
  <inkml:trace contextRef="#ctx0" brushRef="#br0" timeOffset="7207.59">444 4029 3913,'-1'-1'363,"-1"1"0,0-1 1,1 1-1,-1-1 0,0 0 0,1 1 1,-1-1-1,-1-1 0,3 1-258,-1 1-1,1-1 0,0 1 1,-1-1-1,1 1 0,0-1 1,0 1-1,-1-1 1,1 0-1,0 1 0,0-1 1,0 1-1,0-1 0,0 1 1,0-1-1,0 0 0,0 1 1,0-1-1,0 1 1,0-1-1,0 0 0,0 1 1,1-1-1,-1 1 0,0-1 1,0 1-1,1-1 0,-1 0 1,3-3 130,-1 0 0,0 1 0,1-1 0,0 1 0,0 0 0,0 0 0,0 0 0,6-5 0,7-5 424,-4 1-206,0 0 216,16-12-1,-24 21-572,0 1 0,0-1 0,0 1 0,0 0 0,0 0 0,0 0 0,1 0 0,-1 1 0,7-2 0,-10 3-87,0 0 1,1 0 0,-1 0 0,1 0-1,-1 0 1,1 0 0,-1 0 0,1 1-1,-1-1 1,0 0 0,1 1 0,-1-1-1,0 1 1,1-1 0,-1 1 0,0 0-1,1 0 1,-1-1 0,0 1 0,0 0-1,0 0 1,0 0 0,0 0 0,0 1-1,0-1 1,0 0 0,-1 0 0,1 0-1,0 1 1,-1-1 0,1 0 0,-1 1-1,2 2 1,-1 2 10,0 0-1,0 0 1,0 1-1,-1-1 1,1 1-1,-2 9 1,-1-4 7,0 0 0,0 0 0,-1 0 0,-1 0 0,-8 20 1,1-11 11,0-1 1,-16 22-1,11-13-2,4-6-27,11-23-12,1 0 1,0 1-1,0-1 1,0 0 0,0 0-1,0 0 1,-1 1-1,1-1 1,0 0-1,0 0 1,0 0-1,0 1 1,0-1-1,0 0 1,0 0 0,0 0-1,0 1 1,0-1-1,0 0 1,0 0-1,0 1 1,0-1-1,0 0 1,0 0-1,0 0 1,0 1 0,0-1-1,0 1 1,0-1 0,0 0 0,0 0 0,1 0-1,-1 0 1,0 0 0,0 0 0,0 0 0,0 0 0,0 0 0,0 0 0,0 0 0,0 0 0,0 0 0,0 0 0,0 0 0,0 0 0,0 0 0,1 0 0,-1 0 0,0 0 0,0 0 0,0-1 0,0 1 0,0 0 0,0 0 0,0 0 0,0 0 0,0 0 0,0 0 0,0 0 0,0 0 0,0 0 0,0 0 0,0 0 0,0 0-1,0 0 1,0 0 0,0 0 0,0 0 0,0 0 0,1 0 0,-1-1 0,0 1 0,0 0 0,0 0 0,0 0 0,4-3 15,26-11-1,-9 3-10,-1 2-3,39-15 0,-50 21-3,0 1 0,0 0 0,14-1 0,-18 3 1,0-1 1,0 1-1,0 1 1,0-1-1,0 1 1,0 0-1,9 3 1,-12-4 2,-1 1 0,1 0 0,-1 0 0,1 0 0,0 0 1,-1 0-1,0 0 0,1 0 0,-1 1 0,0-1 0,1 0 1,-1 1-1,0-1 0,0 1 0,1 3 0,0-2 5,-1 0 0,0 0 0,-1 0 0,1 0 0,0 0-1,-1 0 1,0 0 0,0 6 0,0 0 11,-2 0 1,1 0-1,-1-1 1,0 1-1,-6 13 1,0-3 6,-1 0 0,-1-1 1,0-1-1,-17 21 0,8-14 22,-1-1 0,-27 24-1,42-43-24,1-1 0,-1 1 0,1-1 0,-7 3 0,11-5-25,-1-1 1,0 1-1,0-1 0,0 1 0,0-1 0,-1 0 1,1 1-1,0-1 0,0 0 0,0 0 1,0 1-1,0-1 0,0 0 0,0 0 0,0 0 1,-1-1-1,1 1 0,0 0 0,0 0 1,0-1-1,0 1 0,0 0 0,0-1 0,0 1 1,-2-2-1,2 1-93,1 0-1,-1 0 1,0 0 0,0-1 0,1 1-1,-1 0 1,1 0 0,-1-1 0,1 1-1,0 0 1,-1-1 0,1 1 0,0-1-1,0 1 1,0 0 0,0-3-1,3-22-2625,6-2-368,5-13 1380</inkml:trace>
  <inkml:trace contextRef="#ctx0" brushRef="#br0" timeOffset="8095.06">601 3753 5313,'-76'-41'5793,"74"40"-5666,0 0 0,0 0 0,0 1 0,0-1 0,0 1 0,0 0-1,0-1 1,0 1 0,0 0 0,0 0 0,0 1 0,-1-1 0,1 0 0,-2 1-1,-4 1 148,1 1 0,-11 5 0,0-1 95,0-1-37,10-4-210,0 1 0,0 0 0,1 0 0,-1 0 0,1 1 1,0 0-1,-9 7 0,3 0 60,1 1 1,0 0-1,0 1 0,-14 22 1,9-11 0,-27 44 287,30-42-261,-15 35 0,24-48-176,1 0 0,0 0-1,1 0 1,1 0 0,-2 17 0,3 0 16,1-1 1,2 1-1,1-1 0,1 1 1,1-1-1,2 0 1,1-1-1,1 0 0,1 0 1,2-1-1,27 49 0,-28-59-10,0-1-1,2 0 0,-1-1 1,2 0-1,0-1 0,1 0 1,25 18-1,-29-25-23,1-1 0,0 1 0,0-2 1,0 0-1,1 0 0,25 4 0,-11-4 16,1-1 1,34 0-1,-49-4-18,0 0 0,0-2 1,0 1-1,0-2 0,0 1 0,0-2 1,15-5-1,-7-1 19,0 0 0,-1-1-1,24-17 1,-4 1 24,-1-2 0,43-41 0,-72 59-37,0 0-1,0-1 0,12-22 0,18-42 40,-17 29-30,-11 24-4,-1 0 0,-2-1 0,10-32 0,-15 39 16,0-1 0,-2 0 0,0 1 0,0-1 0,-3-29 0,-4-3 74,-1-28 35,5 66-126,-1 0-1,1 1 1,-2-1-1,0 1 1,-8-22-1,2 12 68,-1 0 0,-14-20 0,20 35-60,0 0 1,0 1-1,-1-1 0,0 1 0,0 0 0,-1 0 0,1 1 1,-1-1-1,0 1 0,0 1 0,0-1 0,-1 1 0,-8-3 0,-2 0-8,-1 1-1,0 1 1,-36-3-1,4 2-18,0 3 0,-75 5-1,-67 8-2467,156-13 620,10-5 810</inkml:trace>
  <inkml:trace contextRef="#ctx0" brushRef="#br0" timeOffset="10452.46">717 4832 1192,'-1'-4'334,"1"1"-61,-1 0 0,1 1-1,-1-1 1,0 1 0,0-1 0,0 1-1,0-1 1,0 1 0,0 0 0,-2-3-1,-12-14 4200,14 17-3833,-1-3-15,1 5-517,1 3-159,1 31 154,17 154 422,-4-76-338,-2-28-40,0 92 1,-12-155-105,1-12-8,-1 0 1,0 1 0,-1-1-1,-2 11 1,3-19-25,-1 0 0,1 1 0,-1-1 0,1 0 0,-1 0 0,1 0 0,-1 0 0,0 0 0,0 0 0,1 1 0,-1-2 0,0 1 1,0 0-1,0 0 0,0 0 0,-3 1 0,1 0 29,0-1 0,0 0 1,0 1-1,0-1 0,-5 0 1,7 0-32,0-1 0,0 0 0,0-1 0,-1 1 0,1 0 0,0 0 1,0 0-1,0-1 0,0 1 0,0-1 0,0 1 0,0 0 0,0-1 1,0 0-1,0 1 0,0-1 0,0 0 0,0 1 0,0-1 1,0 0-1,0-1 0,-4-3 15,1-1-1,-6-7 1,7 8-10,-9-13-10,1-1 0,1 0 0,1-1 1,0 1-1,2-2 0,-6-21 0,14 59-343,-1 7 351,1-9-16,8 87-29,-7-88 28,1 0 1,0-1-1,0 1 0,7 15 0,-8-25 9,0 0-1,0 0 0,1 0 1,-1-1-1,1 1 1,0-1-1,4 6 0,-4-7 5,-1-1 0,0 1 0,0 0 0,1-1 0,-1 0 0,1 1 0,-1-1-1,1 0 1,0 0 0,-1-1 0,1 1 0,0 0 0,3-1 0,-3 0 4,1 0 1,-1 0-1,0-1 1,0 1 0,1-1-1,-1 0 1,0 0-1,0 0 1,0 0-1,0-1 1,0 1-1,-1-1 1,1 0-1,3-3 1,5-3 40,-1-2 1,11-11 0,-10 9 25,0-1 0,-1-1 0,-1 0 0,0 0 1,0-1-1,-2 0 0,0-1 0,-1 1 0,0-1 0,-1-1 1,-1 1-1,3-25 0,-6 20 26,-1 20-103,0 0 0,0-1 1,0 1-1,0-1 0,-1 1 0,1-1 0,0 1 1,-1-1-1,1 1 0,-1 0 0,0-2 1,0 3-36,1 0 0,0 0 0,0-1 0,-1 1 0,1 0 1,0 0-1,0 0 0,-1 0 0,1 0 0,0 0 1,0 0-1,-1 0 0,1 0 0,0 0 0,0 0 0,-1 0 1,1 0-1,0 0 0,0 0 0,-1 0 0,1 0 1,0 0-1,0 0 0,-1 0 0,1 0 0,0 0 0,-1 1 1,0-1-218,-1 0-202</inkml:trace>
  <inkml:trace contextRef="#ctx0" brushRef="#br0" timeOffset="11094.5">545 5862 2777,'-1'-1'330,"-2"-13"1353,3 14-1561,0-1 0,0 1 0,0 0 0,0-1 0,-1 1 0,1 0 1,0-1-1,0 1 0,0 0 0,0 0 0,0-1 0,0 1 0,0 0 1,0-1-1,0 1 0,0 0 0,1-1 0,-1 1 0,0 0 0,0 0 1,0-1-1,0 1 0,0 0 0,1-1 0,-1 1 0,0 0 0,0 0 0,0 0 1,1-1-1,-1 1 0,0 0 0,0 0 0,1 0 0,0-1 861,-1 7-729,0 0 0,3 11 0,-1-1-115,1 3-31,-1-1 32,1 0-1,12 36 1,-12-44-104,0-1-1,1 1 1,1-1 0,0 0-1,0 0 1,8 11-1,-12-19-27,1 1 0,0-1 0,-1 1 0,1-1 0,0 0 0,0 1 0,0-1-1,0 0 1,0 0 0,0-1 0,0 1 0,0 0 0,0-1 0,0 1-1,1-1 1,-1 1 0,0-1 0,0 0 0,0 0 0,1 0 0,-1 0-1,0-1 1,0 1 0,0-1 0,3 0 0,2-2 26,1 1 1,-1-2-1,0 1 0,0-1 1,11-8-1,-12 7-13,0 0 0,0-1 0,0 0-1,-1 0 1,0 0 0,8-13 0,-2 3 9,34-51 110,-42 63-119,-1 0 0,1 0 0,-1 0 0,0-1 0,0 1-1,-1 0 1,1-1 0,-1 1 0,0-1 0,1-9 0,-1 11 214,-2 3-4,-1 2-128,-4 33-23,4-17-63,2-15-14,-10 108 73,10 82-927</inkml:trace>
  <inkml:trace contextRef="#ctx0" brushRef="#br0" timeOffset="11904.38">698 5653 2304,'-9'-5'543,"-4"-2"639,-17-7-1,25 12-956,0 0-1,0 1 1,0 0 0,0 0 0,0 0 0,0 1-1,-7-1 1,-2 2 139,0 1 0,1 1-1,-1 0 1,1 0 0,-18 7 0,3 2 538,-35 20 1,51-25-639,0 0 1,1 1-1,-14 11 1,20-14-176,0 1 0,0-1 0,0 1 0,0 0 0,1 0 0,0 1-1,-5 10 1,-1 7 57,0 1-1,2 1 0,1 0 1,1 0-1,1 0 1,1 1-1,2-1 0,0 1 1,2 0-1,1 0 0,1-1 1,8 39-1,-1-24 96,18 49-1,-20-72-202,1-1 0,0 1 0,1-1 0,1-1-1,12 17 1,-11-19 12,19 19 0,-24-27-26,1-1-1,0 1 1,0-1 0,0-1 0,11 6 0,-2-3 12,0-1 0,0 0 0,1-2 0,-1 0 0,1-1 0,0 0 0,1-1 0,-1-1 0,0-1 0,0 0 0,0-2 0,1 0 0,-1 0 0,0-2 0,-1 0 0,23-9 0,3-5 36,0-3 1,-2-1-1,65-47 1,-93 58-54,1 0 0,-1-1 0,-1 0 0,0 0 0,0-1 0,-2-1 0,0 0 0,0 0 0,-1 0 0,11-30 0,-9 19 25,-2-2 0,0 1 1,-2-1-1,6-53 0,-11 64-22,-1 0 1,-1 0-1,-4-24 0,-15-46 91,17 75-92,-1-1 0,0 1 0,-1 0 0,0 0 0,-12-17 0,6 13 20,-1 0 0,-26-25 0,23 26-2,0-1-1,-2 2 0,0 0 1,0 1-1,-21-10 1,19 12-19,-1 2 0,0 0 0,-40-9 1,46 14-21,0 1-1,1 1 1,-1 0 0,0 1 0,0 0 0,0 1 0,-17 3 0,13 0-69,0 0 1,-20 9-1,30-10-497,0 1 0,0 0 1,0 0-1,1 1 0,-1 0 0,-11 11 1,1 3-862</inkml:trace>
  <inkml:trace contextRef="#ctx0" brushRef="#br0" timeOffset="13903.97">741 6516 1408,'5'-40'7613,"-5"43"-6709,0 13-1253,0-13 668,4 215 1060,-4-206-1321,7 259 713,-1-129-478,-6-141-282,0-1 1,0 1-1,0-1 0,0 0 1,0 1-1,0-1 0,0 1 1,0-1-1,-1 0 1,1 1-1,0-1 0,0 1 1,0-1-1,0 0 0,0 1 1,-1-1-1,1 1 0,0-1 2,-1 0-1,1 0 0,0 0 0,0 0 0,0 0 0,0 0 1,0 0-1,-1 0 0,1 0 0,0 0 0,0 0 0,0 0 1,0 0-1,-1 0 0,1 0 0,0 0 0,0 0 1,0 0-1,0-1 0,0 1 0,-1 0 0,1 0 0,0 0 1,0 0-1,0 0 0,0 0 0,0 0 0,-1-1 0,-8-13 228,-18-33-213,17 31-15,-14-31 0,16 28-10,-5-23 0,12 65-383,8 89 355,-6-103 21,1 0-1,-1 0 0,2 0 0,-1 0 1,5 9-1,-6-14 6,1 0 0,0-1 0,0 1 0,1-1 0,-1 1 1,1-1-1,0 0 0,0 0 0,0 0 0,0 0 0,6 3 0,-7-4 10,1-1-1,0 0 0,-1 0 1,1 0-1,0 0 1,0-1-1,0 1 1,-1-1-1,1 1 0,0-1 1,0 0-1,0 0 1,0 0-1,0-1 1,0 1-1,-1-1 1,1 1-1,0-1 0,0 0 1,2-2-1,4-1 23,0 0-1,-1-1 0,0 0 1,13-10-1,0-4 20,-1-1-1,30-38 1,-21 24-27,-24 29-18,1 0 0,-1 0 1,7-4-1,10-9 26,-30 19-1201,5-1 689</inkml:trace>
  <inkml:trace contextRef="#ctx0" brushRef="#br0" timeOffset="14428.65">605 7557 3665,'-3'3'283,"1"0"0,-1 0 0,1 1-1,0-1 1,0 0 0,0 1 0,1-1 0,-1 1 0,1 0 0,0 0 0,-1 6 0,0 4 398,-1 27 0,3-36-564,0 25 483,-2 34 708,8 69 0,-6-133-1303,0 0 1,0 1 0,0-1 0,0 0 0,0 0 0,0 1 0,0-1-1,0 0 1,0 1 0,0-1 0,0 0 0,1 0 0,-1 1 0,0-1-1,0 0 1,0 0 0,0 0 0,0 1 0,1-1 0,-1 0 0,0 0 0,0 0-1,1 1 1,-1-1 0,0 0 15,0 0 0,1 0 0,-1 0 0,0 0 0,0-1 0,0 1 0,0 0 0,1 0 0,-1 0 0,0 0 0,0 0 0,0-1-1,0 1 1,0 0 0,0 0 0,0 0 0,1 0 0,-1-1 0,0 1 0,0 0 0,0 0 0,0 0 0,0 0 0,0-1 0,0 1 0,0 0 0,0 0 0,0 0 0,0-1 0,0 1 0,0 0-1,0 0 1,0-1 0,3-6 197,2-1-166,0 1 1,8-9-1,40-40 64,-43 45-72,2 1 0,-1 0 0,1 1 0,1 0 0,19-11 0,-29 19-37,4-3 7,0 0 1,-1 1-1,1 0 1,0 1-1,0 0 1,10-2-1,-15 3-11,0 1 0,1 0-1,-1-1 1,0 1 0,0 0-1,0 0 1,0 1 0,1-1-1,-1 0 1,0 1 0,0-1-1,0 1 1,0 0 0,0 0-1,0 0 1,0 0 0,0 0-1,0 0 1,-1 0 0,1 0-1,0 1 1,-1-1 0,1 1-1,-1 0 1,1-1 0,0 3-1,2 2 8,-1 0 0,-1 0-1,1 0 1,-1 1 0,0-1 0,-1 1-1,1 0 1,-1-1 0,0 13-1,-1-10 12,0 1-1,-1-1 0,0 0 0,0 0 1,-1 0-1,-5 16 0,3-15 7,-1-1 0,0 0 0,0 0 0,-1 0 0,0 0-1,-10 9 1,-48 45 146,31-33-101,-3 1 10,32-28-66,0 0-1,0 0 0,0-1 0,-1 1 0,1-1 0,-1 0 0,-6 1 0,11-3-37,-1 1-1,0-1 1,1 0-1,-1 0 1,1 0-1,-1 0 1,1 0 0,-1 0-1,1 0 1,-1 0-1,1 0 1,-1 0-1,1-1 1,-1 1-1,1 0 1,-1 0-1,1 0 1,-1-1 0,1 1-1,-1 0 1,1-1-1,-1 1 1,1 0-1,0-1 1,-1 1-1,1 0 1,0-1 0,-1 1-1,1-1 1,-1 0-1,0-1-215,0 0 0,1-1-1,-1 1 1,0 0 0,1 0 0,0-1-1,-1-1 1,1-22-669</inkml:trace>
  <inkml:trace contextRef="#ctx0" brushRef="#br0" timeOffset="14818.32">623 7578 3809,'-1'-1'321,"0"-1"0,0 1-1,0 0 1,0-1 0,0 1 0,0-1 0,0-2 0,1 4-191,-1-1 0,1 1 0,0-1 0,0 1 1,0-1-1,0 1 0,0-1 0,0 1 0,0-1 0,0 0 1,1 1-1,-1-1 0,0 1 0,0-1 0,0 1 0,0-1 1,1 1-1,-1-1 0,0 1 0,1-1 0,-1 1 1,0-1-1,1 1 0,0-1 0,-1-2 1071,0 3-1173,0 0 1,0 0 0,0 0 0,0 0-1,0 0 1,0 0 0,0-1 0,0 1-1,0 0 1,0 0 0,0 0 0,0 0-1,0 0 1,0 0 0,0 0 0,1-1-1,-1 1 1,0 0 0,0 0 0,0 0-1,0 0 1,0 0 0,0 0 0,0 0-1,0 0 1,0 0 0,0-1 0,1 1-1,-1 0 1,0 0 0,0 0 0,0 0-1,0 0 1,0 0 0,0 0-1,0 0 1,1 0 0,-1 0 0,0 0-1,0 0 1,47-11 1111,6-3-698,-31 6-215,0 0 1,19-11-1,-10 5-146,-14 6-561,-1 0 0,0 0 0,26-19 1,-36 20-1004,-6 4 613</inkml:trace>
  <inkml:trace contextRef="#ctx0" brushRef="#br0" timeOffset="15369.62">845 7322 2497,'-53'-50'1636,"49"46"-1297,-1 0 0,0 0-1,0 0 1,0 0 0,0 1 0,-1 0 0,1 1-1,-1-1 1,0 1 0,-7-2 0,9 3-200,-5-2 100,0 1-1,0 1 1,0 0 0,0 0-1,-1 1 1,1 0 0,0 1 0,0 0-1,0 0 1,0 1 0,-1 0-1,-12 5 1,8-2 12,-1 2 0,1 0 0,0 0 1,1 1-1,-1 1 0,-16 15 0,21-16-57,0 1 1,1 0-1,-13 17 0,-16 34 417,20-33-372,6-9-105,-1 0 108,-15 33 0,12-10 72,-19 83 1,24-81-191,6-29-73,1 0 1,1 0-1,0 0 0,1 1 1,0 14-1,3 3 120,2-1 0,13 56 1,-11-66-103,-3-6-9,1-1 0,12 27 0,-4-17 3,1-1 1,18 23-1,-20-31-22,1-1-1,0-1 1,1 0 0,14 12-1,-17-18-14,0 0-1,0-1 0,0 0 0,1 0 0,0-1 1,0 0-1,0-1 0,1-1 0,-1 0 0,1 0 1,0-1-1,0-1 0,-1 1 0,1-2 0,0 0 1,0-1-1,0 0 0,0 0 0,16-5 0,-3-2 24,0-1 0,-1-2 0,-1 0 0,33-21 0,-18 6 29,57-50 1,-58 41-11,39-47 0,-60 63-38,-1-2 1,-1 0-1,-1 0 0,0-1 1,-2-1-1,-1 0 1,0-1-1,10-42 0,-16 44 12,-1 0 0,-1-1-1,-1-44 1,-2 48-21,0 1 0,-1 0 0,-1 0 0,-1 0 0,0 1 0,-2-1 0,0 1 0,0 0 0,-2 0 1,0 1-1,-1 0 0,0 1 0,-21-25 0,21 31-13,0 0 0,0 1 0,-1 0 0,0 0 0,0 1 0,-1 1 1,0 0-1,0 0 0,0 1 0,-1 1 0,0 0 0,-17-4 0,-4 2-4,-1 1 0,1 1 0,-48 2 0,41 2-428,-1 2 0,0 1 0,-40 10 0,67-9-136</inkml:trace>
  <inkml:trace contextRef="#ctx0" brushRef="#br0" timeOffset="16564">630 8358 2697,'9'-44'4025,"-2"16"-1844,-4 24-1566,-3 4-590,0 0 0,0 0-1,0-1 1,0 1 0,0 0-1,0 0 1,0 0 0,0 0 0,0 0-1,0 0 1,0 0 0,0 0-1,1 0 1,-1 0 0,0 0 0,0 0-1,0 0 1,0 0 0,0 0 0,0 0-1,0 0 1,0 0 0,0 0-1,0 0 1,0 0 0,0 0 0,0 0-1,0 0 1,0 0 0,0 0-1,1 0 1,-1 0 0,0 0 0,0 0-1,0 0 1,0 0 0,0 0 0,0 0-1,0 0 1,0 0 0,0 0-1,0 0 1,0 0 0,0 0 0,0 0-1,0 0 1,0 1 0,0-1 0,0 0-1,0 0 1,0 0 0,0 0-1,0 0 1,0 0 0,0 0 0,0 0-1,0 0 1,0 0 0,0 0-1,0 0 1,0 0 0,0 0 0,0 0-1,0 1 1,2 30 623,1-7-472,7 118 462,1-1-247,-3-57-202,-5 113 0,-4-183-163,1 0 38,-1 1 0,-1-1 0,-5 22 0,7-36-50,0 1 1,-1 0-1,1 0 1,0-1-1,0 1 1,-1 0-1,1 0 1,0-1-1,-1 1 1,1 0-1,-1-1 1,1 1-1,-1-1 1,1 1 0,-1-1-1,0 1 1,0 0-1,0-1 5,1 0 0,-1 0 0,1 0 0,-1 0 0,1 0 0,-1 0 0,0 0-1,1-1 1,-1 1 0,1 0 0,-1 0 0,1 0 0,-1-1 0,1 1 0,-1 0 0,1-1 0,-1 1 0,1 0 0,0-1 0,-1 1-1,1 0 1,-1-1 0,1 1 0,0-1 0,-1 0 0,-4-5-2,1 0 0,-4-7-1,-1-2-7,-24-41 8,28 47-12,0 0-1,1 0 1,1 0-1,-5-15 1,-1-5 3,3 13-7,1 4-6,-4-17 1,9 21 22,1 6-86,-1 3-290,4 30 327,-2-17 25,0 1-3,0 0 1,1 0 0,1-1-1,7 18 1,-7-22 6,0-1 1,1 1-1,0-1 1,1 0-1,0 0 0,0-1 1,1 1-1,0-2 0,1 1 1,0-1-1,0 0 1,0 0-1,16 8 0,-3-1 19,-17-11-6,1 0-1,-1-1 1,1 1 0,-1-1 0,1 0 0,10 3-1,-15-4-5,1-1 0,0 0 0,-1 0-1,1 0 1,0-1 0,-1 1-1,1 0 1,0 0 0,-1 0 0,1 0-1,0-1 1,-1 1 0,1 0 0,-1 0-1,1-1 1,-1 1 0,1-1 0,-1 1-1,1 0 1,-1-1 0,1 1 0,-1-1-1,1 0 1,9-15 113,-6 10-63,12-24 99,-1-1 0,-2-1 1,-1 0-1,12-51 0,-17 46-84,-6 28-35,-1 9-73,0-1-1,0 1 1,0 0 0,0 0-1,0 0 1,0-1-1,1 1 1,-1 0-1,0 0 1,0 0 0,0-1-1,0 1 1,-1 0-1,1 0 1,0 0-1,0 0 1,0-1 0,0 1-1,0 0 1,0 0-1,0 0 1,0-1-1,0 1 1,0 0 0,0 0-1,-1 0 1,1 0-1,0 0 1,0-1 0,0 1-1,0 0 1,0 0-1,-1 0 1,1 0-1,0 0 1,0 0 0,0 0-1,0 0 1,-1 0-1,1-1 1,0 1-1,0 0 1,0 0 0,-1 0-1,1 0 1,0 0-1,0 0 1,0 0-1,-1 0 1,1 0 0,0 0-1,0 1 1,0-1-1,0 0 1,-1 0 0,0 0-731,-1 0-280</inkml:trace>
  <inkml:trace contextRef="#ctx0" brushRef="#br0" timeOffset="18939.07">732 9369 4545,'-6'-11'641,"-1"1"1,-8-12-1,14 21-558,0 1-1,0-1 0,0 0 1,-1 0-1,1 0 0,0 1 0,0-1 1,0 1-1,0-1 0,-1 1 1,1-1-1,0 1 0,-1 0 1,1-1-1,0 1 0,-1 0 0,1 0 1,0 0-1,-1 0 0,1 0 1,0 0-1,-1 1 0,-1 0 0,-1 0 131,1 0 0,-1 1 0,1-1-1,-1 1 1,-5 4 0,2 0 80,0 0 1,0 1-1,1 0 0,-11 14 1,13-16-182,-23 34 953,-28 53 0,46-75-859,1 0 1,1 1-1,1 0 0,0 0 1,-5 35-1,9-46-186,2 0 0,-1 0-1,1 0 1,0 0-1,0 1 1,1-1-1,0 0 1,0 0-1,1 0 1,0 0-1,3 7 1,-3-9-15,1-1 1,-1 0-1,1 1 1,0-1-1,0 0 1,0 0-1,0-1 0,1 1 1,-1-1-1,1 0 1,0 1-1,0-2 0,0 1 1,1 0-1,-1-1 1,6 2-1,-5-2 3,0 0 0,0-1 0,1 0 1,-1 0-1,0 0 0,1-1 0,-1 1 0,10-2 0,-4 0 13,1-1-1,18-6 1,-18 5-5,-1-2 1,0 1 0,0-1-1,0-1 1,-1 0-1,19-13 1,-25 15 0,1 0 0,0 0 0,-1-1 0,0 1 0,0-1 0,0 0 0,0 0 0,-1 0 0,0-1 0,0 1 0,-1-1 0,1 0 0,-1 1 0,2-12 0,-3 12 4,-1 0 1,0 1-1,0-1 0,-1 0 1,1 1-1,-1-1 1,0 1-1,0-1 1,-1 1-1,0-1 0,1 1 1,-1 0-1,-1-1 1,1 1-1,-3-3 1,0-1-4,-1 1 1,0 1 0,0-1 0,0 1 0,0 0-1,-1 1 1,-8-6 0,11 8-24,-1 1-1,1 0 0,-1 0 1,1 0-1,-1 1 1,0-1-1,0 1 0,0 1 1,0-1-1,0 0 1,0 1-1,0 0 0,0 0 1,0 1-1,1-1 1,-1 1-1,0 0 0,0 1 1,0-1-1,-5 3 1,8-3-63,1 0 1,-1 0-1,1 0 1,-1 0-1,1 0 1,0 0-1,-1 0 1,1 0-1,-2 3 1,2-3-51,1-1 0,0 1 0,-1 0 0,1-1 0,0 1 0,-1 0 0,1 0 0,0 0 0,0-1 0,-1 1 0,1 0 1,0 0-1,0 0 0,0-1 0,0 1 0,0 0 0,0 0 0,1 0 0,-1 0 0,0-1 0,0 1 0,1 1 0,7 11-1065</inkml:trace>
  <inkml:trace contextRef="#ctx0" brushRef="#br0" timeOffset="19691.75">612 9153 3897,'-14'-5'795,"-1"1"1,0 1 0,0 0-1,-1 1 1,-18-1 0,23 3-565,1 1 1,0 0 0,0 0-1,0 1 1,0 0 0,0 1-1,1 0 1,-18 9 0,16-7 70,-14 13 1,-4 1 152,-31 11 297,42-23-495,1 2-1,0 0 0,-30 22 1,32-18-133,1 1 0,0 1 0,1 0 1,0 1-1,1 0 0,1 1 1,1 0-1,1 1 0,0 0 0,1 1 1,-7 25-1,7-15-54,1 0 0,2 0-1,1 0 1,1 1 0,2-1 0,1 1 0,3 30-1,0-38-62,0-1 0,1 0 0,1 0 0,1 0 0,1-1 0,1 0-1,0 0 1,2-1 0,0 0 0,1 0 0,1-2 0,17 21 0,-2-10 8,1 0 1,63 45-1,-65-55-1,0-1 0,2-1-1,0-1 1,39 15-1,-51-24-2,1-1-1,0-1 1,0 0-1,0-1 0,0-1 1,1 0-1,-1-1 1,1-1-1,20-3 0,-23 0 8,-1 0-1,0-1 1,1-1-1,-2 0 1,1-1-1,0 0 0,-1-1 1,22-16-1,3-6 45,47-46 0,-85 74-61,41-38 38,-2-2 0,35-47-1,-58 66-22,-1 0 0,-1-1 0,-1-1 0,0 0 0,-2-1 0,10-34 0,-12 24 28,-1 0-1,-1-1 1,-2-1 0,-2 1 0,-1-66 0,-4 80-2,-2 0 1,0-1-1,0 1 1,-2 1-1,-1-1 1,-1 1-1,-20-38 1,23 49 6,-1 0 1,0 1 0,-1-1 0,0 1 0,0 1-1,-1 0 1,0 0 0,-1 0 0,0 1 0,0 0-1,-11-6 1,-3 0 17,0 1 0,-1 1-1,0 1 1,-28-7 0,32 12-50,1 1-1,-1 1 1,0 0-1,-1 2 1,-39 1 0,-1 8-7,-81 22 1,136-29-13,-128 35-36,128-34-118,0 0 0,-1-1 0,1 1 0,0-1 0,-12 0 0,14-3-180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05:43:38.229"/>
    </inkml:context>
    <inkml:brush xml:id="br0">
      <inkml:brushProperty name="width" value="0.05" units="cm"/>
      <inkml:brushProperty name="height" value="0.05" units="cm"/>
      <inkml:brushProperty name="color" value="#008C3A"/>
    </inkml:brush>
  </inkml:definitions>
  <inkml:trace contextRef="#ctx0" brushRef="#br0">32 174 1248,'-25'-14'3022,"25"14"-2955,0 0-1,-1 0 0,1 0 0,-1-1 1,1 1-1,0 0 0,-1 0 1,1-1-1,0 1 0,-1 0 1,1-1-1,0 1 0,-1 0 1,1-1-1,0 1 0,0 0 0,0-1 1,-1 1-1,1-1 0,0 1 1,0 0-1,0-1 0,0 1 1,0-1-1,0 1 0,0 0 0,-1-1 1,1 1-1,1-1 0,-1 0 1193,11 3-761,15 4-232,7 2 63,40 3-1,-2-1-73,0 2-1,84 28 0,-6 3-169,36 28-43,-135-48-35,74 47 0,-107-57-3,-1 0-1,0 1 1,-1 0-1,13 17 1,-7-6 21,-2 1-1,-1 0 1,-1 1 0,24 54 0,38 65 113,-72-135-125,15 22 41,-2 2-1,19 43 1,-12-19-11,-16-37-19,-1 1 0,13 43 0,-12-13 21,-3 1 1,-1 0 0,-2 86-1,-4-71 0,1-28-6,-2 0-1,-8 57 0,2-63-7,-9 47 65,-83 194 126,89-254-213,-57 116 36,25-56-8,40-81-36,-7 17 11,-16 25 1,4-13 2,-14 22 18,18-31-14,7-6 11,-20 20-1,15-21-13,5-5-7,0 0 0,0 1-1,-6 11 1,-9 21 50,10-14 39,6-17-21,1-1-1,-1 0 0,-1 0 1,-12 10-1,-28 23 146,19-19-92,-101 84 755,108-91-746,-33 20-1,-9 5-37,-81 84-37,129-111-59,-8 6 11,-2 0-1,-50 28 1,63-40-11,1 1 0,0 0-1,0 1 1,-11 13 0,20-20-4,1 3 7,1-4 41,-5-2 126,2-2-3019,3 0 1758</inkml:trace>
  <inkml:trace contextRef="#ctx0" brushRef="#br0" timeOffset="1242.17">35 322 1400,'0'-15'6428,"0"1"-4565,5 16-1281,-3-1-542,0 1 1,0-1-1,-1 0 1,1 1-1,-1-1 1,1 1-1,-1-1 0,0 1 1,1 0-1,1 3 1,13 18 115,32 34 120,-44-53-229,-1 1 1,0-1-1,1 1 0,-2 0 0,1 1 0,-1-1 0,3 8 0,0 0 62,9 30 155,-10-28-170,8 20 0,-6-23-57,-1 2-1,0-1 1,-1 0 0,-1 1-1,0 0 1,-1 0 0,1 19-1,-3-28 16,-1 0-1,-2 10 1,2-8 60,-1-9 49,0 0 1,1-1-1,-1 1 1,1-1-1,-1 1 0,0-3 1,-19-38-131,-16-40 11,36 81-40,-6-16 14,-13-23-1,14 32-13,1 0-1,1 0 1,0 0-1,0 0 1,1-1-1,0 0 1,0 0-1,1 0 1,-1-14-1,1-3-1,0-19 0,3 33 0,0 9 0,-1-1 0,0 0 0,0 0 0,0 1 0,-1-1 0,1 0 0,-2-4 0,-2 2 0,4 6 0,-1 0 0,1 0 0,-1 0 0,1 0 0,0 1 0,-1-1 0,1 0 0,0 0 0,0 0 0,-1 0 0,1 0 0,0 0 0,0 0 0,0 0 0,0 0 0,0-1 0,1 1 0,-1 0 1,0 1-1,1-1 0,-1 0 0,0 0 1,0 0-1,0 1 0,0-1 0,0 0 1,0 0-1,0 0 0,0 1 1,0-1-1,0 0 0,-1 0 0,1 0 1,0 1-1,-1-1 0,1 0 0,0 0 1,-1 1-1,1-1 0,-1 0 1,1 1-1,-1-1 0,1 0 0,-1 1 1,0-1-1,0-1 8,0 0 0,0 0 0,1 0 0,-1 0 0,0 0 0,1-3 0,5 2-21,56-21 10,31-13 3,102-37 19,-189 72-11,45-17 35,-45 16-6,0 1 1,0-1-1,-1 0 0,0 0 0,1 0 0,-1-1 0,6-5 0,-10 9-16,0 0 0,0-1 0,1 1 0,-1 0 0,0 0 0,0-1 0,0 1 0,1 0 0,-1-1 0,0 1 0,0 0 0,0-1 0,0 1 0,0 0 0,0-1 0,1 1 0,-1 0 0,0-1 0,0 1 0,0 0 1,0-1-1,0 1 0,0 0 0,-1-1 0,1 0-45,0 1 0,0 0 1,-1 0-1,1-1 0,0 1 1,0 0-1,-1 0 0,1 0 1,0 0-1,-1-1 0,1 1 1,0 0-1,-1 0 0,1 0 1,0 0-1,-1 0 0,1 0 1,0 0-1,-1 0 0,1 0 1,-1 0-1,-1 0-244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05:43:42.054"/>
    </inkml:context>
    <inkml:brush xml:id="br0">
      <inkml:brushProperty name="width" value="0.05" units="cm"/>
      <inkml:brushProperty name="height" value="0.05" units="cm"/>
      <inkml:brushProperty name="color" value="#008C3A"/>
    </inkml:brush>
  </inkml:definitions>
  <inkml:trace contextRef="#ctx0" brushRef="#br0">756 11 824,'-3'-8'7270,"3"7"-6953,-10 0 5382,3 2-7301,7-1 1615,-1-1-7,0 1 0,1 0 0,-1 0 0,0 0-1,0 0 1,1 0 0,-1 0 0,0 0 0,1 0 0,-1 0-1,0 0 1,0 0 0,1 0 0,-1 1 0,0-1-1,1 0 1,-1 1 0,0-1 0,1 0 0,-1 1 0,0 0-1,0 0-10,1 0 5,-7 10 189,2-5-152,5-5-16,-1 0 0,1-1 0,-1 1 0,1 0 1,0-1-1,-1 1 0,0-1 0,1 1 1,-1 0-1,1-1 0,-1 0 0,-1 2 0,2-2-20,-1 0 0,1 0 0,-1 0 0,1 0 0,0 0 0,-1 0 0,1 0 0,-1 1 0,1-1 0,0 0 0,-1 0 0,1 1 0,0-1 0,-1 0 0,1 0 0,0 1-1,-1-1 1,1 0 0,0 1 0,0-1 0,-1 0 0,1 1 0,0-1 0,0 1 0,0-1 0,0 0 0,-1 1 0,1 0 0,-3 16-31,1-4 2,0-9 27,0 1 0,1-1 0,0 1 0,0-1-1,0 7 1,1 30 8,1-27 1,-1-10-5,11 118 118,-1-43 12,17 128 105,-25-193-189,-1 28 1,-2-24 397,-8-24 164,-89-52-528,82 48-72,1-1-1,0-1 1,1 0 0,1-1-1,-21-23 1,31 32-12,1 0 0,-1 0-1,1 0 1,-1 0 0,1 0 0,0 0 0,1-1 0,-1 1 0,1-1 0,-1 1-1,2-1 1,-2-4 0,19 44-662,-11-20 663,3 8-1,1-2 0,18 28 1,-19-35-2,0-1 0,2 0 0,19 20 1,-22-26 8,0 0 0,0-1 1,1 0-1,0 0 0,0-1 0,16 7 1,-21-10 3,0-1 0,0 0 1,1 0-1,-1 0 0,0 0 1,1-1-1,-1 0 1,1 0-1,-1 0 0,0 0 1,1-1-1,-1 0 0,0 0 1,1 0-1,-1 0 0,0-1 1,0 1-1,5-3 0,4-4 37,-1 0-1,1-1 0,19-18 1,-29 24-43,14-11 53,24-30-1,-33 34-33,-1 0 0,0 0-1,0 0 1,7-19 0,-8 13-5,-4 10-19,0 0 0,1 1-1,0-1 1,0 0 0,0 1 0,0 0-1,7-8 1,-10 13-96,0 2-443,2 11-733,1 10 571</inkml:trace>
  <inkml:trace contextRef="#ctx0" brushRef="#br0" timeOffset="548.06">459 1037 4137,'-98'17'5122,"92"-16"-4580,1-1-1,-10 1 0,9-2-86,6 3 128,7 0-429,-3-2-122,65 4 264,-61-3-281,15-1 30,-1 0 0,1-1 1,0-1-1,33-8 0,5-4 16,125-33 69,-180 45-121,-2 1 0,-1 0 1,-1 0-1,1 0 0,0 0 1,0 0-1,0-1 0,0 1 1,4-5-1,-6 6 146,-2 0-48,-2-1-36,1 8-44,-12 150 392,1-7 473,0 13-352,8-108-402,2-25-7,-2 20-1371</inkml:trace>
  <inkml:trace contextRef="#ctx0" brushRef="#br0" timeOffset="946.03">696 1495 3281,'-43'-43'1691,"35"34"-579,8 9-1092,0 0 0,0 0 1,0 0-1,0 0 0,0 0 1,0 0-1,0 0 0,0 0 1,0 0-1,0 0 0,0-1 1,0 1-1,0 0 0,0 0 1,0 0-1,0 0 0,0 0 1,0 0-1,0 0 0,0 0 1,0 0-1,0 0 0,0 0 1,0 0-1,0 0 0,0 0 1,0 0-1,0 0 0,0 0 1,0 0-1,0 0 0,0 0 1,1 0-1,-1 0 0,0 0 1,0 0-1,0 0 0,0 0 1,0 0-1,0 0 0,0 0 1,0 0-1,0 0 0,0 0 0,0 0 1,0 0-1,0 0 0,0 0 1,0 0-1,0 0 0,0 0 1,0 0-1,0 0 0,0 0 1,1 0-1,-1 0 0,0 0 1,1 0 534,0 0-342,-1 0-144,0 0 1,1 0-1,-1 0 0,0 0 1,0 0-1,0 0 0,1 0 1,-1 0-1,0 0 0,0-1 1,1 1-1,-1 0 0,0 0 1,0 0-1,0 0 1,0 0-1,1 0 0,-1 0 1,0-1-1,0 1 0,0 0 1,0 0-1,0 0 0,1 0 1,-1-1-1,0 1 0,0 0 1,0 0-1,0 0 0,0-1 1,0 1-1,0 0 1,0 0-1,0 0 0,0-1 1,0 1-1,0 0-37,1-1 1,-1 1-1,0 0 0,0 0 1,0-1-1,0 1 0,0 0 1,1 0-1,-1 0 0,0 0 1,0-1-1,0 1 0,0 0 1,1 0-1,-1 0 0,0 0 1,0 0-1,1-1 0,-1 1 1,0 0-1,0 0 0,0 0 1,1 0-1,-1 0 0,0 0 1,0 0-1,1 0 0,-1 0 1,0 0-1,0 0 0,1 0 1,-1 0-1,2 0 88,42-7 441,-20 3-305,46-13-1,10-11 35,-23 8-142,-47 16-610,-1 0 1,0 0-1,0-1 1,-1 0-1,1-1 1,9-8-1,-9 6-463</inkml:trace>
  <inkml:trace contextRef="#ctx0" brushRef="#br0" timeOffset="1719.85">816 786 2176,'-161'-2'5161,"106"2"-3703,30 1-764,0 1-1,1 1 1,-1 1 0,-42 13-1,23-2-101,-68 33 0,95-39-464,0 1 1,0 1-1,1 0 1,1 1-1,0 1 0,0 0 1,2 1-1,-16 19 1,15-14-53,0 0 1,2 2 0,0-1 0,1 2 0,1-1 0,-9 30 0,10-22 44,-10 54 0,17-68-85,1-1-1,1 1 0,0-1 1,0 1-1,6 26 0,-2-18-3,2-1 0,1 0 0,1 0 0,1-1 0,0 0 0,2 0 0,0-1 0,1-1 0,1 0 0,27 29 0,-22-28-19,1-1 1,0-1-1,2-1 0,24 15 0,-7-10 21,1-1 0,2-3 0,42 14 0,-61-25 2,1 0 1,0-2 0,44 5-1,-31-8 38,65-4 1,-81-1-43,0 0 0,0-1 1,0-1-1,29-11 1,-10 0 46,43-25 1,-33 12-3,-2-2 1,65-56-1,-94 71-48,-2 0 1,0-1-1,0-1 0,12-21 1,-22 30-5,0 0 0,0-1 0,-1 0 0,-1-1 1,0 1-1,0-1 0,-1 1 0,3-17 0,-4-5 69,-2-53 0,-2 49-48,1 20-21,-1 0-1,0 0 1,-2 1 0,0-1 0,0 1 0,-1 0-1,-1 1 1,-1-1 0,-16-26 0,-43-75 78,52 92-91,8 10-5,-12-14 0,-30-35 25,38 52-24,0 0 0,-1 1 0,-16-13 0,11 13 0,-1 0-1,0 1 1,0 0 0,0 1-1,-1 2 1,-25-7 0,-113-16 6,137 26-12,-18-2-236,-59 0 1,94 4 144,-1 1 1,1 1-1,-1-1 1,0 0-1,1 1 1,-1-1-1,-3 2 1,5-1 54,0-1 0,0 1 0,0 0 0,0 0 0,0-1 0,0 1 0,1 0 0,-1 0 0,0 0 0,0 0 0,0 2 0</inkml:trace>
  <inkml:trace contextRef="#ctx0" brushRef="#br0" timeOffset="2757.87">765 2125 1936,'-45'-55'1149,"42"52"-935,0 0 1,1-1 0,0 1-1,0 0 1,0-1 0,0 0-1,1 1 1,-1-1-1,1 0 1,0 0 0,0 0-1,0-4 1,-1-5 542,0 6-311,1-1 385,-1 0 0,0-14 0,2 21-793,0-9 1436,0 9-1418,0 1 1,0 0-1,0 0 0,-1-1 0,1 1 0,0 0 1,0 0-1,0 0 0,0-1 0,0 1 0,0 0 1,0 0-1,0 0 0,-1-1 0,1 1 0,0 0 0,0 0 1,0 0-1,0-1 0,-1 1 0,1 0 0,0 0 1,0 0-1,0 0 0,-1 0 0,1 0 0,0 0 1,0-1-1,0 1 0,-1 0 0,1 0 0,-2 4-1,-6 62 236,6-52-239,-8 96 448,17 299 579,-7-310-951,0-60 277,-11-54 190,-12-14-563,-52-67 15,61 77-40,2 0 0,0-1 0,-12-29 0,23 46-38,-1 1 0,1-1 0,0 1 1,-1-1-1,0 1 0,0 0 0,1-1 0,-5-2 1,6 5 1,1 8-166,0-1 169,22 94-49,-21-91 67,4 9-17,11 31 0,-13-43 21,0 1-1,0-1 1,1 1-1,-1-1 0,8 7 1,-8-10 7,-1-1 1,1 1-1,0-1 1,0 0-1,0 0 1,0-1-1,1 1 1,-1-1-1,1 0 1,-1 0-1,1-1 1,7 2-1,-5-1 16,0-1 1,0-1-1,0 1 0,0-1 0,0 0 0,1-1 0,9-2 1,-10 1-5,-1 0 0,1 0 1,-1-1-1,1 0 1,-1 0-1,0 0 0,-1-1 1,1 0-1,0 0 0,-1-1 1,8-8-1,0-2 21,0 0 0,18-30 0,-16 20-18,44-64 16,-44 67-28,36-37 0,-51 58-29,1 1 1,-1 0 0,0 0-1,0-1 1,1 1-1,-1 0 1,0 0 0,0 0-1,1-1 1,-1 1-1,0 0 1,0 0-1,1 0 1,-1 0 0,0 0-1,1-1 1,-1 1-1,1 0 1,-1 1-138,0-1 0,1 0 1,-1 0-1,0 1 0,0-1 0,1 1 0,-1-1 1,0 0-1,0 1 0,0-1 0,1 1 0,-1-1 1,0 0-1,0 1 0,0-1 0,0 1 0,0-1 0,0 1 1,5 23-970</inkml:trace>
  <inkml:trace contextRef="#ctx0" brushRef="#br0" timeOffset="3391.82">651 3193 5201,'-10'4'541,"0"1"-1,1 0 0,0 1 1,0 0-1,1 0 1,-1 1-1,1 0 0,-10 11 1,13-11-366,-1 0 0,1 1 0,0-1 0,1 1 0,0 0 0,0 1 0,0-1 1,1 0-1,1 1 0,-1 0 0,1 0 0,1 0 0,-1 13 0,2-8-54,0 1 1,1-1-1,1 0 1,5 21-1,-5-28-89,0 0 0,1 0 0,0 0 0,0 0 0,0-1 0,1 1 0,0-1 0,0 0 0,1 0 0,9 9 0,-11-12-19,-1-1 1,1 0-1,0 0 0,0 0 1,0 0-1,1-1 1,-1 1-1,0-1 1,1 0-1,-1 0 0,1 0 1,4 0-1,-3 0 10,0-1-1,0 0 1,0 0 0,0-1-1,0 1 1,0-1 0,0 0-1,7-3 1,-7 2 2,1 0 0,-1-1-1,1 1 1,-1-1 0,0-1 0,0 1 0,0-1-1,0 1 1,-1-1 0,0-1 0,0 1 0,0-1-1,0 1 1,0-1 0,3-8 0,-5 9-9,0 0 1,-1-1-1,0 1 1,0 0-1,0-1 1,-1 1-1,1 0 1,-1-1-1,0 1 1,0-1-1,-1 1 1,1 0-1,-1-1 1,-1-4-1,-2-3 13,0 0-1,-1 1 1,-9-18-1,7 17-11,0 1-1,-1 0 1,0 1 0,-15-15-1,-43-33 45,46 41-33,0 0-1,-32-37 1,47 48-1,1-1 0,0 0 0,0 0 0,0 0 0,1 0 0,0 0 0,0-1 0,1 0 0,0 1 0,0-1 0,-1-15 0,3 17-17,0 0 1,0 1-1,0-1 1,1 1-1,0-1 1,0 1-1,1-1 1,-1 1-1,1 0 1,0 0 0,0-1-1,1 2 1,0-1-1,0 0 1,0 0-1,0 1 1,6-6-1,-3 3-22,1 1 0,0 0 0,1 1 0,14-9 1,-17 11 1,-1 1 1,2 0-1,-1 0 1,0 0-1,0 1 1,1 0-1,-1 0 1,1 0-1,6 0 1,-10 1 7,-1 0 1,1 0 0,0 0 0,0 1 0,-1-1 0,1 1 0,0-1 0,-1 1 0,1-1 0,-1 1 0,1 0-1,0-1 1,-1 1 0,0 0 0,1 0 0,-1 0 0,0 1 0,1-1 0,-1 0 0,0 0 0,0 1-1,0-1 1,0 1 0,0-1 0,0 1 0,0-1 0,0 3 0,1 1 7,-1 0 0,1 1-1,-1-1 1,-1 1 0,1-1 0,-1 1 0,0 7 0,-1-1 9,0 1 0,-1-1 0,0 1 1,-1-1-1,-5 14 0,-28 59 64,31-76-68,-32 62 69,35-68-116,1-1-77,-1 1 1,1-1-1,0 0 1,0 0-1,0 0 1,0 1-1,0-1 1,0 1-1,1-1 1,-1 1-1,1-1 1,0 0-1,0 5 1,0-6 48,0-1 1,0 0-1,0 1 0,0-1 1,0 0-1,0 1 0,0-1 1,0 0-1,0 1 0,0-1 1,1 0-1,-1 1 0,0-1 1,0 0-1,0 1 0,0-1 1,1 0-1,-1 1 0,0-1 1,0 0-1,1 0 0,-1 0 1,0 1-1,1-1 0,-1 0 1,0 0-1,0 0 0,1 1 1,-1-1-1,1 0 0,1 0-113,0-1 0,1 1 0,-1 0 0,0-1 0,1 0 0,2 0 0</inkml:trace>
  <inkml:trace contextRef="#ctx0" brushRef="#br0" timeOffset="4145.02">545 2814 4465,'-6'-8'1001,"3"5"-694,1 0 1,-1 0 0,0 0 0,1 1 0,-1-1-1,0 1 1,-1-1 0,1 1 0,0 0-1,-5-2 1,5 3-117,0 0 0,0 0 0,0 1-1,0-1 1,0 1 0,0-1 0,-1 1-1,-3 1 1,0-1 5,1 2 0,0-1-1,0 1 1,-6 2-1,-6 3 128,1 1-1,0 1 1,0 1-1,1 0 0,-19 16 1,4 1 348,-40 42 0,58-54-532,1 0 0,0 1-1,1 0 1,1 1 0,1 1-1,0-1 1,1 1 0,1 1-1,1-1 1,0 1 0,1 1-1,2-1 1,0 0 0,0 1-1,2 29 1,2-23-85,1 0 1,1 0-1,1 0 0,1-1 0,2 1 1,0-2-1,2 1 0,1-1 0,0 0 1,2-1-1,19 29 0,-12-26-7,1 0-1,27 26 0,54 40 86,-86-80-102,1 0 0,0-1 0,26 14 0,-31-20-9,0 0-1,1-1 1,0 0 0,-1-1 0,1 0-1,22 2 1,-6-3 22,-1-2-1,1 0 1,-1-2 0,35-6-1,-41 3-7,0 0 0,0-2 0,0 0 0,-1-1 0,37-21 0,-22 8 21,0-1 0,-2-2 0,51-48 0,-75 63-33,0-2 0,-1 1 0,0-1 0,0 0 0,-2-1 0,11-21 0,-8 8 40,0 0 0,7-38 1,-12 37-32,-1-1 1,-1 1 0,-3-39-1,1 43-16,-1-1 9,-1 0-1,-1-1 0,-1 1 0,-8-25 0,2 15 39,-2 1 0,-19-36 0,23 53-26,0 1 0,-1 1 0,-1 0 0,0 0-1,-1 1 1,0 0 0,-1 1 0,0 0 0,0 1 0,-1 1 0,-1 0 0,0 0 0,0 1 0,0 1 0,-1 1 0,0 0 0,-1 0-1,-25-4 1,5 4-20,1 1 0,-1 2 0,-42 2 0,58 2-68,0 1 0,-22 6 1,34-6-307,0 0 1,0 1 0,0-1-1,0 2 1,1-1 0,-1 1-1,-11 9 1,15-10-107,1 0 1,-1 0-1,1 0 0,-6 8 0,3-2-149,-7 15-1,11-21 522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05:43:49.386"/>
    </inkml:context>
    <inkml:brush xml:id="br0">
      <inkml:brushProperty name="width" value="0.05" units="cm"/>
      <inkml:brushProperty name="height" value="0.05" units="cm"/>
      <inkml:brushProperty name="color" value="#008C3A"/>
    </inkml:brush>
  </inkml:definitions>
  <inkml:trace contextRef="#ctx0" brushRef="#br0">489 73 1952,'-2'-12'1132,"0"-4"1542,-1-23-1,0 34-928,0 4-1107,1 6-263,1 32-142,-1 83 217,11 12 38,11-28-135,-11-59-129,7 71 0,-16-113-207,1-1 5,-1 1 0,0-1 0,0 1 0,0-1 0,0 1 0,-1 0 1,1-1-1,-1 0 0,0 4 0,1-6-11,0 0 0,0 0 0,-1 0 0,1 0 0,0 0 1,0 1-1,0-1 0,0 0 0,0 0 0,-1 0 0,1 0 0,0 0 0,0 0 0,0 0 1,-1 0-1,1 0 0,0 0 0,0 0 0,0 0 0,-1 0 0,1 0 0,0 0 1,0 0-1,0 0 0,-1 0 0,1 0 0,0 0 0,0 0 0,0 0 0,0 0 0,-1 0 1,1 0-1,0 0 0,0-1 0,0 1 0,0 0 0,-1 0 0,1 0 0,-8-8 276,6 6-286,-26-33 34,-15-15-19,37 43-11,0-1 1,0 0-1,-4-10 1,-2-2 4,9 16-24,3 3 2,-1 0-1,1 0 0,-1 0 0,1 1 1,-1-1-1,1 0 0,-1 1 0,1-1 1,-1 0-1,1 1 0,-1-1 0,0 0 1,1 1-1,-1-1 0,0 1 0,0 0 0,0-1 1,0 0-1,2 14-174,3 8 165,1-1 0,10 24 0,-9-28 14,37 88-27,-39-97 34,1 1 1,-1-1-1,1 0 1,9 10-1,-12-14 11,1 0 0,0 0 0,0 0 0,1-1-1,-1 1 1,0-1 0,1 0 0,0 0 0,-1 0-1,9 3 1,-9-18 290,0 8-289,-1 0 0,1 0-1,8-9 1,33-40 29,-39 48-30,0-1 1,-1 0-1,0 0 1,4-9-1,-1 1 11,-4 11-9,-1-1 0,0 0 0,0 0 0,0 0 0,0 0-1,-1 0 1,0 0 0,1-10 0,-2 8-111,-4 10-73,-1 1-2116,3-4 1370</inkml:trace>
  <inkml:trace contextRef="#ctx0" brushRef="#br0" timeOffset="739.3">572 1253 2817,'13'-62'1553,"-13"57"-1302,1 0 1,-1 1-1,0-1 0,-1 0 0,1 0 0,-1 0 0,0 1 1,-2-7-1,0 0 233,1 3-11,0-1 1,-1 0-1,0 1 1,-8-17-1,9 23-401,1 0 1,-1-1-1,1 1 1,-1 0-1,0 0 0,0 0 1,0 0-1,0 0 1,0 1-1,0-1 0,-1 1 1,1-1-1,-1 1 1,1 0-1,-1 0 0,1 0 1,-1 0-1,0 0 1,1 1-1,-5-1 0,3 1-27,0-1 0,0 1 0,0 1-1,0-1 1,-1 1 0,1-1-1,0 1 1,0 0 0,-4 2 0,2 0 13,-1 0 0,0 1 0,1 0 0,-9 7 0,4-2 84,0 0 1,1 1 0,0 1-1,1-1 1,-14 20 0,19-23-93,0-1 1,0 1 0,1 0 0,0 1 0,0-1 0,1 0-1,-1 1 1,2-1 0,-1 1 0,1 0 0,0 14-1,1-19-44,0-1-1,0 1 0,1 0 0,-1 0 0,1 0 0,0 0 0,0-1 0,0 1 0,0 0 0,0-1 0,0 1 0,1-1 0,0 1 0,2 2 0,-2-3 0,-1 0-1,1-1 1,0 1 0,0-1-1,0 1 1,1-1 0,-1 0-1,0 0 1,0 0 0,1 0-1,-1 0 1,0-1 0,1 1-1,-1-1 1,1 1 0,3-1-1,3 0 18,-1-1 0,0 0 0,1 0 0,-1-1 0,0 0-1,0 0 1,0-1 0,0 0 0,8-4 0,-8 2-1,0 0 0,0 0 0,0-1 1,-1 0-1,0 0 0,7-8 0,-5 3 14,0-1 1,-1 0-1,8-14 0,-3 3 65,16-47 0,-26 61-107,-2 6 117,2 17 43,9 96 213,-10-29-1,-2-38-145,1-4-10,1 42 198,-3-64-272,0-1-1,-7 32 0,8-45-403,2-9-3435,1-6 2625</inkml:trace>
  <inkml:trace contextRef="#ctx0" brushRef="#br0" timeOffset="1530.89">468 788 3025,'-12'-6'519,"0"0"1,-1 1 0,0 1 0,0-1-1,0 2 1,0 0 0,-1 1 0,1 0-1,-1 1 1,-23 1 0,19 0 75,0 2-1,1 0 1,-19 6 0,30-7-460,1 1 1,0-1-1,0 1 1,1 0-1,-1 1 0,0-1 1,1 1-1,-1 0 1,1 0-1,0 1 1,0-1-1,0 1 0,1 0 1,-6 7-1,-14 27 602,3 2 0,-28 72 0,34-74-236,-16 78 0,28-100-412,0 0 0,1 0 0,1 0 0,1 0 1,0 0-1,5 21 0,-1-6 19,2-1-1,1 0 1,2-1-1,1 0 1,22 42-1,-11-25-2,-11-23-41,1 0 1,24 35-1,-26-45-43,1-1 1,1 0-1,0 0 1,1-1-1,0-1 1,1 0-1,-1 0 1,2-2-1,0 0 1,0 0-1,0-2 1,1 0-1,-1 0 1,2-2-1,-1 0 0,0-1 1,1 0-1,26 0 1,-20-3 16,0-1 1,0-1 0,1-1-1,-2-1 1,1-1-1,0-2 1,33-13-1,-38 12-12,0 0 0,0-2 0,-1 0 0,0-1 0,-1-1-1,0-1 1,-1 0 0,-1-1 0,15-16 0,-3-4 33,-2-2 0,-1 0-1,-1-1 1,-2-1 0,24-68 0,-38 90-31,-2 0-1,0-1 1,0 0-1,-2 0 1,0 0-1,-1 0 1,-1 0 0,-2-23-1,-1 23 13,0 0 0,-9-29 0,-16-30 72,19 55-77,4 10 16,0-1 1,-1 1-1,0 0 0,-1 0 0,-1 1 1,-12-14-1,9 12 31,-2 0 0,0 1-1,0 0 1,-17-9 0,-9-2 89,-1 2-1,-74-26 1,95 39-144,-87-28 46,92 31-77,-1 1 0,1 1 0,0 0-1,-1 1 1,-22 1 0,28 1-74,1 0 0,0 0 0,-1 1 0,1 1 0,0-1 1,0 1-1,1 0 0,-1 1 0,0 0 0,1 0 0,0 1 0,0 0 0,1 0 0,-7 6 1,11-9 12,1-1-1,0 1 1,-1 0 0,1 0 0,0-1 0,0 1 0,1 0 0,-1 0 0,-1 3 0,2-3-3,0 0 0,-1 0 0,1 0 0,0 0 1,0 0-1,1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05:44:15.138"/>
    </inkml:context>
    <inkml:brush xml:id="br0">
      <inkml:brushProperty name="width" value="0.05" units="cm"/>
      <inkml:brushProperty name="height" value="0.05" units="cm"/>
      <inkml:brushProperty name="color" value="#008C3A"/>
    </inkml:brush>
  </inkml:definitions>
  <inkml:trace contextRef="#ctx0" brushRef="#br0">20 25 768,'-8'-6'1283,"7"6"-1174,1-1 0,0 1 1,-1 0-1,1-1 0,-1 1 0,1 0 0,0-1 0,-1 1 0,1 0 0,-1-1 0,1 1 1,-1 0-1,1 0 0,-1 0 0,1 0 0,-2-1 0,0 3 961,2-2-1064,0 0-1,0 0 1,0 0 0,0 1-1,0-1 1,0 0 0,1 0-1,-1 0 1,0 0 0,0 0 0,0 0-1,0 1 1,0-1 0,0 0-1,0 0 1,1 0 0,-1 0-1,0 0 1,0 0 0,0 0-1,0 0 1,0 0 0,1 0-1,-1 0 1,0 0 0,0 0 0,0 0-1,0 0 1,0 0 0,1 0-1,-1 0 1,0 0 0,0 0-1,0 0 1,0 0 0,1 0-1,1 0 6,12 4 80,-10-2-62,1 0 1,-1 1 0,7 5-1,41 35 173,-43-35-87,1-1-1,0 0 1,0 0-1,15 6 1,2 1 128,106 56 938,13 6-259,-102-48-652,0 1 0,65 58 0,-92-70-223,103 97 213,-86-77-157,40 52-1,-42-44-42,34 45 58,-26-37-27,3 5 83,-11-18-14,15 18 105,-10-17-110,-2 2 1,-2 2-1,28 48 0,68 189 406,-113-240-449,25 42 1,-5-20 28,100 189 461,-120-217-480,19 67-1,0 42 59,-9-39-75,-5-18-18,44 141 169,-42-167-155,19 81 0,4 115 97,-28-142-126,-4-13 52,3 189 1,-16-111-60,-1 125 54,-3-257-70,-16 79-1,3-35 7,-15 110 9,19-129-24,-24 84 0,22-102-17,-5 20 12,-50 96 75,-11 34 2,17-62-45,24-64-47,18-35-9,-3-2-1,-2 0 1,-35 45 0,-84 125 100,101-146-73,12-21-3,-3-1-1,-42 42 1,53-59-26,2 0 1,1 2-1,-18 33 1,-15 20 0,38-59-9,-5 7 13,-38 43 0,20-34 33,-2-1-1,-66 48 0,87-72-24,1 1 1,-22 23-1,12-6 27,22-23 1,-1 0 1,-1-1 0,0 0 0,-17 14-1,15-15 48,-17 15 0,-2 3 17,28-24-105,0-1-1,0 0 0,0 0 1,-1 0-1,1-1 0,0 1 1,-4 0-1,4 0 5,0-1 0,-1 1 0,1 0 0,0 0 0,-3 1 0,-2 1 14,6-3-50,1 0 0,-1 0 1,1 0-1,-1 1 0,1-1 0,-1 0 0,0 0 1,1 1-1,-1-1 0,1 0 0,0 1 1,-1-1-1,1 1 0,-1-1 0,1 0 0,0 1 1,-1-1-1,1 1 0,0-1 0,-1 2 0,-21 35-1151,-2 4 411,17-33 282,4-7-199,2-9-820,1 7 1334,1-20-814</inkml:trace>
  <inkml:trace contextRef="#ctx0" brushRef="#br0" timeOffset="1313.32">148 263 1192,'-7'-3'2031,"-26"-29"5484,33 32-7418,-5-6-128,5 5 32,0 1-1,-1 0 1,1 0-1,0 0 1,0 0-1,0 0 1,-1 0-1,1 0 1,0 0-1,0 0 1,0 0-1,-1 0 0,1 0 1,0 0-1,0 0 1,0 0-1,-1 0 1,1 0-1,0 0 1,0 0-1,0 0 1,-1 0-1,1 0 1,0 1-1,0-1 1,0 0-1,0 0 1,0 0-1,-1 0 1,1 0-1,0 0 1,0 1-1,0-1 0,0 0 1,0 0-1,0 0 1,-1 0-1,1 1 1,0-1-1,0 0 1,0 0-1,0 0 1,0 1-1,0-1 1,0 0-1,0 0 1,0 0-1,0 1 1,-5 12 37,1 1 1,0 0-1,-2 25 1,5-32-28,0-2 4,1 1 0,-1-1 0,1 1 0,0 0 0,1-1-1,1 11 1,1-2 17,0 10 36,11 41 0,-1-19-34,-8-24-5,2 0 0,16 36 0,-23-57-8,0 0-1,1-1 0,-1 1 0,1 0 0,-1-1 0,1 1 0,-1-1 0,1 1 0,-1 0 0,1-1 0,0 1 1,0 0-1,0-2 566,-4-3-12,3 3-568,-1 0 0,1 1 0,-1-1 1,1 1-1,0-1 0,-1 0 0,1 0 0,0 1 0,0-1 1,0 0-1,0 1 0,-1-1 0,1 0 0,0 0 0,0-1 0,0-4 9,-4-24 21,-8-31-1,8 47-16,-8-19-1,8 22 0,-4-15 0,6 18-4,-1 0-1,0-1 0,0 1 0,-1 0 1,-9-14-1,6 11 21,-1 1 0,-1 1 0,-13-14 1,20 22-30,0-1 0,1 1 1,-1-1-1,1 1 1,-1-1-1,1 1 1,0-1-1,0 0 1,0 0-1,0 0 1,0 0-1,0 0 1,0 1-1,1-1 1,-1-1-1,1 1 0,-1 0 1,1 0-1,0-3 1,-6-16-257,11 18 182,-4 3 64,3-1-2,0-1-1,0 0 1,0 1-1,0-1 1,5-3-1,55-38-24,-16 17 14,-9 7 2,107-52-17,-64 34 76,-25 11 360,-57 26-387,0 0-1,0-1 1,1 1-1,-1 0 1,0-1-1,0 1 1,0 0-1,0-1 1,1 1-1,-1-1 1,0 1-1,0 0 1,0-1-1,0 1 1,0-1-1,0 1 1,0 0-1,0-1 1,0 1-1,-1-1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05:44:06.361"/>
    </inkml:context>
    <inkml:brush xml:id="br0">
      <inkml:brushProperty name="width" value="0.05" units="cm"/>
      <inkml:brushProperty name="height" value="0.05" units="cm"/>
      <inkml:brushProperty name="color" value="#008C3A"/>
    </inkml:brush>
  </inkml:definitions>
  <inkml:trace contextRef="#ctx0" brushRef="#br0">1338 207 2320,'29'-43'1363,"-29"43"-1321,1 0-1,-1 0 0,0-1 0,0 1 0,0 0 0,1 0 0,-1-1 0,0 1 0,0 0 0,0 0 0,0-1 0,0 1 1,0 0-1,0-1 0,1 1 0,-1 0 0,0 0 0,0-1 0,0 1 0,0 0 0,0-1 0,0 1 0,0 0 0,-1 0 1,1-1-1,0 1 0,0 0 0,0-1 0,0 1 0,0 0 0,0 0 0,0-1 0,-1 1 0,1 0 0,0 0 0,0-1 1,0 1-1,-1 0 0,1 0 0,0 0 0,-1-1 0,-9 0 2749,9 1-1934,-16 0-581,1 1-1,-1 1 0,-23 4 1,39-5-259,-18 3 135,1 2-1,-1 0 1,1 1 0,0 1-1,-20 13 1,15-9-72,5-2-29,-78 41 163,68-34-133,-35 28-1,-79 83 111,60-53-9,31-29 165,-69 79-1,0 37 34,54-69-265,65-93-113,-31 43 63,-50 88-1,-12 99 34,85-204-77,-69 259 234,73-264-239,-2 17 7,2 0 1,1 1-1,2 62 0,-1 11 2,1-68 5,1 0-1,3 0 0,1 0 0,14 66 1,12 23 90,-21-105-41,1-1-1,20 44 1,10 17 238,11 21 4,-33-78-274,11 20 9,33 69 33,-50-104-74,0 0 0,0-1-1,16 16 1,-18-20-5,19 18 28,2 0 0,35 25 0,-29-25-14,93 65 24,-54-41-18,-12 2 7,-46-39-10,38 29 0,-40-36-7,0 0 0,0-1-1,1-1 1,31 10 0,-22-9 9,40 19 0,-38-14-19,-1 1 14,2-1 1,45 15-1,80 15 52,-145-40-64,3 0 87,-10-7-2506,-1 2 1545</inkml:trace>
  <inkml:trace contextRef="#ctx0" brushRef="#br0" timeOffset="948.98">941 19 1528,'-28'-5'1922,"25"4"-1551,1 0-1,0 1 1,-1-1 0,1 0-1,0-1 1,0 1-1,-1 0 1,-3-4 1734,7 5-2087,-1 0 0,1 0 0,0 0 0,-1 1-1,1-1 1,0 0 0,-1 1 0,1-1-1,0 0 1,-1 1 0,2 0 0,2 1 46,37 18 190,-19-9-87,36 13 0,-25-12-28,0 2-1,46 29 1,-63-35-103,0 0-1,1-1 1,-1 0 0,1-2-1,0 0 1,1 0 0,22 1-1,90 9 143,-121-14-159,-9-2 382,-3 0 767,0-1-381,1 2-760,1 0 0,-1 0 0,1 0 0,-1 0 1,1 0-1,-1 0 0,1 0 0,-1 0 0,1 1 0,-1-1 0,1 0 0,-1 1 0,-1 1 1,-7 0-16,8-1-10,-2-1 1,1 1-1,0 0 1,0 0 0,0 0 0,0 0 0,0 0 0,0 1 0,0-1 0,0 1 0,-3 2-1,-19 17 50,0 0 0,-41 47-1,49-48 8,1 1 1,1 1-1,0 1 0,-15 33 0,21-36-12,-7 12 191,-34 55 0,43-78-168,1 1 1,-6 14-1,7-13-46,-4 5 15,7-12-15,-1 0 0,1 0 0,0 0 0,0 0 0,1 1 0,-1-1 0,1 0 1,-1 7-1,3 2-50,5 3 13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05:43:57.345"/>
    </inkml:context>
    <inkml:brush xml:id="br0">
      <inkml:brushProperty name="width" value="0.05" units="cm"/>
      <inkml:brushProperty name="height" value="0.05" units="cm"/>
      <inkml:brushProperty name="color" value="#008C3A"/>
    </inkml:brush>
  </inkml:definitions>
  <inkml:trace contextRef="#ctx0" brushRef="#br0">798 4 1872,'-3'-4'4744,"2"8"-3836,-3 11-346,0 21-1,-15 133 1037,6 129-162,13-276-1373,1-12-2,-1 1 1,0 0 0,-1 0 0,0-1 0,-5 20 0,6-29-50,0-1 1,0 0 0,0 1-1,-1-1 1,1 1 0,0-1-1,0 0 1,0 1 0,0-1-1,-1 1 1,1-1 0,0 0-1,0 1 1,0-1 0,-1 0-1,1 0 1,0 1 0,-1-1-1,1 0 1,0 1 0,-1-1-1,1 0 1,0 0 0,-1 0-1,1 1 1,-1-1 0,1 0-1,0 0 1,-1 0 0,1 0-1,-1 0 1,1 0 0,0 0-1,-1 0 1,1 0 0,-1 0-1,1 0 1,-1 0 0,1 0-1,-2-1 62,0 0-1,0 0 0,0 0 0,0-1 0,0 1 0,-2-2 0,-2-3-181,3 4 112,0 0-1,0 0 0,0-1 0,1 1 0,-1-1 0,-2-3 0,-9-11 5,-29-31 18,26 26 4,16 20-28,0 1 0,0-1-1,0 1 1,0 0 0,0 0 0,-1 0 0,-1-2-1,3 3-7,0 0-1,0-1 0,0 1 0,-1 0 0,1 0 0,0 0 0,0 0 0,0 0 0,-1 0 0,1 0 0,0 0 0,0 0 0,0-1 0,0 1 0,-1 0 0,1 0 0,0 0 0,0 0 0,0 0 0,-1 0 0,1 0 0,0 1 0,0-1 0,0 0 0,-1 0 0,1 0 1,0 0-1,0 0 0,0 0 0,-1 0 0,1 0 0,0 0 0,0 0 0,0 1 0,0-1 0,-1 0 0,1 0 0,0 0 0,0 0 0,0 1 0,0-1 0,0 0 0,0 0 0,0 0 0,0 0 0,-1 1 0,1-1 0,0 0 0,0 1 0,-2 8-5,0 0 0,0 0 0,1 0-1,0 11 1,0 41 28,2-55-11,-1-1-1,1 1 1,0-1 0,0 1-1,1-1 1,-1 0-1,1 0 1,0 0 0,1 0-1,-1 0 1,1 0 0,0-1-1,5 7 1,-5-7 1,1 2 9,1 0 0,0-1 1,9 10-1,-11-13 2,0 1 0,1-1-1,-1 0 1,0 0 0,1 0 0,-1-1-1,1 1 1,5 1 0,-8-3-7,1 0 0,-1 1 0,0-1 0,0 0 0,1 0 0,-1-1 0,0 1 0,0 0 0,0 0 0,1-1 0,-1 1 0,0 0 0,0-1 0,0 0 1,2 0-1,15-13 101,-12 9-76,31-30 104,-1-1 1,35-45-1,-66 74-112,-3 5 0,0 0 0,0 0 0,0 0 0,0 0 0,0-1 0,-1 1 0,1-1 0,-1 1 0,0-1 0,0 0 0,0 1-1,0-1 1,0-4 0,-7 6-986,3 1 1</inkml:trace>
  <inkml:trace contextRef="#ctx0" brushRef="#br0" timeOffset="420.83">520 1146 3729,'-15'-9'1756,"14"9"-1712,1 0-1,0 0 0,0 0 1,0 0-1,0 0 0,0 0 1,0 0-1,0-1 0,0 1 1,0 0-1,-1 0 0,1 0 1,0 0-1,0 0 0,0 0 1,0 0-1,0 0 0,0 0 1,0 0-1,0 0 0,-1 0 1,1 0-1,0 0 0,0 0 1,0 0-1,0 0 0,0 0 1,0 1-1,0-1 0,0 0 1,0 0-1,-1 0 0,1 0 1,0 0-1,0 0 0,0 0 1,0 0-1,0 0 0,0 0 1,0 0-1,0 0 1,0 1-1,0-1 0,0 0 1,0 0-1,0 0 0,0 0 1,-1 5 113,1-4 74,0 3 55,0 0 0,0 0 0,1 0 0,1 7 0,1 3 211,1 10 243,-1 1 0,-2 32 0,-6 51 422,1 54-251,2-118-763,2-43-179,0-1 1,0 1 0,0 0-1,0-1 1,0 1-1,0 0 1,0-1 0,0 1-1,0 0 1,0-1 0,0 1-1,0 0 1,1-1-1,-1 1 1,0-1 0,0 1-1,1 0 1,-1-1 0,1 1-1,-1-1 1,0 1-1,1-1 1,-1 1 0,1-1-1,-1 0 1,2 1 0,1-1-1280,8-8-805,7-7 816</inkml:trace>
  <inkml:trace contextRef="#ctx0" brushRef="#br0" timeOffset="810.65">764 1237 4281,'0'0'114,"-1"0"0,1 0 0,-1 1 0,1-1 1,0 0-1,-1 0 0,1 0 0,0 0 0,-1 0 0,1 1 0,0-1 1,-1 0-1,1 0 0,0 1 0,0-1 0,-1 0 0,1 1 0,0-1 0,0 0 1,-1 0-1,1 1 0,0-1 0,0 1 0,0-1 0,0 0 0,0 1 1,-1-1-1,-1 14 792,1-9-502,0 3 48,-2 6 118,1-1 0,0 1-1,1 14 1,1-25-502,0 1 1,1 0-1,-1-1 0,1 1 0,-1-1 0,1 1 0,1-1 0,-1 1 0,0-1 0,1 0 0,-1 0 1,1 1-1,0-1 0,0 0 0,1-1 0,3 6 0,-4-7-41,0 1 1,0-1-1,0 0 0,0 0 0,1 0 1,-1 0-1,0 0 0,0 0 0,1-1 1,-1 1-1,0-1 0,1 0 0,-1 1 1,0-1-1,1 0 0,-1 0 0,0-1 1,1 1-1,-1 0 0,0-1 0,5-1 1,0-1 28,1 0 1,0 0 0,-1-1 0,13-7 0,-13 6-17,0 0-1,0-1 1,-1 1-1,11-12 1,-16 15-10,1 0 0,-1 0 0,1 0 0,-1 0 0,0 0 0,1 0 0,-1 0 0,0 0 0,0 0 1,-1-1-1,1 1 0,0 0 0,-1-1 0,0 1 0,1 0 0,-1-1 0,0 1 0,0-1 0,0 1 0,-1 0 1,1-1-1,-1-2 0,0 4 9,0-1 0,0 1 0,0-1 0,0 1 0,0-1 0,0 1 0,-1 0 0,1-1 0,0 1 0,-1 0 0,1 0-1,-1 0 1,1 0 0,-1 0 0,-3-1 0,-4-1 105,-16-5 0,18 6-110,-26-3 71,26 4-306,0 0 0,1 0 1,-1 0-1,1-1 1,-1 0-1,1 0 1,-9-5-1,6 0-1237,6 0 583</inkml:trace>
  <inkml:trace contextRef="#ctx0" brushRef="#br0" timeOffset="1574.06">760 670 2192,'-24'3'1193,"-1"1"0,1 1 0,0 2 0,1 0 0,-39 18 0,16-3 461,-74 49 1,99-56-1325,1 0 1,0 1-1,-28 29 0,-37 42 526,3-4-117,68-68-647,1 1 0,1 0 0,0 0 0,1 1 0,1 1 0,0 0 0,2 0 0,0 1 0,1 0 0,1 0-1,1 1 1,-4 20 0,4 2 40,1-1-1,3 1 1,6 78 0,-3-99-119,1 0-1,2-1 1,0 1 0,1-1 0,1 0 0,1-1 0,0 0-1,2 0 1,18 28 0,-19-36-9,1 0 0,0 0-1,0-1 1,1 0 0,17 12-1,64 34 50,-65-42-20,47 19 1,-58-27-16,1-1 1,-1-1-1,1-1 0,27 3 0,-9-4 35,58-4 0,-76 0-29,-1-1 1,-1 0-1,1-1 1,0 0-1,29-14 1,-5-2 54,39-28 0,34-31 31,-89 59-64,-1-1 0,40-45 0,-51 52-24,-1-2-1,-1 1 1,-1-1 0,0-1-1,-1 1 1,0-2-1,-2 1 1,0-1 0,4-22-1,20-83 156,-26 109-155,-2 6 9,0 0 0,-1 0 0,0 0 0,-1 0 1,1-1-1,-1 1 0,-1 0 0,0 0 0,0 0 0,0 0 0,-5-13 0,0 3 215,-11-21 0,1 6 45,9 18-180,-1 0 0,-13-19 0,-24-26 87,26 37-125,-1 1 0,0 0 0,-32-23 0,30 29-47,-1 0 0,-1 2 1,0 1-1,-34-14 0,26 15-25,0 2 0,-54-10 1,64 16-9,-10-2-35,18 4-198,1-1-1,-1 0 0,-25-11 1,19 6-1202,19 7 1260,0 1 0,1 0 0,-1 0 0,1 0 0,0-1 0,-1 1 0,1 0 0,-1-1 0,1 1 0,-1 0 0,1-1 0,0 1 0,-1-1 0,1 0 0,-4-7-1398</inkml:trace>
  <inkml:trace contextRef="#ctx0" brushRef="#br0" timeOffset="4306.45">756 2098 1480,'-5'-10'1090,"-4"-9"2859,8 17-3588,1 1-1,-1 0 1,0 0-1,0 0 1,0 0-1,1-1 1,-1 1-1,-1 0 1,1 0-1,-2-1 1,2 2-26,0 5 9,-5 35 369,-7 129 446,20 190-101,-4-295-933,-5-25 195,0-41-217,0 0 0,0 0 1,0 0-1,1 0 0,-4-5 0,-49-82-121,37 62 17,0-4 17,17 31-14,0-1 1,-1 1-1,1-1 0,0 0 0,0 1 0,-1-1 0,1 1 1,-1-1-1,1 1 0,0-1 0,-1 1 0,1-1 0,-1 1 0,1-1 1,-1 1-1,0-1 0,1 4-408,0 27 366,8 50 1,-7-74 44,0 0-1,0 0 0,1 0 1,0 0-1,0-1 1,0 1-1,1-1 1,0 0-1,0 1 1,0-1-1,1-1 0,0 1 1,0 0-1,4 4 1,-5-7 6,0 1-1,-1-1 1,1 0 0,0 0-1,0 0 1,1 0 0,-1 0-1,0-1 1,1 1 0,-1-1 0,1 0-1,-1 0 1,1 0 0,-1-1-1,1 1 1,4-1 0,-3 0 5,0 0-1,1-1 1,-1 0 0,0 0-1,1 0 1,-1-1 0,0 0-1,0 0 1,0 0 0,5-4 0,8-4 34,-1-1 1,0-1 0,27-24 0,-36 28-24,0-1 1,-1 1 0,1-1 0,-2-1 0,1 0 0,-1 0-1,-1 0 1,5-12 0,-8 18 0,-1-1-1,0 1 1,0 0 0,0 0-1,0 0 1,0-7 0,-1 10-57,0 0 1,0 0-1,0 0 0,0 0 1,-1 0-1,1 0 0,0 0 1,0 1-1,0-1 0,-1 0 1,1 0-1,0 0 1,-1 0-1,1 1 0,-1-1 1,1 0-1,-1 0 0,1 1 1,-1-1-1,0 1 1,1-1-1,-1 0 0,0 1 1,1-1-1,-1 1 0,0-1 1,0 1-1,0 0 0,1-1 1,-1 1-1,0 0 1,0-1-1,0 1 0,0 0 1,0 0-1,0 0 0,1 0 1,-2 0-1,0 0-68,0 0 1,1 0-1,-1 0 0,1 1 0,-1-1 1,0 1-1,1-1 0,-1 1 0,1-1 1,-1 1-1,1 0 0,-2 1 1,-4 3-173,1 1 1,-9 9-1,15-15 260</inkml:trace>
  <inkml:trace contextRef="#ctx0" brushRef="#br0" timeOffset="4731.68">555 3053 3537,'-8'-1'457,"2"1"2537,6 1-2939,0-1 1,0 0-1,0 0 0,0 0 0,-1 0 1,1 0-1,0 1 0,0-1 0,0 0 1,0 0-1,0 0 0,1 0 1,-1 0-1,0 1 0,0-1 0,0 0 1,0 0-1,0 0 0,0 0 0,0 0 1,0 1-1,0-1 0,0 0 0,0 0 1,0 0-1,0 0 0,1 0 0,-1 0 1,0 0-1,0 0 0,0 1 0,0-1 1,0 0-1,0 0 0,1 0 0,-1 0 1,1 1 872,0 5-139,10 168 1006,-11-173-1788,3 26 333,-2 0-1,-4 49 1,-10-9-41,12-53-273,-1 1-19,0 16 0,3-28-459</inkml:trace>
  <inkml:trace contextRef="#ctx0" brushRef="#br0" timeOffset="5091.89">785 3048 5857,'-3'15'1615,"1"-1"0,0 24 0,3-14-975,1 1-1,5 25 1,-2-22-52,-2 1 1,0 43-1,-4-53-386,0 1 0,-2 0 0,0 0 0,-8 26 1,11-45-180,-1 0 1,1 0 0,0-1-1,-1 1 1,1 0 0,-1 0 0,1 0-1,-1 0 1,0 1 0,1-2-117,-1 0 0,1 0 0,0 0 0,0 0 1,0 1-1,-1-1 0,1 0 0,0 0 1,0 0-1,-1 0 0,1 0 0,0 0 0,0 0 1,-1 0-1,1 0 0,0 0 0,0 0 1,0 0-1,-1 0 0,1 0 0,0 0 0,0 0 1,-1 0-1,1 0 0,0 0 0,0-1 1,0 1-1,-1 0 0,1 0 0,0 0 0,0 0 1,0 0-1,-1-1 0,1 1 0,0 0 0,0 0 1,0-1-1,-2 0-1069</inkml:trace>
  <inkml:trace contextRef="#ctx0" brushRef="#br0" timeOffset="5613.24">631 2860 2713,'-16'-1'797,"0"0"0,1 2 0,-1 0 0,0 1 1,1 0-1,-1 1 0,1 1 0,-23 9 0,-2 4-60,1 2 0,0 2 0,2 1 0,-37 29 0,62-41-526,0 0 0,1 1 0,0 0 1,0 1-1,1 0 0,-15 24 0,19-26-100,1 1-1,0-1 1,0 1 0,1 1 0,1-1 0,0 1 0,0-1-1,1 1 1,-1 16 0,3-6 7,1-1 0,1 1 0,0-1 0,7 26 0,-1-17-24,1-1 0,18 39 0,-19-50-65,1-1 0,1 0 0,0-1 0,1 0 0,1-1-1,0 0 1,16 14 0,25 19 189,67 46 0,-102-82-191,0 0-1,2-2 1,-1 0-1,1-1 1,31 9-1,-35-13-6,1-1-1,-1-1 0,1 0 0,0-1 1,0-1-1,0-1 0,26-3 1,-30 1 1,0-1 0,1 0 0,-2-1 0,1-1 0,22-11 0,57-39 81,-66 39-81,1-2 2,28-16 22,61-51 0,-105 76-33,-1-1 0,0 0 0,0-1 0,-1 0 0,-1-1 0,0 0 0,10-20 0,8-21 75,18-61 0,-38 96-67,-1-1 0,-1 0 1,-1 0-1,0 0 0,-2 0 0,0 0 1,-2-24-1,-2 16 25,-1 1 0,-1 0 0,-1 1 1,-17-43-1,19 57-5,-1 1-1,0-1 1,-1 1 0,0 0 0,-1 1 0,0-1-1,-1 1 1,1 1 0,-2-1 0,1 2 0,-1-1 0,-18-11-1,9 8-15,-2 1 0,1 1 0,-1 1-1,0 0 1,-42-8 0,40 11-58,0 2 1,-1 1-1,1 1 1,0 0-1,-38 5 1,30 0-185,1 2 0,-1 0 0,-43 17 1,35-7-38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05:44:09.883"/>
    </inkml:context>
    <inkml:brush xml:id="br0">
      <inkml:brushProperty name="width" value="0.05" units="cm"/>
      <inkml:brushProperty name="height" value="0.05" units="cm"/>
      <inkml:brushProperty name="color" value="#008C3A"/>
    </inkml:brush>
  </inkml:definitions>
  <inkml:trace contextRef="#ctx0" brushRef="#br0">850 10 2633,'-3'-3'2030,"3"3"-1803,0-1 1,-1 1-1,1-1 0,-1 1 0,1-1 0,-1 1 0,1-1 0,-1 1 1,1 0-1,-1-1 0,1 1 0,-1 0 0,1 0 0,-1-1 0,-1 1 1,-1 3 348,0 9-347,-8 104 760,11-106-913,-5 157 944,8-49-543,1-27-149,-4-87-299,-1 8 26,1-12-44,0 0 0,0 1 1,0-1-1,0 0 0,-1 1 1,1-1-1,0 0 0,0 0 1,0 1-1,-1-1 0,1 0 1,0 0-1,0 0 1,-1 1-1,1-1 0,0 0 1,0 0-1,-1 0 0,1 0 1,0 1-1,-1-1 0,1 0 1,0 0-1,-1 0 1,1 0-1,0 0 0,-1 0 1,1 0-1,-1 0 0,1 0 35,-1-1-1,0 1 1,1 0 0,-1 0-1,1-1 1,-1 1-1,1-1 1,-1 1-1,1 0 1,-1-1 0,1 1-1,-1-1 1,1 1-1,0-1 1,-1 1-1,1-1 1,-1 0-1,-4-11-25,4 9-15,0 0-1,0 0 0,0-1 0,-1 1 0,1 0 0,-1 0 0,-3-5 0,-41-48 20,11 7 2,13 24-48,19 24-102,3 1 120,0 0-1,-1 0 1,1 0-1,0 1 1,0-1-1,0 0 1,-1 0-1,1 0 1,0 0-1,0 1 1,0-1-1,0 0 1,0 0-1,0 1 1,-1-1-1,1 0 1,0 0-1,0 0 1,0 1-1,0-1 1,0 0-1,0 0 1,0 1-1,0-1 1,0 0-1,0 0 1,0 1-1,-2 22-20,2 34 0,0-31 16,0-9-4,1-1 0,4 31-1,-4-42 13,1 0 0,-1 0 1,1 0-1,0 0 0,0 0 0,0-1 0,1 1 0,0-1 0,0 0 0,0 0 1,5 6-1,-6-9 7,-1 0 1,1 1-1,-1-1 1,1 0 0,0 0-1,-1 0 1,1-1-1,0 1 1,0 0-1,0-1 1,-1 1-1,1-1 1,0 1-1,0-1 1,0 0 0,0 0-1,0 0 1,0 0-1,0 0 1,0 0-1,3-2 1,3 0 32,0 0-1,-1-1 1,14-7-1,-8 3-2,1-2-1,-1 1 0,-1-1 1,0-1-1,0 0 0,13-16 1,-8 6 53,0-1 1,24-42 0,-31 43 67,-10 20-159,0 0 1,0 0-1,0 0 1,0 0-1,0 0 1,0 0-1,0 0 1,0 0-1,0 0 1,0-1-1,0 1 0,0 0 1,0 0-1,0 0 1,0 0-1,0 0 1,0 0-1,0 0 1,-1 0-1,1 0 1,0 0-1,0 0 1,0 0-1,0 0 0,0 0 1,0 0-1,0 0 1,0 0-1,0 0 1,0 0-1,-1 0 1,1 0-1,0 0 1,0 0-1,0 0 1,0 0-1,0 0 0,0 0 1,0 0-1,0 0 1,0 0-1,0 0 1,-1 0-1,1 0 1,0 0-1,0 0 1,0 0-1,0 0 1,0 0-151,-1 0 1,1 1 0,0-1 0,-1 0 0,1 0 0,0 0 0,-1 1 0,1-1 0,0 0 0,-1 0 0,1 1 0,0-1 0,0 0 0,0 1 0,-1-1 0,1 0 0,0 1 0,0-1 0,0 0 0,0 1 0,-1 0 0,-4 20-932</inkml:trace>
  <inkml:trace contextRef="#ctx0" brushRef="#br0" timeOffset="396.48">568 1079 6505,'-1'-1'167,"0"1"0,0-1 0,1 1-1,-1-1 1,0 0 0,0 1-1,0 0 1,0-1 0,0 1-1,0-1 1,0 1 0,-1 0 0,2 0-134,-1 0 0,1 0 0,0 0 0,-1 0 0,1 0 0,0 0 0,0 0 1,-1 0-1,1 0 0,0 0 0,0 1 0,-1-1 0,1 0 0,0 0 0,0 0 1,-1 1-1,1-1 0,0 0 0,0 0 0,0 0 0,-1 1 0,1-1 0,0 0 1,0 0-1,0 1 0,-1-1 0,1 4 27,-1-1 0,0 0 1,1 0-1,0 0 0,0 0 0,0 5 1,0-4 78,1 18 140,4 29 0,1-4-72,4 34 124,-4-36-146,-1-13-49,-2-12 25,1 31 0,-6-45-145</inkml:trace>
  <inkml:trace contextRef="#ctx0" brushRef="#br0" timeOffset="750.91">776 1038 3065,'2'-5'605,"-1"0"1,1 0-1,0-1 1,4-5-1,-5 9-448,0 0-1,0 1 0,0-1 1,1 1-1,-1-1 0,1 1 0,-1-1 1,1 1-1,0 0 0,-1 0 0,1 0 1,0 0-1,0 0 0,3-1 0,-1 0-33,-1 1 0,1 0-1,0 0 1,0 0-1,-1 0 1,1 1 0,0-1-1,0 1 1,0 0-1,0 0 1,-1 1 0,8 1-1,-9-2-99,0 1-1,-1 0 1,1-1 0,0 1-1,0 0 1,0 0 0,-1 1-1,1-1 1,-1 0-1,1 0 1,-1 1 0,1-1-1,0 3 1,1-1 15,-1 1 0,0 0 0,0 0 0,0 0 0,2 7 0,-1-2 22,-1 0 1,0 1-1,-1-1 0,0 0 1,-1 11-1,0-5 14,-2-1-1,0 0 1,0 0-1,-1 0 1,-1-1 0,-10 25-1,5-19 66,-1 0-1,-1-1 0,-24 32 0,15-22 245,17-21-166,3-7-213,0 0 1,0 0-1,0 0 0,0 0 0,0 0 1,0 0-1,0 0 0,0 0 0,0 0 1,0 1-1,0-1 0,0 0 0,0 0 1,0 0-1,0 0 0,0 0 0,0 0 0,0 0 1,0 0-1,0 0 0,0 0 0,0 0 1,0 0-1,0 0 0,0 0 0,1 0 1,-1 0-1,0 1 0,0-1 0,0 0 1,0 0-1,0 0 0,0 0 0,0 0 1,0 0-1,0 0 0,0 0 0,0 0 0,0 0 1,1 0-1,-1 0 0,0 0 0,0 0 1,0 0-1,0 0 0,0 0 0,0 0 1,0 0-1,0 0 0,0 0 0,0-1 1,0 1-1,0 0 0,1 0 0,-1 0 1,0 0-1,10-3 92,55-13 82,27-5 73,-28 9 132,87-5 0,-119 15-141,-34-7-8101</inkml:trace>
  <inkml:trace contextRef="#ctx0" brushRef="#br0" timeOffset="1629.68">858 785 2024,'-80'-34'2461,"68"30"-2047,-1 0-1,0 0 1,0 2 0,-20-3-1,15 5-4,0 0 0,0 1 0,0 1 0,0 1 0,1 0 0,-1 1 0,-28 11 0,-18 10 690,-41 18-68,91-36-919,0 0 0,1 1 1,0 1-1,1 1 1,-13 11-1,-1 4 192,-23 31 0,23-24-29,2 2-1,1 1 0,2 0 1,2 2-1,-27 68 0,39-84-144,1 1-1,1 0 0,1 0 1,1 0-1,1 0 0,1 0 1,3 39-1,1-29-46,1-1-1,1 0 0,2 0 1,1 0-1,24 56 1,-24-70-69,0 1 1,2-2 0,0 1-1,1-1 1,1-1 0,0 0-1,1-1 1,0 0 0,1-1 0,1 0-1,17 11 1,2-5 13,0-1 1,1-1-1,0-2 1,44 12 0,-50-19 8,0-2 1,44 5-1,58-6 84,-98-6-72,49-9 1,32-14 14,-12 3-27,131-29 43,-222 47-72,1 0 0,0-1 1,-1-1-1,0 0 0,0 0 0,17-12 0,3-6 62,44-42 0,-60 49-40,0 0-1,-1-1 0,0-1 1,13-22-1,-6 2 43,-2 1 0,-2-2-1,18-58 1,-27 71 108,-2 1-1,-2-1 1,0 0 0,-1 0-1,-2-1 1,-3-47-1,-3 31 34,-1 0-1,-2 0 1,-2 1-1,-17-44 0,19 66-116,-1 0-1,0 0 1,-2 1 0,0 0-1,-1 1 1,-1 0 0,-1 1-1,0 1 1,-1 0 0,-19-15-1,3 8-25,-41-23 0,51 35-60,-1 0 0,0 2-1,0 0 1,-41-9 0,-92-8-9,112 22-9,-1 2 0,0 1 0,-50 7 0,32 1-29,-97 27 0,73-6-404,-5 2-1430,42-21 1096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000DB-EFF9-FE43-A92A-FFEC43779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uvicedge_document-1</Template>
  <TotalTime>3923</TotalTime>
  <Pages>8</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Edge Word document</vt:lpstr>
    </vt:vector>
  </TitlesOfParts>
  <Manager/>
  <Company/>
  <LinksUpToDate>false</LinksUpToDate>
  <CharactersWithSpaces>9709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Edge Word document</dc:title>
  <dc:subject>Downloadable templates</dc:subject>
  <dc:creator>navneet popli</dc:creator>
  <cp:keywords/>
  <dc:description/>
  <cp:lastModifiedBy>Navneet Popli</cp:lastModifiedBy>
  <cp:revision>107</cp:revision>
  <cp:lastPrinted>2016-04-29T18:10:00Z</cp:lastPrinted>
  <dcterms:created xsi:type="dcterms:W3CDTF">2021-01-27T06:18:00Z</dcterms:created>
  <dcterms:modified xsi:type="dcterms:W3CDTF">2023-07-24T06:05:00Z</dcterms:modified>
  <cp:category/>
</cp:coreProperties>
</file>