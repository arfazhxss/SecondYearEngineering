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51E9" w14:textId="77777777" w:rsidR="00BA079C" w:rsidRPr="00084133" w:rsidRDefault="00BA079C" w:rsidP="00BA079C">
      <w:pPr>
        <w:jc w:val="center"/>
        <w:rPr>
          <w:b/>
          <w:bCs/>
          <w:sz w:val="28"/>
          <w:szCs w:val="28"/>
        </w:rPr>
      </w:pPr>
      <w:r w:rsidRPr="00084133">
        <w:rPr>
          <w:b/>
          <w:bCs/>
          <w:sz w:val="28"/>
          <w:szCs w:val="28"/>
        </w:rPr>
        <w:t>Problem Definition Template</w:t>
      </w:r>
    </w:p>
    <w:p w14:paraId="3F592126" w14:textId="77777777" w:rsidR="00BA079C" w:rsidRPr="00084133" w:rsidRDefault="00BA079C" w:rsidP="00BA079C">
      <w:pPr>
        <w:jc w:val="center"/>
        <w:rPr>
          <w:rFonts w:ascii="Times" w:hAnsi="Times" w:cs="Times New Roman"/>
          <w:b/>
          <w:bCs/>
          <w:sz w:val="20"/>
          <w:szCs w:val="20"/>
        </w:rPr>
      </w:pPr>
    </w:p>
    <w:p w14:paraId="59598FE9" w14:textId="77777777" w:rsidR="00BA079C" w:rsidRDefault="00BA079C" w:rsidP="00BA079C">
      <w:pPr>
        <w:spacing w:line="276" w:lineRule="auto"/>
        <w:rPr>
          <w:b/>
        </w:rPr>
      </w:pPr>
      <w:r w:rsidRPr="00A92D56">
        <w:rPr>
          <w:b/>
        </w:rPr>
        <w:t>Need Statement</w:t>
      </w:r>
    </w:p>
    <w:p w14:paraId="5BF2C711" w14:textId="77777777" w:rsidR="00BA079C" w:rsidRPr="00BA079C" w:rsidRDefault="00BA079C" w:rsidP="00082413">
      <w:pPr>
        <w:rPr>
          <w:rFonts w:ascii="Times New Roman" w:hAnsi="Times New Roman" w:cs="Times New Roman"/>
        </w:rPr>
      </w:pPr>
      <w:r w:rsidRPr="00BA079C">
        <w:rPr>
          <w:rFonts w:ascii="Times New Roman" w:hAnsi="Times New Roman" w:cs="Times New Roman"/>
        </w:rPr>
        <w:t xml:space="preserve">Describe the “unsatisfactory situation.” What specifically is unsatisfactory about it?  Supply any data needed to prove that this is indeed a significant problem. Cite your sources. </w:t>
      </w:r>
    </w:p>
    <w:p w14:paraId="0BCBC6D3" w14:textId="77777777" w:rsidR="00BA079C" w:rsidRDefault="00BA079C" w:rsidP="00BA079C"/>
    <w:p w14:paraId="2397327E" w14:textId="77777777" w:rsidR="00BA079C" w:rsidRDefault="00BA079C" w:rsidP="00BA079C">
      <w:pPr>
        <w:spacing w:line="276" w:lineRule="auto"/>
        <w:rPr>
          <w:b/>
        </w:rPr>
      </w:pPr>
      <w:r>
        <w:rPr>
          <w:b/>
        </w:rPr>
        <w:t>Goal</w:t>
      </w:r>
    </w:p>
    <w:p w14:paraId="7A78DB32" w14:textId="77777777" w:rsidR="00BA079C" w:rsidRPr="00BA079C" w:rsidRDefault="00BA079C" w:rsidP="00082413">
      <w:pPr>
        <w:rPr>
          <w:rFonts w:ascii="Times New Roman" w:hAnsi="Times New Roman" w:cs="Times New Roman"/>
        </w:rPr>
      </w:pPr>
      <w:r w:rsidRPr="00BA079C">
        <w:rPr>
          <w:rFonts w:ascii="Times New Roman" w:hAnsi="Times New Roman" w:cs="Times New Roman"/>
        </w:rPr>
        <w:t>Write a brief statement containing a single general goal. The goal must establish the general scope of your search for a solution. Avoid being overly specific in order not to narrow design opportunities, but also avoid being so broad that you have a hard time focusing your search for solutions.</w:t>
      </w:r>
    </w:p>
    <w:p w14:paraId="097DFBB0" w14:textId="77777777" w:rsidR="00BA079C" w:rsidRDefault="00BA079C" w:rsidP="00BA079C">
      <w:pPr>
        <w:jc w:val="both"/>
      </w:pPr>
    </w:p>
    <w:p w14:paraId="412D3F6B" w14:textId="77777777" w:rsidR="00BA079C" w:rsidRDefault="00BA079C" w:rsidP="00BA079C">
      <w:pPr>
        <w:spacing w:line="276" w:lineRule="auto"/>
        <w:rPr>
          <w:b/>
        </w:rPr>
      </w:pPr>
      <w:r>
        <w:rPr>
          <w:b/>
        </w:rPr>
        <w:t>Objectives</w:t>
      </w:r>
    </w:p>
    <w:p w14:paraId="7FE6B359" w14:textId="77777777" w:rsidR="00BA079C" w:rsidRPr="00BA079C" w:rsidRDefault="00BA079C" w:rsidP="00082413">
      <w:pPr>
        <w:rPr>
          <w:rFonts w:ascii="Times New Roman" w:hAnsi="Times New Roman" w:cs="Times New Roman"/>
        </w:rPr>
      </w:pPr>
      <w:r w:rsidRPr="00BA079C">
        <w:rPr>
          <w:rFonts w:ascii="Times New Roman" w:hAnsi="Times New Roman" w:cs="Times New Roman"/>
        </w:rPr>
        <w:t>Define solution objectives that allow you to quantify the expectations of performance. Objectives should include a description of conditions under which the design must perform and/or be measured. This should preferably be in table format (see Table 1</w:t>
      </w:r>
      <w:proofErr w:type="gramStart"/>
      <w:r w:rsidRPr="00BA079C">
        <w:rPr>
          <w:rFonts w:ascii="Times New Roman" w:hAnsi="Times New Roman" w:cs="Times New Roman"/>
        </w:rPr>
        <w:t>)</w:t>
      </w:r>
      <w:proofErr w:type="gramEnd"/>
      <w:r w:rsidRPr="00BA079C">
        <w:rPr>
          <w:rFonts w:ascii="Times New Roman" w:hAnsi="Times New Roman" w:cs="Times New Roman"/>
        </w:rPr>
        <w:t xml:space="preserve"> and you should indicate how you will measure achievement.</w:t>
      </w:r>
    </w:p>
    <w:p w14:paraId="507B6879" w14:textId="77777777" w:rsidR="00BA079C" w:rsidRDefault="00BA079C" w:rsidP="00BA079C">
      <w:pPr>
        <w:jc w:val="both"/>
      </w:pPr>
    </w:p>
    <w:p w14:paraId="2963CFA3" w14:textId="77777777" w:rsidR="00BA079C" w:rsidRPr="00084133" w:rsidRDefault="00BA079C" w:rsidP="00BA079C">
      <w:pPr>
        <w:spacing w:line="276" w:lineRule="auto"/>
        <w:jc w:val="both"/>
        <w:rPr>
          <w:b/>
          <w:sz w:val="20"/>
          <w:szCs w:val="20"/>
        </w:rPr>
      </w:pPr>
      <w:r w:rsidRPr="00084133">
        <w:rPr>
          <w:b/>
          <w:sz w:val="20"/>
          <w:szCs w:val="20"/>
        </w:rPr>
        <w:t>Table 1.  Solution Objectives Chart for Design 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918"/>
        <w:gridCol w:w="2835"/>
      </w:tblGrid>
      <w:tr w:rsidR="00BA079C" w14:paraId="2556086B" w14:textId="77777777" w:rsidTr="00821E3C">
        <w:tc>
          <w:tcPr>
            <w:tcW w:w="3116" w:type="dxa"/>
          </w:tcPr>
          <w:p w14:paraId="75216658" w14:textId="77777777" w:rsidR="00BA079C" w:rsidRPr="006F078C" w:rsidRDefault="00BA079C" w:rsidP="00821E3C">
            <w:pPr>
              <w:jc w:val="center"/>
              <w:rPr>
                <w:b/>
                <w:sz w:val="20"/>
                <w:szCs w:val="20"/>
              </w:rPr>
            </w:pPr>
            <w:r w:rsidRPr="006F078C">
              <w:rPr>
                <w:b/>
                <w:sz w:val="20"/>
                <w:szCs w:val="20"/>
              </w:rPr>
              <w:t>Objective</w:t>
            </w:r>
          </w:p>
        </w:tc>
        <w:tc>
          <w:tcPr>
            <w:tcW w:w="3117" w:type="dxa"/>
          </w:tcPr>
          <w:p w14:paraId="1D603EC6" w14:textId="77777777" w:rsidR="00BA079C" w:rsidRPr="006F078C" w:rsidRDefault="00BA079C" w:rsidP="00821E3C">
            <w:pPr>
              <w:jc w:val="center"/>
              <w:rPr>
                <w:b/>
                <w:sz w:val="20"/>
                <w:szCs w:val="20"/>
              </w:rPr>
            </w:pPr>
            <w:r w:rsidRPr="006F078C">
              <w:rPr>
                <w:b/>
                <w:sz w:val="20"/>
                <w:szCs w:val="20"/>
              </w:rPr>
              <w:t>Basis for measurement</w:t>
            </w:r>
          </w:p>
        </w:tc>
        <w:tc>
          <w:tcPr>
            <w:tcW w:w="3117" w:type="dxa"/>
          </w:tcPr>
          <w:p w14:paraId="1054EEB3" w14:textId="77777777" w:rsidR="00BA079C" w:rsidRPr="006F078C" w:rsidRDefault="00BA079C" w:rsidP="00821E3C">
            <w:pPr>
              <w:jc w:val="center"/>
              <w:rPr>
                <w:b/>
                <w:sz w:val="20"/>
                <w:szCs w:val="20"/>
              </w:rPr>
            </w:pPr>
            <w:r w:rsidRPr="006F078C">
              <w:rPr>
                <w:b/>
                <w:sz w:val="20"/>
                <w:szCs w:val="20"/>
              </w:rPr>
              <w:t>Units</w:t>
            </w:r>
          </w:p>
        </w:tc>
      </w:tr>
      <w:tr w:rsidR="00BA079C" w14:paraId="3AA51EAF" w14:textId="77777777" w:rsidTr="00577700">
        <w:trPr>
          <w:trHeight w:val="638"/>
        </w:trPr>
        <w:tc>
          <w:tcPr>
            <w:tcW w:w="3116" w:type="dxa"/>
            <w:vAlign w:val="center"/>
          </w:tcPr>
          <w:p w14:paraId="708DBDF8" w14:textId="1D0E844F" w:rsidR="00BA079C" w:rsidRPr="00252103" w:rsidRDefault="003C0DFD" w:rsidP="00577700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Start looking for housing during co-op term to not be homeless</w:t>
            </w:r>
          </w:p>
        </w:tc>
        <w:tc>
          <w:tcPr>
            <w:tcW w:w="3117" w:type="dxa"/>
            <w:vAlign w:val="center"/>
          </w:tcPr>
          <w:p w14:paraId="08BDCFC7" w14:textId="77777777" w:rsidR="00BA079C" w:rsidRPr="006F078C" w:rsidRDefault="00BA079C" w:rsidP="00577700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74D8C25B" w14:textId="77777777" w:rsidR="00BA079C" w:rsidRPr="006F078C" w:rsidRDefault="00BA079C" w:rsidP="00577700">
            <w:pPr>
              <w:rPr>
                <w:sz w:val="20"/>
                <w:szCs w:val="20"/>
              </w:rPr>
            </w:pPr>
          </w:p>
        </w:tc>
      </w:tr>
      <w:tr w:rsidR="00BA079C" w14:paraId="0655838F" w14:textId="77777777" w:rsidTr="00577700">
        <w:trPr>
          <w:trHeight w:val="620"/>
        </w:trPr>
        <w:tc>
          <w:tcPr>
            <w:tcW w:w="3116" w:type="dxa"/>
            <w:vAlign w:val="center"/>
          </w:tcPr>
          <w:p w14:paraId="6B9702B4" w14:textId="556BA10E" w:rsidR="00BA079C" w:rsidRPr="00B61E1D" w:rsidRDefault="00BA079C" w:rsidP="0057770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1B4F9925" w14:textId="77777777" w:rsidR="00BA079C" w:rsidRPr="006F078C" w:rsidRDefault="00BA079C" w:rsidP="00577700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57B2EDB1" w14:textId="77777777" w:rsidR="00BA079C" w:rsidRPr="006F078C" w:rsidRDefault="00BA079C" w:rsidP="00577700">
            <w:pPr>
              <w:rPr>
                <w:sz w:val="20"/>
                <w:szCs w:val="20"/>
              </w:rPr>
            </w:pPr>
          </w:p>
        </w:tc>
      </w:tr>
      <w:tr w:rsidR="00BA079C" w14:paraId="5FAEA161" w14:textId="77777777" w:rsidTr="00577700">
        <w:trPr>
          <w:trHeight w:val="620"/>
        </w:trPr>
        <w:tc>
          <w:tcPr>
            <w:tcW w:w="3116" w:type="dxa"/>
            <w:vAlign w:val="center"/>
          </w:tcPr>
          <w:p w14:paraId="19A4B9C7" w14:textId="77777777" w:rsidR="00BA079C" w:rsidRPr="006F078C" w:rsidRDefault="00BA079C" w:rsidP="00577700">
            <w:pPr>
              <w:rPr>
                <w:sz w:val="20"/>
                <w:szCs w:val="20"/>
              </w:rPr>
            </w:pPr>
            <w:r w:rsidRPr="006F078C">
              <w:rPr>
                <w:sz w:val="20"/>
                <w:szCs w:val="20"/>
              </w:rPr>
              <w:t>Objective #3</w:t>
            </w:r>
          </w:p>
        </w:tc>
        <w:tc>
          <w:tcPr>
            <w:tcW w:w="3117" w:type="dxa"/>
            <w:vAlign w:val="center"/>
          </w:tcPr>
          <w:p w14:paraId="5F77BCF1" w14:textId="77777777" w:rsidR="00BA079C" w:rsidRPr="006F078C" w:rsidRDefault="00BA079C" w:rsidP="00577700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0F98457E" w14:textId="77777777" w:rsidR="00BA079C" w:rsidRPr="006F078C" w:rsidRDefault="00BA079C" w:rsidP="00577700">
            <w:pPr>
              <w:rPr>
                <w:sz w:val="20"/>
                <w:szCs w:val="20"/>
              </w:rPr>
            </w:pPr>
          </w:p>
        </w:tc>
      </w:tr>
      <w:tr w:rsidR="00BA079C" w14:paraId="3BF719F7" w14:textId="77777777" w:rsidTr="00577700">
        <w:trPr>
          <w:trHeight w:val="620"/>
        </w:trPr>
        <w:tc>
          <w:tcPr>
            <w:tcW w:w="3116" w:type="dxa"/>
            <w:vAlign w:val="center"/>
          </w:tcPr>
          <w:p w14:paraId="4971DF54" w14:textId="77777777" w:rsidR="00BA079C" w:rsidRPr="006F078C" w:rsidRDefault="00BA079C" w:rsidP="00577700">
            <w:pPr>
              <w:rPr>
                <w:sz w:val="20"/>
                <w:szCs w:val="20"/>
              </w:rPr>
            </w:pPr>
            <w:r w:rsidRPr="006F078C">
              <w:rPr>
                <w:sz w:val="20"/>
                <w:szCs w:val="20"/>
              </w:rPr>
              <w:t>Add rows as necessary</w:t>
            </w:r>
          </w:p>
        </w:tc>
        <w:tc>
          <w:tcPr>
            <w:tcW w:w="3117" w:type="dxa"/>
            <w:vAlign w:val="center"/>
          </w:tcPr>
          <w:p w14:paraId="3091723B" w14:textId="77777777" w:rsidR="00BA079C" w:rsidRPr="006F078C" w:rsidRDefault="00BA079C" w:rsidP="00577700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56D81DAB" w14:textId="77777777" w:rsidR="00BA079C" w:rsidRPr="006F078C" w:rsidRDefault="00BA079C" w:rsidP="00577700">
            <w:pPr>
              <w:rPr>
                <w:sz w:val="20"/>
                <w:szCs w:val="20"/>
              </w:rPr>
            </w:pPr>
          </w:p>
        </w:tc>
      </w:tr>
    </w:tbl>
    <w:p w14:paraId="11ABE157" w14:textId="77777777" w:rsidR="00BA079C" w:rsidRPr="009F58CC" w:rsidRDefault="00BA079C" w:rsidP="00BA079C"/>
    <w:p w14:paraId="09F07A76" w14:textId="77777777" w:rsidR="00BA079C" w:rsidRDefault="00BA079C" w:rsidP="00BA079C">
      <w:pPr>
        <w:spacing w:line="360" w:lineRule="auto"/>
        <w:rPr>
          <w:b/>
        </w:rPr>
      </w:pPr>
      <w:r>
        <w:rPr>
          <w:b/>
        </w:rPr>
        <w:t>Constraints</w:t>
      </w:r>
    </w:p>
    <w:p w14:paraId="6996A8A7" w14:textId="77777777" w:rsidR="00BA079C" w:rsidRPr="00BA079C" w:rsidRDefault="00BA079C" w:rsidP="00BA079C">
      <w:pPr>
        <w:rPr>
          <w:rFonts w:ascii="Times New Roman" w:hAnsi="Times New Roman" w:cs="Times New Roman"/>
        </w:rPr>
      </w:pPr>
      <w:r w:rsidRPr="00BA079C">
        <w:rPr>
          <w:rFonts w:ascii="Times New Roman" w:hAnsi="Times New Roman" w:cs="Times New Roman"/>
        </w:rPr>
        <w:t>Constraints include the permissible conditions of design and permissible range of the parameters or performance. Typically: yes-no constraints, equality constraints and inequality constraints. Use bullet format to list constraints:</w:t>
      </w:r>
    </w:p>
    <w:p w14:paraId="53D0F9D1" w14:textId="6B6F2972" w:rsidR="00BA079C" w:rsidRPr="00BA079C" w:rsidRDefault="00BA079C" w:rsidP="00BA079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BA079C">
        <w:rPr>
          <w:rFonts w:ascii="Times New Roman" w:hAnsi="Times New Roman" w:cs="Times New Roman"/>
          <w:sz w:val="24"/>
        </w:rPr>
        <w:t>Constraint # 1</w:t>
      </w:r>
      <w:r w:rsidR="00577700">
        <w:rPr>
          <w:rFonts w:ascii="Times New Roman" w:hAnsi="Times New Roman" w:cs="Times New Roman"/>
          <w:sz w:val="24"/>
        </w:rPr>
        <w:t xml:space="preserve"> </w:t>
      </w:r>
      <w:r w:rsidR="00577700">
        <w:rPr>
          <w:rFonts w:ascii="Times New Roman" w:hAnsi="Times New Roman" w:cs="Times New Roman"/>
          <w:color w:val="FF0000"/>
          <w:sz w:val="24"/>
        </w:rPr>
        <w:t xml:space="preserve">Most classes </w:t>
      </w:r>
      <w:r w:rsidR="00E6234F">
        <w:rPr>
          <w:rFonts w:ascii="Times New Roman" w:hAnsi="Times New Roman" w:cs="Times New Roman"/>
          <w:color w:val="FF0000"/>
          <w:sz w:val="24"/>
        </w:rPr>
        <w:t>are</w:t>
      </w:r>
      <w:r w:rsidR="00577700">
        <w:rPr>
          <w:rFonts w:ascii="Times New Roman" w:hAnsi="Times New Roman" w:cs="Times New Roman"/>
          <w:color w:val="FF0000"/>
          <w:sz w:val="24"/>
        </w:rPr>
        <w:t xml:space="preserve"> in the morning</w:t>
      </w:r>
    </w:p>
    <w:p w14:paraId="130C9707" w14:textId="001723FF" w:rsidR="00BA079C" w:rsidRPr="00BA079C" w:rsidRDefault="00BA079C" w:rsidP="00BA079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BA079C">
        <w:rPr>
          <w:rFonts w:ascii="Times New Roman" w:hAnsi="Times New Roman" w:cs="Times New Roman"/>
          <w:sz w:val="24"/>
        </w:rPr>
        <w:t>Constraint # 2</w:t>
      </w:r>
      <w:r w:rsidR="007B33DA">
        <w:rPr>
          <w:rFonts w:ascii="Times New Roman" w:hAnsi="Times New Roman" w:cs="Times New Roman"/>
          <w:sz w:val="24"/>
        </w:rPr>
        <w:t xml:space="preserve"> </w:t>
      </w:r>
      <w:r w:rsidR="007B33DA">
        <w:rPr>
          <w:rFonts w:ascii="Times New Roman" w:hAnsi="Times New Roman" w:cs="Times New Roman"/>
          <w:color w:val="FF0000"/>
          <w:sz w:val="24"/>
        </w:rPr>
        <w:t xml:space="preserve">Difficult to meet up with </w:t>
      </w:r>
    </w:p>
    <w:p w14:paraId="650AA1AF" w14:textId="77777777" w:rsidR="00BA079C" w:rsidRPr="00BA079C" w:rsidRDefault="00BA079C" w:rsidP="00BA079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BA079C">
        <w:rPr>
          <w:rFonts w:ascii="Times New Roman" w:hAnsi="Times New Roman" w:cs="Times New Roman"/>
          <w:sz w:val="24"/>
        </w:rPr>
        <w:t>Constraint # 3</w:t>
      </w:r>
    </w:p>
    <w:p w14:paraId="63E9B4FA" w14:textId="77777777" w:rsidR="00BA079C" w:rsidRDefault="00BA079C" w:rsidP="00BA079C">
      <w:pPr>
        <w:rPr>
          <w:rFonts w:ascii="Times New Roman" w:hAnsi="Times New Roman" w:cs="Times New Roman"/>
        </w:rPr>
      </w:pPr>
    </w:p>
    <w:p w14:paraId="17D0C512" w14:textId="77777777" w:rsidR="00BA079C" w:rsidRDefault="00BA079C" w:rsidP="00BA079C">
      <w:pPr>
        <w:rPr>
          <w:rFonts w:ascii="Times New Roman" w:hAnsi="Times New Roman" w:cs="Times New Roman"/>
        </w:rPr>
      </w:pPr>
    </w:p>
    <w:p w14:paraId="3F250CBF" w14:textId="77777777" w:rsidR="00C1752F" w:rsidRPr="00082413" w:rsidRDefault="00BA079C" w:rsidP="004955A3">
      <w:pPr>
        <w:rPr>
          <w:rFonts w:ascii="Times New Roman" w:hAnsi="Times New Roman" w:cs="Times New Roman"/>
        </w:rPr>
      </w:pPr>
      <w:r w:rsidRPr="00BA079C">
        <w:rPr>
          <w:rFonts w:ascii="Times New Roman" w:hAnsi="Times New Roman" w:cs="Times New Roman"/>
        </w:rPr>
        <w:t xml:space="preserve">Only after you have fully defined the problem can you start brainstorming solution ideas.  </w:t>
      </w:r>
      <w:r>
        <w:rPr>
          <w:rFonts w:ascii="Times New Roman" w:hAnsi="Times New Roman" w:cs="Times New Roman"/>
        </w:rPr>
        <w:t>C</w:t>
      </w:r>
      <w:r w:rsidRPr="00BA079C">
        <w:rPr>
          <w:rFonts w:ascii="Times New Roman" w:hAnsi="Times New Roman" w:cs="Times New Roman"/>
        </w:rPr>
        <w:t xml:space="preserve">ome up with at least 3 possible solutions that meet the problem definition.  </w:t>
      </w:r>
    </w:p>
    <w:sectPr w:rsidR="00C1752F" w:rsidRPr="00082413" w:rsidSect="00E55A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9252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9A8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68EA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80AA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202A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84DC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E4BF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CD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447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4A31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02079E"/>
    <w:multiLevelType w:val="hybridMultilevel"/>
    <w:tmpl w:val="CF521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2824022">
    <w:abstractNumId w:val="0"/>
  </w:num>
  <w:num w:numId="2" w16cid:durableId="859705645">
    <w:abstractNumId w:val="1"/>
  </w:num>
  <w:num w:numId="3" w16cid:durableId="1314484914">
    <w:abstractNumId w:val="2"/>
  </w:num>
  <w:num w:numId="4" w16cid:durableId="2070419161">
    <w:abstractNumId w:val="3"/>
  </w:num>
  <w:num w:numId="5" w16cid:durableId="1307009179">
    <w:abstractNumId w:val="8"/>
  </w:num>
  <w:num w:numId="6" w16cid:durableId="56629525">
    <w:abstractNumId w:val="4"/>
  </w:num>
  <w:num w:numId="7" w16cid:durableId="193274131">
    <w:abstractNumId w:val="5"/>
  </w:num>
  <w:num w:numId="8" w16cid:durableId="1576277798">
    <w:abstractNumId w:val="6"/>
  </w:num>
  <w:num w:numId="9" w16cid:durableId="1231650803">
    <w:abstractNumId w:val="7"/>
  </w:num>
  <w:num w:numId="10" w16cid:durableId="1911621566">
    <w:abstractNumId w:val="9"/>
  </w:num>
  <w:num w:numId="11" w16cid:durableId="18814771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9C"/>
    <w:rsid w:val="00082413"/>
    <w:rsid w:val="000E68FD"/>
    <w:rsid w:val="00122E31"/>
    <w:rsid w:val="00252103"/>
    <w:rsid w:val="003C0DFD"/>
    <w:rsid w:val="0042201F"/>
    <w:rsid w:val="004361F2"/>
    <w:rsid w:val="004955A3"/>
    <w:rsid w:val="004D7963"/>
    <w:rsid w:val="00577700"/>
    <w:rsid w:val="005C2DBF"/>
    <w:rsid w:val="00667FF7"/>
    <w:rsid w:val="007B33DA"/>
    <w:rsid w:val="008572EA"/>
    <w:rsid w:val="0086220C"/>
    <w:rsid w:val="00B61E1D"/>
    <w:rsid w:val="00BA079C"/>
    <w:rsid w:val="00BC1F28"/>
    <w:rsid w:val="00C15F17"/>
    <w:rsid w:val="00E6234F"/>
    <w:rsid w:val="00FA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E413D"/>
  <w15:chartTrackingRefBased/>
  <w15:docId w15:val="{8CBEEA41-383D-9843-BE81-1254F56A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79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DBF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DBF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DBF"/>
    <w:pPr>
      <w:keepNext/>
      <w:keepLines/>
      <w:spacing w:before="40"/>
      <w:outlineLvl w:val="2"/>
    </w:pPr>
    <w:rPr>
      <w:rFonts w:eastAsiaTheme="majorEastAsia" w:cstheme="majorBidi"/>
      <w:b/>
      <w:i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DBF"/>
    <w:pPr>
      <w:keepNext/>
      <w:keepLines/>
      <w:spacing w:before="40"/>
      <w:ind w:left="72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DBF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DBF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2DBF"/>
    <w:pPr>
      <w:contextualSpacing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DB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DBF"/>
    <w:pPr>
      <w:numPr>
        <w:ilvl w:val="1"/>
      </w:numPr>
      <w:spacing w:after="160"/>
    </w:pPr>
    <w:rPr>
      <w:rFonts w:ascii="Arial" w:hAnsi="Arial"/>
      <w:b/>
      <w:color w:val="5A5A5A" w:themeColor="text1" w:themeTint="A5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C2DBF"/>
    <w:rPr>
      <w:rFonts w:ascii="Arial" w:eastAsiaTheme="minorEastAsia" w:hAnsi="Arial"/>
      <w:b/>
      <w:color w:val="5A5A5A" w:themeColor="text1" w:themeTint="A5"/>
      <w:spacing w:val="15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5C2DBF"/>
    <w:rPr>
      <w:rFonts w:eastAsiaTheme="majorEastAsia" w:cstheme="majorBidi"/>
      <w:b/>
      <w:i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C2DBF"/>
    <w:rPr>
      <w:rFonts w:eastAsiaTheme="majorEastAsia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5C2DBF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A079C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079C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last/Library/Group%20Containers/UBF8T346G9.Office/User%20Content.localized/Templates.localized/Suzan'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Suzan's Template.dotx</Template>
  <TotalTime>13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Arfaz Hussain</cp:lastModifiedBy>
  <cp:revision>16</cp:revision>
  <dcterms:created xsi:type="dcterms:W3CDTF">2019-05-06T17:42:00Z</dcterms:created>
  <dcterms:modified xsi:type="dcterms:W3CDTF">2023-01-18T18:18:00Z</dcterms:modified>
</cp:coreProperties>
</file>